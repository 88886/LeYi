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91C" w:rsidRPr="00FB0765" w:rsidRDefault="00DE27B5" w:rsidP="00BD1ABD">
      <w:pPr>
        <w:pStyle w:val="a4"/>
        <w:spacing w:line="240" w:lineRule="auto"/>
        <w:rPr>
          <w:rFonts w:ascii="微软雅黑" w:eastAsia="微软雅黑" w:hAnsi="微软雅黑"/>
        </w:rPr>
      </w:pPr>
      <w:r>
        <w:rPr>
          <w:rFonts w:ascii="微软雅黑" w:eastAsia="微软雅黑" w:hAnsi="微软雅黑"/>
        </w:rPr>
        <w:t>乐翼教育云平台</w:t>
      </w:r>
      <w:r w:rsidR="00165E8E">
        <w:rPr>
          <w:rFonts w:ascii="微软雅黑" w:eastAsia="微软雅黑" w:hAnsi="微软雅黑"/>
        </w:rPr>
        <w:t>主要</w:t>
      </w:r>
      <w:r w:rsidR="00165E8E" w:rsidRPr="00165E8E">
        <w:rPr>
          <w:rFonts w:ascii="微软雅黑" w:eastAsia="微软雅黑" w:hAnsi="微软雅黑" w:hint="eastAsia"/>
        </w:rPr>
        <w:t>代码</w:t>
      </w:r>
      <w:r w:rsidR="00165E8E">
        <w:rPr>
          <w:rFonts w:ascii="微软雅黑" w:eastAsia="微软雅黑" w:hAnsi="微软雅黑" w:hint="eastAsia"/>
        </w:rPr>
        <w:t>及简要说明</w:t>
      </w:r>
    </w:p>
    <w:sdt>
      <w:sdtPr>
        <w:rPr>
          <w:rFonts w:asciiTheme="minorHAnsi" w:eastAsiaTheme="minorEastAsia" w:hAnsiTheme="minorHAnsi" w:cstheme="minorBidi"/>
          <w:color w:val="404040" w:themeColor="text1" w:themeTint="BF"/>
          <w:sz w:val="18"/>
          <w:szCs w:val="20"/>
          <w:lang w:val="zh-CN"/>
        </w:rPr>
        <w:id w:val="91983161"/>
        <w:docPartObj>
          <w:docPartGallery w:val="Table of Contents"/>
          <w:docPartUnique/>
        </w:docPartObj>
      </w:sdtPr>
      <w:sdtEndPr>
        <w:rPr>
          <w:b/>
          <w:bCs/>
        </w:rPr>
      </w:sdtEndPr>
      <w:sdtContent>
        <w:p w:rsidR="0010291C" w:rsidRDefault="0010291C">
          <w:pPr>
            <w:pStyle w:val="TOC"/>
          </w:pPr>
          <w:r>
            <w:rPr>
              <w:lang w:val="zh-CN"/>
            </w:rPr>
            <w:t>目录</w:t>
          </w:r>
        </w:p>
        <w:p w:rsidR="0010291C" w:rsidRDefault="0010291C">
          <w:pPr>
            <w:pStyle w:val="10"/>
            <w:tabs>
              <w:tab w:val="right" w:leader="dot" w:pos="9350"/>
            </w:tabs>
            <w:rPr>
              <w:noProof/>
            </w:rPr>
          </w:pPr>
          <w:r>
            <w:fldChar w:fldCharType="begin"/>
          </w:r>
          <w:r>
            <w:instrText xml:space="preserve"> TOC \o "1-3" \h \z \u </w:instrText>
          </w:r>
          <w:r>
            <w:fldChar w:fldCharType="separate"/>
          </w:r>
          <w:hyperlink w:anchor="_Toc420504608" w:history="1">
            <w:r w:rsidRPr="00743FF0">
              <w:rPr>
                <w:rStyle w:val="af2"/>
                <w:rFonts w:ascii="微软雅黑" w:eastAsia="微软雅黑" w:hAnsi="微软雅黑" w:hint="eastAsia"/>
                <w:noProof/>
                <w:lang w:val="zh-CN"/>
              </w:rPr>
              <w:t>单点登录</w:t>
            </w:r>
            <w:r>
              <w:rPr>
                <w:noProof/>
                <w:webHidden/>
              </w:rPr>
              <w:tab/>
            </w:r>
            <w:r>
              <w:rPr>
                <w:noProof/>
                <w:webHidden/>
              </w:rPr>
              <w:fldChar w:fldCharType="begin"/>
            </w:r>
            <w:r>
              <w:rPr>
                <w:noProof/>
                <w:webHidden/>
              </w:rPr>
              <w:instrText xml:space="preserve"> PAGEREF _Toc420504608 \h </w:instrText>
            </w:r>
            <w:r>
              <w:rPr>
                <w:noProof/>
                <w:webHidden/>
              </w:rPr>
            </w:r>
            <w:r>
              <w:rPr>
                <w:noProof/>
                <w:webHidden/>
              </w:rPr>
              <w:fldChar w:fldCharType="separate"/>
            </w:r>
            <w:r w:rsidR="00DE27B5">
              <w:rPr>
                <w:noProof/>
                <w:webHidden/>
              </w:rPr>
              <w:t>3</w:t>
            </w:r>
            <w:r>
              <w:rPr>
                <w:noProof/>
                <w:webHidden/>
              </w:rPr>
              <w:fldChar w:fldCharType="end"/>
            </w:r>
          </w:hyperlink>
        </w:p>
        <w:p w:rsidR="0010291C" w:rsidRDefault="00980BDD">
          <w:pPr>
            <w:pStyle w:val="20"/>
            <w:tabs>
              <w:tab w:val="left" w:pos="840"/>
              <w:tab w:val="right" w:leader="dot" w:pos="9350"/>
            </w:tabs>
            <w:ind w:left="360"/>
            <w:rPr>
              <w:noProof/>
            </w:rPr>
          </w:pPr>
          <w:hyperlink w:anchor="_Toc420504609" w:history="1">
            <w:r w:rsidR="0010291C" w:rsidRPr="00743FF0">
              <w:rPr>
                <w:rStyle w:val="af2"/>
                <w:rFonts w:ascii="微软雅黑" w:eastAsia="微软雅黑" w:hAnsi="微软雅黑"/>
                <w:noProof/>
                <w:lang w:val="zh-CN"/>
              </w:rPr>
              <w:t>1.</w:t>
            </w:r>
            <w:r w:rsidR="0010291C">
              <w:rPr>
                <w:noProof/>
              </w:rPr>
              <w:tab/>
            </w:r>
            <w:r w:rsidR="0010291C" w:rsidRPr="00743FF0">
              <w:rPr>
                <w:rStyle w:val="af2"/>
                <w:rFonts w:ascii="微软雅黑" w:eastAsia="微软雅黑" w:hAnsi="微软雅黑" w:hint="eastAsia"/>
                <w:noProof/>
                <w:lang w:val="zh-CN"/>
              </w:rPr>
              <w:t>登录接口</w:t>
            </w:r>
            <w:r w:rsidR="0010291C">
              <w:rPr>
                <w:noProof/>
                <w:webHidden/>
              </w:rPr>
              <w:tab/>
            </w:r>
            <w:r w:rsidR="0010291C">
              <w:rPr>
                <w:noProof/>
                <w:webHidden/>
              </w:rPr>
              <w:fldChar w:fldCharType="begin"/>
            </w:r>
            <w:r w:rsidR="0010291C">
              <w:rPr>
                <w:noProof/>
                <w:webHidden/>
              </w:rPr>
              <w:instrText xml:space="preserve"> PAGEREF _Toc420504609 \h </w:instrText>
            </w:r>
            <w:r w:rsidR="0010291C">
              <w:rPr>
                <w:noProof/>
                <w:webHidden/>
              </w:rPr>
            </w:r>
            <w:r w:rsidR="0010291C">
              <w:rPr>
                <w:noProof/>
                <w:webHidden/>
              </w:rPr>
              <w:fldChar w:fldCharType="separate"/>
            </w:r>
            <w:r w:rsidR="00DE27B5">
              <w:rPr>
                <w:noProof/>
                <w:webHidden/>
              </w:rPr>
              <w:t>3</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10" w:history="1">
            <w:r w:rsidR="0010291C" w:rsidRPr="00743FF0">
              <w:rPr>
                <w:rStyle w:val="af2"/>
                <w:rFonts w:ascii="微软雅黑" w:eastAsia="微软雅黑" w:hAnsi="微软雅黑"/>
                <w:noProof/>
              </w:rPr>
              <w:t>2.</w:t>
            </w:r>
            <w:r w:rsidR="0010291C">
              <w:rPr>
                <w:noProof/>
              </w:rPr>
              <w:tab/>
            </w:r>
            <w:r w:rsidR="0010291C" w:rsidRPr="00743FF0">
              <w:rPr>
                <w:rStyle w:val="af2"/>
                <w:rFonts w:ascii="微软雅黑" w:eastAsia="微软雅黑" w:hAnsi="微软雅黑" w:hint="eastAsia"/>
                <w:noProof/>
                <w:lang w:val="zh-CN"/>
              </w:rPr>
              <w:t>接口调用日志</w:t>
            </w:r>
            <w:r w:rsidR="0010291C">
              <w:rPr>
                <w:noProof/>
                <w:webHidden/>
              </w:rPr>
              <w:tab/>
            </w:r>
            <w:r w:rsidR="0010291C">
              <w:rPr>
                <w:noProof/>
                <w:webHidden/>
              </w:rPr>
              <w:fldChar w:fldCharType="begin"/>
            </w:r>
            <w:r w:rsidR="0010291C">
              <w:rPr>
                <w:noProof/>
                <w:webHidden/>
              </w:rPr>
              <w:instrText xml:space="preserve"> PAGEREF _Toc420504610 \h </w:instrText>
            </w:r>
            <w:r w:rsidR="0010291C">
              <w:rPr>
                <w:noProof/>
                <w:webHidden/>
              </w:rPr>
            </w:r>
            <w:r w:rsidR="0010291C">
              <w:rPr>
                <w:noProof/>
                <w:webHidden/>
              </w:rPr>
              <w:fldChar w:fldCharType="separate"/>
            </w:r>
            <w:r w:rsidR="00DE27B5">
              <w:rPr>
                <w:noProof/>
                <w:webHidden/>
              </w:rPr>
              <w:t>4</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11" w:history="1">
            <w:r w:rsidR="0010291C" w:rsidRPr="00743FF0">
              <w:rPr>
                <w:rStyle w:val="af2"/>
                <w:rFonts w:ascii="微软雅黑" w:eastAsia="微软雅黑" w:hAnsi="微软雅黑"/>
                <w:noProof/>
              </w:rPr>
              <w:t>3.</w:t>
            </w:r>
            <w:r w:rsidR="0010291C">
              <w:rPr>
                <w:noProof/>
              </w:rPr>
              <w:tab/>
            </w:r>
            <w:r w:rsidR="0010291C" w:rsidRPr="00743FF0">
              <w:rPr>
                <w:rStyle w:val="af2"/>
                <w:rFonts w:ascii="微软雅黑" w:eastAsia="微软雅黑" w:hAnsi="微软雅黑" w:hint="eastAsia"/>
                <w:noProof/>
                <w:lang w:val="zh-CN"/>
              </w:rPr>
              <w:t>接口配置</w:t>
            </w:r>
            <w:r w:rsidR="0010291C">
              <w:rPr>
                <w:noProof/>
                <w:webHidden/>
              </w:rPr>
              <w:tab/>
            </w:r>
            <w:r w:rsidR="0010291C">
              <w:rPr>
                <w:noProof/>
                <w:webHidden/>
              </w:rPr>
              <w:fldChar w:fldCharType="begin"/>
            </w:r>
            <w:r w:rsidR="0010291C">
              <w:rPr>
                <w:noProof/>
                <w:webHidden/>
              </w:rPr>
              <w:instrText xml:space="preserve"> PAGEREF _Toc420504611 \h </w:instrText>
            </w:r>
            <w:r w:rsidR="0010291C">
              <w:rPr>
                <w:noProof/>
                <w:webHidden/>
              </w:rPr>
            </w:r>
            <w:r w:rsidR="0010291C">
              <w:rPr>
                <w:noProof/>
                <w:webHidden/>
              </w:rPr>
              <w:fldChar w:fldCharType="separate"/>
            </w:r>
            <w:r w:rsidR="00DE27B5">
              <w:rPr>
                <w:noProof/>
                <w:webHidden/>
              </w:rPr>
              <w:t>4</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12" w:history="1">
            <w:r w:rsidR="0010291C" w:rsidRPr="00743FF0">
              <w:rPr>
                <w:rStyle w:val="af2"/>
                <w:rFonts w:ascii="微软雅黑" w:eastAsia="微软雅黑" w:hAnsi="微软雅黑"/>
                <w:noProof/>
              </w:rPr>
              <w:t>4.</w:t>
            </w:r>
            <w:r w:rsidR="0010291C">
              <w:rPr>
                <w:noProof/>
              </w:rPr>
              <w:tab/>
            </w:r>
            <w:r w:rsidR="0010291C" w:rsidRPr="00743FF0">
              <w:rPr>
                <w:rStyle w:val="af2"/>
                <w:rFonts w:ascii="微软雅黑" w:eastAsia="微软雅黑" w:hAnsi="微软雅黑" w:hint="eastAsia"/>
                <w:noProof/>
                <w:lang w:val="zh-CN"/>
              </w:rPr>
              <w:t>路由配置</w:t>
            </w:r>
            <w:r w:rsidR="0010291C">
              <w:rPr>
                <w:noProof/>
                <w:webHidden/>
              </w:rPr>
              <w:tab/>
            </w:r>
            <w:r w:rsidR="0010291C">
              <w:rPr>
                <w:noProof/>
                <w:webHidden/>
              </w:rPr>
              <w:fldChar w:fldCharType="begin"/>
            </w:r>
            <w:r w:rsidR="0010291C">
              <w:rPr>
                <w:noProof/>
                <w:webHidden/>
              </w:rPr>
              <w:instrText xml:space="preserve"> PAGEREF _Toc420504612 \h </w:instrText>
            </w:r>
            <w:r w:rsidR="0010291C">
              <w:rPr>
                <w:noProof/>
                <w:webHidden/>
              </w:rPr>
            </w:r>
            <w:r w:rsidR="0010291C">
              <w:rPr>
                <w:noProof/>
                <w:webHidden/>
              </w:rPr>
              <w:fldChar w:fldCharType="separate"/>
            </w:r>
            <w:r w:rsidR="00DE27B5">
              <w:rPr>
                <w:noProof/>
                <w:webHidden/>
              </w:rPr>
              <w:t>5</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13" w:history="1">
            <w:r w:rsidR="0010291C" w:rsidRPr="00743FF0">
              <w:rPr>
                <w:rStyle w:val="af2"/>
                <w:rFonts w:ascii="微软雅黑" w:eastAsia="微软雅黑" w:hAnsi="微软雅黑"/>
                <w:noProof/>
              </w:rPr>
              <w:t>5.</w:t>
            </w:r>
            <w:r w:rsidR="0010291C">
              <w:rPr>
                <w:noProof/>
              </w:rPr>
              <w:tab/>
            </w:r>
            <w:r w:rsidR="0010291C" w:rsidRPr="00743FF0">
              <w:rPr>
                <w:rStyle w:val="af2"/>
                <w:rFonts w:ascii="微软雅黑" w:eastAsia="微软雅黑" w:hAnsi="微软雅黑" w:hint="eastAsia"/>
                <w:noProof/>
                <w:lang w:val="zh-CN"/>
              </w:rPr>
              <w:t>邮件发送</w:t>
            </w:r>
            <w:r w:rsidR="0010291C">
              <w:rPr>
                <w:noProof/>
                <w:webHidden/>
              </w:rPr>
              <w:tab/>
            </w:r>
            <w:r w:rsidR="0010291C">
              <w:rPr>
                <w:noProof/>
                <w:webHidden/>
              </w:rPr>
              <w:fldChar w:fldCharType="begin"/>
            </w:r>
            <w:r w:rsidR="0010291C">
              <w:rPr>
                <w:noProof/>
                <w:webHidden/>
              </w:rPr>
              <w:instrText xml:space="preserve"> PAGEREF _Toc420504613 \h </w:instrText>
            </w:r>
            <w:r w:rsidR="0010291C">
              <w:rPr>
                <w:noProof/>
                <w:webHidden/>
              </w:rPr>
            </w:r>
            <w:r w:rsidR="0010291C">
              <w:rPr>
                <w:noProof/>
                <w:webHidden/>
              </w:rPr>
              <w:fldChar w:fldCharType="separate"/>
            </w:r>
            <w:r w:rsidR="00DE27B5">
              <w:rPr>
                <w:noProof/>
                <w:webHidden/>
              </w:rPr>
              <w:t>6</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14" w:history="1">
            <w:r w:rsidR="0010291C" w:rsidRPr="00743FF0">
              <w:rPr>
                <w:rStyle w:val="af2"/>
                <w:rFonts w:ascii="微软雅黑" w:eastAsia="微软雅黑" w:hAnsi="微软雅黑"/>
                <w:noProof/>
              </w:rPr>
              <w:t>6.</w:t>
            </w:r>
            <w:r w:rsidR="0010291C">
              <w:rPr>
                <w:noProof/>
              </w:rPr>
              <w:tab/>
            </w:r>
            <w:r w:rsidR="0010291C" w:rsidRPr="00743FF0">
              <w:rPr>
                <w:rStyle w:val="af2"/>
                <w:rFonts w:ascii="微软雅黑" w:eastAsia="微软雅黑" w:hAnsi="微软雅黑" w:hint="eastAsia"/>
                <w:noProof/>
                <w:lang w:val="zh-CN"/>
              </w:rPr>
              <w:t>控制面板</w:t>
            </w:r>
            <w:r w:rsidR="0010291C">
              <w:rPr>
                <w:noProof/>
                <w:webHidden/>
              </w:rPr>
              <w:tab/>
            </w:r>
            <w:r w:rsidR="0010291C">
              <w:rPr>
                <w:noProof/>
                <w:webHidden/>
              </w:rPr>
              <w:fldChar w:fldCharType="begin"/>
            </w:r>
            <w:r w:rsidR="0010291C">
              <w:rPr>
                <w:noProof/>
                <w:webHidden/>
              </w:rPr>
              <w:instrText xml:space="preserve"> PAGEREF _Toc420504614 \h </w:instrText>
            </w:r>
            <w:r w:rsidR="0010291C">
              <w:rPr>
                <w:noProof/>
                <w:webHidden/>
              </w:rPr>
            </w:r>
            <w:r w:rsidR="0010291C">
              <w:rPr>
                <w:noProof/>
                <w:webHidden/>
              </w:rPr>
              <w:fldChar w:fldCharType="separate"/>
            </w:r>
            <w:r w:rsidR="00DE27B5">
              <w:rPr>
                <w:noProof/>
                <w:webHidden/>
              </w:rPr>
              <w:t>7</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15" w:history="1">
            <w:r w:rsidR="0010291C" w:rsidRPr="00743FF0">
              <w:rPr>
                <w:rStyle w:val="af2"/>
                <w:rFonts w:ascii="微软雅黑" w:eastAsia="微软雅黑" w:hAnsi="微软雅黑"/>
                <w:noProof/>
              </w:rPr>
              <w:t>7.</w:t>
            </w:r>
            <w:r w:rsidR="0010291C">
              <w:rPr>
                <w:noProof/>
              </w:rPr>
              <w:tab/>
            </w:r>
            <w:r w:rsidR="0010291C" w:rsidRPr="00743FF0">
              <w:rPr>
                <w:rStyle w:val="af2"/>
                <w:rFonts w:ascii="微软雅黑" w:eastAsia="微软雅黑" w:hAnsi="微软雅黑" w:hint="eastAsia"/>
                <w:noProof/>
                <w:lang w:val="zh-CN"/>
              </w:rPr>
              <w:t>用户注册</w:t>
            </w:r>
            <w:r w:rsidR="0010291C">
              <w:rPr>
                <w:noProof/>
                <w:webHidden/>
              </w:rPr>
              <w:tab/>
            </w:r>
            <w:r w:rsidR="0010291C">
              <w:rPr>
                <w:noProof/>
                <w:webHidden/>
              </w:rPr>
              <w:fldChar w:fldCharType="begin"/>
            </w:r>
            <w:r w:rsidR="0010291C">
              <w:rPr>
                <w:noProof/>
                <w:webHidden/>
              </w:rPr>
              <w:instrText xml:space="preserve"> PAGEREF _Toc420504615 \h </w:instrText>
            </w:r>
            <w:r w:rsidR="0010291C">
              <w:rPr>
                <w:noProof/>
                <w:webHidden/>
              </w:rPr>
            </w:r>
            <w:r w:rsidR="0010291C">
              <w:rPr>
                <w:noProof/>
                <w:webHidden/>
              </w:rPr>
              <w:fldChar w:fldCharType="separate"/>
            </w:r>
            <w:r w:rsidR="00DE27B5">
              <w:rPr>
                <w:noProof/>
                <w:webHidden/>
              </w:rPr>
              <w:t>8</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16" w:history="1">
            <w:r w:rsidR="0010291C" w:rsidRPr="00743FF0">
              <w:rPr>
                <w:rStyle w:val="af2"/>
                <w:rFonts w:ascii="微软雅黑" w:eastAsia="微软雅黑" w:hAnsi="微软雅黑"/>
                <w:noProof/>
              </w:rPr>
              <w:t>8.</w:t>
            </w:r>
            <w:r w:rsidR="0010291C">
              <w:rPr>
                <w:noProof/>
              </w:rPr>
              <w:tab/>
            </w:r>
            <w:r w:rsidR="0010291C" w:rsidRPr="00743FF0">
              <w:rPr>
                <w:rStyle w:val="af2"/>
                <w:rFonts w:ascii="微软雅黑" w:eastAsia="微软雅黑" w:hAnsi="微软雅黑" w:hint="eastAsia"/>
                <w:noProof/>
                <w:lang w:val="zh-CN"/>
              </w:rPr>
              <w:t>用户登录</w:t>
            </w:r>
            <w:r w:rsidR="0010291C">
              <w:rPr>
                <w:noProof/>
                <w:webHidden/>
              </w:rPr>
              <w:tab/>
            </w:r>
            <w:r w:rsidR="0010291C">
              <w:rPr>
                <w:noProof/>
                <w:webHidden/>
              </w:rPr>
              <w:fldChar w:fldCharType="begin"/>
            </w:r>
            <w:r w:rsidR="0010291C">
              <w:rPr>
                <w:noProof/>
                <w:webHidden/>
              </w:rPr>
              <w:instrText xml:space="preserve"> PAGEREF _Toc420504616 \h </w:instrText>
            </w:r>
            <w:r w:rsidR="0010291C">
              <w:rPr>
                <w:noProof/>
                <w:webHidden/>
              </w:rPr>
            </w:r>
            <w:r w:rsidR="0010291C">
              <w:rPr>
                <w:noProof/>
                <w:webHidden/>
              </w:rPr>
              <w:fldChar w:fldCharType="separate"/>
            </w:r>
            <w:r w:rsidR="00DE27B5">
              <w:rPr>
                <w:noProof/>
                <w:webHidden/>
              </w:rPr>
              <w:t>12</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17" w:history="1">
            <w:r w:rsidR="0010291C" w:rsidRPr="00743FF0">
              <w:rPr>
                <w:rStyle w:val="af2"/>
                <w:rFonts w:ascii="微软雅黑" w:eastAsia="微软雅黑" w:hAnsi="微软雅黑"/>
                <w:noProof/>
              </w:rPr>
              <w:t>9.</w:t>
            </w:r>
            <w:r w:rsidR="0010291C">
              <w:rPr>
                <w:noProof/>
              </w:rPr>
              <w:tab/>
            </w:r>
            <w:r w:rsidR="0010291C" w:rsidRPr="00743FF0">
              <w:rPr>
                <w:rStyle w:val="af2"/>
                <w:rFonts w:ascii="微软雅黑" w:eastAsia="微软雅黑" w:hAnsi="微软雅黑" w:hint="eastAsia"/>
                <w:noProof/>
                <w:lang w:val="zh-CN"/>
              </w:rPr>
              <w:t>用户退出登录</w:t>
            </w:r>
            <w:r w:rsidR="0010291C">
              <w:rPr>
                <w:noProof/>
                <w:webHidden/>
              </w:rPr>
              <w:tab/>
            </w:r>
            <w:r w:rsidR="0010291C">
              <w:rPr>
                <w:noProof/>
                <w:webHidden/>
              </w:rPr>
              <w:fldChar w:fldCharType="begin"/>
            </w:r>
            <w:r w:rsidR="0010291C">
              <w:rPr>
                <w:noProof/>
                <w:webHidden/>
              </w:rPr>
              <w:instrText xml:space="preserve"> PAGEREF _Toc420504617 \h </w:instrText>
            </w:r>
            <w:r w:rsidR="0010291C">
              <w:rPr>
                <w:noProof/>
                <w:webHidden/>
              </w:rPr>
            </w:r>
            <w:r w:rsidR="0010291C">
              <w:rPr>
                <w:noProof/>
                <w:webHidden/>
              </w:rPr>
              <w:fldChar w:fldCharType="separate"/>
            </w:r>
            <w:r w:rsidR="00DE27B5">
              <w:rPr>
                <w:noProof/>
                <w:webHidden/>
              </w:rPr>
              <w:t>16</w:t>
            </w:r>
            <w:r w:rsidR="0010291C">
              <w:rPr>
                <w:noProof/>
                <w:webHidden/>
              </w:rPr>
              <w:fldChar w:fldCharType="end"/>
            </w:r>
          </w:hyperlink>
        </w:p>
        <w:p w:rsidR="0010291C" w:rsidRDefault="00980BDD">
          <w:pPr>
            <w:pStyle w:val="10"/>
            <w:tabs>
              <w:tab w:val="right" w:leader="dot" w:pos="9350"/>
            </w:tabs>
            <w:rPr>
              <w:noProof/>
            </w:rPr>
          </w:pPr>
          <w:hyperlink w:anchor="_Toc420504618" w:history="1">
            <w:r w:rsidR="0010291C" w:rsidRPr="00743FF0">
              <w:rPr>
                <w:rStyle w:val="af2"/>
                <w:rFonts w:ascii="微软雅黑" w:eastAsia="微软雅黑" w:hAnsi="微软雅黑" w:hint="eastAsia"/>
                <w:noProof/>
                <w:lang w:val="zh-CN"/>
              </w:rPr>
              <w:t>乐翼教育云平台</w:t>
            </w:r>
            <w:r w:rsidR="0010291C">
              <w:rPr>
                <w:noProof/>
                <w:webHidden/>
              </w:rPr>
              <w:tab/>
            </w:r>
            <w:r w:rsidR="0010291C">
              <w:rPr>
                <w:noProof/>
                <w:webHidden/>
              </w:rPr>
              <w:fldChar w:fldCharType="begin"/>
            </w:r>
            <w:r w:rsidR="0010291C">
              <w:rPr>
                <w:noProof/>
                <w:webHidden/>
              </w:rPr>
              <w:instrText xml:space="preserve"> PAGEREF _Toc420504618 \h </w:instrText>
            </w:r>
            <w:r w:rsidR="0010291C">
              <w:rPr>
                <w:noProof/>
                <w:webHidden/>
              </w:rPr>
            </w:r>
            <w:r w:rsidR="0010291C">
              <w:rPr>
                <w:noProof/>
                <w:webHidden/>
              </w:rPr>
              <w:fldChar w:fldCharType="separate"/>
            </w:r>
            <w:r w:rsidR="00DE27B5">
              <w:rPr>
                <w:noProof/>
                <w:webHidden/>
              </w:rPr>
              <w:t>18</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19" w:history="1">
            <w:r w:rsidR="0010291C" w:rsidRPr="00743FF0">
              <w:rPr>
                <w:rStyle w:val="af2"/>
                <w:rFonts w:ascii="微软雅黑" w:eastAsia="微软雅黑" w:hAnsi="微软雅黑"/>
                <w:noProof/>
              </w:rPr>
              <w:t>1.</w:t>
            </w:r>
            <w:r w:rsidR="0010291C">
              <w:rPr>
                <w:noProof/>
              </w:rPr>
              <w:tab/>
            </w:r>
            <w:r w:rsidR="0010291C" w:rsidRPr="00743FF0">
              <w:rPr>
                <w:rStyle w:val="af2"/>
                <w:rFonts w:ascii="微软雅黑" w:eastAsia="微软雅黑" w:hAnsi="微软雅黑" w:hint="eastAsia"/>
                <w:noProof/>
              </w:rPr>
              <w:t>基类方法</w:t>
            </w:r>
            <w:r w:rsidR="0010291C">
              <w:rPr>
                <w:noProof/>
                <w:webHidden/>
              </w:rPr>
              <w:tab/>
            </w:r>
            <w:r w:rsidR="0010291C">
              <w:rPr>
                <w:noProof/>
                <w:webHidden/>
              </w:rPr>
              <w:fldChar w:fldCharType="begin"/>
            </w:r>
            <w:r w:rsidR="0010291C">
              <w:rPr>
                <w:noProof/>
                <w:webHidden/>
              </w:rPr>
              <w:instrText xml:space="preserve"> PAGEREF _Toc420504619 \h </w:instrText>
            </w:r>
            <w:r w:rsidR="0010291C">
              <w:rPr>
                <w:noProof/>
                <w:webHidden/>
              </w:rPr>
            </w:r>
            <w:r w:rsidR="0010291C">
              <w:rPr>
                <w:noProof/>
                <w:webHidden/>
              </w:rPr>
              <w:fldChar w:fldCharType="separate"/>
            </w:r>
            <w:r w:rsidR="00DE27B5">
              <w:rPr>
                <w:noProof/>
                <w:webHidden/>
              </w:rPr>
              <w:t>18</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20" w:history="1">
            <w:r w:rsidR="0010291C" w:rsidRPr="00743FF0">
              <w:rPr>
                <w:rStyle w:val="af2"/>
                <w:rFonts w:ascii="微软雅黑" w:eastAsia="微软雅黑" w:hAnsi="微软雅黑"/>
                <w:noProof/>
              </w:rPr>
              <w:t>2.</w:t>
            </w:r>
            <w:r w:rsidR="0010291C">
              <w:rPr>
                <w:noProof/>
              </w:rPr>
              <w:tab/>
            </w:r>
            <w:r w:rsidR="0010291C" w:rsidRPr="00743FF0">
              <w:rPr>
                <w:rStyle w:val="af2"/>
                <w:rFonts w:ascii="微软雅黑" w:eastAsia="微软雅黑" w:hAnsi="微软雅黑" w:hint="eastAsia"/>
                <w:noProof/>
              </w:rPr>
              <w:t>扩展方法</w:t>
            </w:r>
            <w:r w:rsidR="0010291C">
              <w:rPr>
                <w:noProof/>
                <w:webHidden/>
              </w:rPr>
              <w:tab/>
            </w:r>
            <w:r w:rsidR="0010291C">
              <w:rPr>
                <w:noProof/>
                <w:webHidden/>
              </w:rPr>
              <w:fldChar w:fldCharType="begin"/>
            </w:r>
            <w:r w:rsidR="0010291C">
              <w:rPr>
                <w:noProof/>
                <w:webHidden/>
              </w:rPr>
              <w:instrText xml:space="preserve"> PAGEREF _Toc420504620 \h </w:instrText>
            </w:r>
            <w:r w:rsidR="0010291C">
              <w:rPr>
                <w:noProof/>
                <w:webHidden/>
              </w:rPr>
            </w:r>
            <w:r w:rsidR="0010291C">
              <w:rPr>
                <w:noProof/>
                <w:webHidden/>
              </w:rPr>
              <w:fldChar w:fldCharType="separate"/>
            </w:r>
            <w:r w:rsidR="00DE27B5">
              <w:rPr>
                <w:noProof/>
                <w:webHidden/>
              </w:rPr>
              <w:t>20</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21" w:history="1">
            <w:r w:rsidR="0010291C" w:rsidRPr="00743FF0">
              <w:rPr>
                <w:rStyle w:val="af2"/>
                <w:rFonts w:ascii="微软雅黑" w:eastAsia="微软雅黑" w:hAnsi="微软雅黑"/>
                <w:noProof/>
              </w:rPr>
              <w:t>3.</w:t>
            </w:r>
            <w:r w:rsidR="0010291C">
              <w:rPr>
                <w:noProof/>
              </w:rPr>
              <w:tab/>
            </w:r>
            <w:r w:rsidR="0010291C" w:rsidRPr="00743FF0">
              <w:rPr>
                <w:rStyle w:val="af2"/>
                <w:rFonts w:ascii="微软雅黑" w:eastAsia="微软雅黑" w:hAnsi="微软雅黑" w:hint="eastAsia"/>
                <w:noProof/>
              </w:rPr>
              <w:t>数据表格显示</w:t>
            </w:r>
            <w:r w:rsidR="0010291C">
              <w:rPr>
                <w:noProof/>
                <w:webHidden/>
              </w:rPr>
              <w:tab/>
            </w:r>
            <w:r w:rsidR="0010291C">
              <w:rPr>
                <w:noProof/>
                <w:webHidden/>
              </w:rPr>
              <w:fldChar w:fldCharType="begin"/>
            </w:r>
            <w:r w:rsidR="0010291C">
              <w:rPr>
                <w:noProof/>
                <w:webHidden/>
              </w:rPr>
              <w:instrText xml:space="preserve"> PAGEREF _Toc420504621 \h </w:instrText>
            </w:r>
            <w:r w:rsidR="0010291C">
              <w:rPr>
                <w:noProof/>
                <w:webHidden/>
              </w:rPr>
            </w:r>
            <w:r w:rsidR="0010291C">
              <w:rPr>
                <w:noProof/>
                <w:webHidden/>
              </w:rPr>
              <w:fldChar w:fldCharType="separate"/>
            </w:r>
            <w:r w:rsidR="00DE27B5">
              <w:rPr>
                <w:noProof/>
                <w:webHidden/>
              </w:rPr>
              <w:t>20</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22" w:history="1">
            <w:r w:rsidR="0010291C" w:rsidRPr="00743FF0">
              <w:rPr>
                <w:rStyle w:val="af2"/>
                <w:rFonts w:ascii="微软雅黑" w:eastAsia="微软雅黑" w:hAnsi="微软雅黑"/>
                <w:noProof/>
              </w:rPr>
              <w:t>4.</w:t>
            </w:r>
            <w:r w:rsidR="0010291C">
              <w:rPr>
                <w:noProof/>
              </w:rPr>
              <w:tab/>
            </w:r>
            <w:r w:rsidR="0010291C" w:rsidRPr="00743FF0">
              <w:rPr>
                <w:rStyle w:val="af2"/>
                <w:rFonts w:ascii="微软雅黑" w:eastAsia="微软雅黑" w:hAnsi="微软雅黑" w:hint="eastAsia"/>
                <w:noProof/>
              </w:rPr>
              <w:t>全局消息通知</w:t>
            </w:r>
            <w:r w:rsidR="0010291C">
              <w:rPr>
                <w:noProof/>
                <w:webHidden/>
              </w:rPr>
              <w:tab/>
            </w:r>
            <w:r w:rsidR="0010291C">
              <w:rPr>
                <w:noProof/>
                <w:webHidden/>
              </w:rPr>
              <w:fldChar w:fldCharType="begin"/>
            </w:r>
            <w:r w:rsidR="0010291C">
              <w:rPr>
                <w:noProof/>
                <w:webHidden/>
              </w:rPr>
              <w:instrText xml:space="preserve"> PAGEREF _Toc420504622 \h </w:instrText>
            </w:r>
            <w:r w:rsidR="0010291C">
              <w:rPr>
                <w:noProof/>
                <w:webHidden/>
              </w:rPr>
            </w:r>
            <w:r w:rsidR="0010291C">
              <w:rPr>
                <w:noProof/>
                <w:webHidden/>
              </w:rPr>
              <w:fldChar w:fldCharType="separate"/>
            </w:r>
            <w:r w:rsidR="00DE27B5">
              <w:rPr>
                <w:noProof/>
                <w:webHidden/>
              </w:rPr>
              <w:t>21</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23" w:history="1">
            <w:r w:rsidR="0010291C" w:rsidRPr="00743FF0">
              <w:rPr>
                <w:rStyle w:val="af2"/>
                <w:rFonts w:ascii="微软雅黑" w:eastAsia="微软雅黑" w:hAnsi="微软雅黑"/>
                <w:noProof/>
              </w:rPr>
              <w:t>5.</w:t>
            </w:r>
            <w:r w:rsidR="0010291C">
              <w:rPr>
                <w:noProof/>
              </w:rPr>
              <w:tab/>
            </w:r>
            <w:r w:rsidR="0010291C" w:rsidRPr="00743FF0">
              <w:rPr>
                <w:rStyle w:val="af2"/>
                <w:rFonts w:ascii="微软雅黑" w:eastAsia="微软雅黑" w:hAnsi="微软雅黑" w:hint="eastAsia"/>
                <w:noProof/>
              </w:rPr>
              <w:t>菜单项加载</w:t>
            </w:r>
            <w:r w:rsidR="0010291C">
              <w:rPr>
                <w:noProof/>
                <w:webHidden/>
              </w:rPr>
              <w:tab/>
            </w:r>
            <w:r w:rsidR="0010291C">
              <w:rPr>
                <w:noProof/>
                <w:webHidden/>
              </w:rPr>
              <w:fldChar w:fldCharType="begin"/>
            </w:r>
            <w:r w:rsidR="0010291C">
              <w:rPr>
                <w:noProof/>
                <w:webHidden/>
              </w:rPr>
              <w:instrText xml:space="preserve"> PAGEREF _Toc420504623 \h </w:instrText>
            </w:r>
            <w:r w:rsidR="0010291C">
              <w:rPr>
                <w:noProof/>
                <w:webHidden/>
              </w:rPr>
            </w:r>
            <w:r w:rsidR="0010291C">
              <w:rPr>
                <w:noProof/>
                <w:webHidden/>
              </w:rPr>
              <w:fldChar w:fldCharType="separate"/>
            </w:r>
            <w:r w:rsidR="00DE27B5">
              <w:rPr>
                <w:noProof/>
                <w:webHidden/>
              </w:rPr>
              <w:t>21</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24" w:history="1">
            <w:r w:rsidR="0010291C" w:rsidRPr="00743FF0">
              <w:rPr>
                <w:rStyle w:val="af2"/>
                <w:rFonts w:ascii="微软雅黑" w:eastAsia="微软雅黑" w:hAnsi="微软雅黑"/>
                <w:noProof/>
              </w:rPr>
              <w:t>6.</w:t>
            </w:r>
            <w:r w:rsidR="0010291C">
              <w:rPr>
                <w:noProof/>
              </w:rPr>
              <w:tab/>
            </w:r>
            <w:r w:rsidR="0010291C" w:rsidRPr="00743FF0">
              <w:rPr>
                <w:rStyle w:val="af2"/>
                <w:rFonts w:ascii="微软雅黑" w:eastAsia="微软雅黑" w:hAnsi="微软雅黑" w:hint="eastAsia"/>
                <w:noProof/>
              </w:rPr>
              <w:t>权限管理</w:t>
            </w:r>
            <w:r w:rsidR="0010291C">
              <w:rPr>
                <w:noProof/>
                <w:webHidden/>
              </w:rPr>
              <w:tab/>
            </w:r>
            <w:r w:rsidR="0010291C">
              <w:rPr>
                <w:noProof/>
                <w:webHidden/>
              </w:rPr>
              <w:fldChar w:fldCharType="begin"/>
            </w:r>
            <w:r w:rsidR="0010291C">
              <w:rPr>
                <w:noProof/>
                <w:webHidden/>
              </w:rPr>
              <w:instrText xml:space="preserve"> PAGEREF _Toc420504624 \h </w:instrText>
            </w:r>
            <w:r w:rsidR="0010291C">
              <w:rPr>
                <w:noProof/>
                <w:webHidden/>
              </w:rPr>
            </w:r>
            <w:r w:rsidR="0010291C">
              <w:rPr>
                <w:noProof/>
                <w:webHidden/>
              </w:rPr>
              <w:fldChar w:fldCharType="separate"/>
            </w:r>
            <w:r w:rsidR="00DE27B5">
              <w:rPr>
                <w:noProof/>
                <w:webHidden/>
              </w:rPr>
              <w:t>23</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25" w:history="1">
            <w:r w:rsidR="0010291C" w:rsidRPr="00743FF0">
              <w:rPr>
                <w:rStyle w:val="af2"/>
                <w:rFonts w:ascii="微软雅黑" w:eastAsia="微软雅黑" w:hAnsi="微软雅黑"/>
                <w:noProof/>
              </w:rPr>
              <w:t>7.</w:t>
            </w:r>
            <w:r w:rsidR="0010291C">
              <w:rPr>
                <w:noProof/>
              </w:rPr>
              <w:tab/>
            </w:r>
            <w:r w:rsidR="0010291C" w:rsidRPr="00743FF0">
              <w:rPr>
                <w:rStyle w:val="af2"/>
                <w:rFonts w:ascii="微软雅黑" w:eastAsia="微软雅黑" w:hAnsi="微软雅黑" w:hint="eastAsia"/>
                <w:noProof/>
              </w:rPr>
              <w:t>组织管理</w:t>
            </w:r>
            <w:r w:rsidR="0010291C">
              <w:rPr>
                <w:noProof/>
                <w:webHidden/>
              </w:rPr>
              <w:tab/>
            </w:r>
            <w:r w:rsidR="0010291C">
              <w:rPr>
                <w:noProof/>
                <w:webHidden/>
              </w:rPr>
              <w:fldChar w:fldCharType="begin"/>
            </w:r>
            <w:r w:rsidR="0010291C">
              <w:rPr>
                <w:noProof/>
                <w:webHidden/>
              </w:rPr>
              <w:instrText xml:space="preserve"> PAGEREF _Toc420504625 \h </w:instrText>
            </w:r>
            <w:r w:rsidR="0010291C">
              <w:rPr>
                <w:noProof/>
                <w:webHidden/>
              </w:rPr>
            </w:r>
            <w:r w:rsidR="0010291C">
              <w:rPr>
                <w:noProof/>
                <w:webHidden/>
              </w:rPr>
              <w:fldChar w:fldCharType="separate"/>
            </w:r>
            <w:r w:rsidR="00DE27B5">
              <w:rPr>
                <w:noProof/>
                <w:webHidden/>
              </w:rPr>
              <w:t>26</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26" w:history="1">
            <w:r w:rsidR="0010291C" w:rsidRPr="00743FF0">
              <w:rPr>
                <w:rStyle w:val="af2"/>
                <w:rFonts w:ascii="微软雅黑" w:eastAsia="微软雅黑" w:hAnsi="微软雅黑"/>
                <w:noProof/>
              </w:rPr>
              <w:t>8.</w:t>
            </w:r>
            <w:r w:rsidR="0010291C">
              <w:rPr>
                <w:noProof/>
              </w:rPr>
              <w:tab/>
            </w:r>
            <w:r w:rsidR="0010291C" w:rsidRPr="00743FF0">
              <w:rPr>
                <w:rStyle w:val="af2"/>
                <w:rFonts w:ascii="微软雅黑" w:eastAsia="微软雅黑" w:hAnsi="微软雅黑" w:hint="eastAsia"/>
                <w:noProof/>
              </w:rPr>
              <w:t>课程管理</w:t>
            </w:r>
            <w:r w:rsidR="0010291C">
              <w:rPr>
                <w:noProof/>
                <w:webHidden/>
              </w:rPr>
              <w:tab/>
            </w:r>
            <w:r w:rsidR="0010291C">
              <w:rPr>
                <w:noProof/>
                <w:webHidden/>
              </w:rPr>
              <w:fldChar w:fldCharType="begin"/>
            </w:r>
            <w:r w:rsidR="0010291C">
              <w:rPr>
                <w:noProof/>
                <w:webHidden/>
              </w:rPr>
              <w:instrText xml:space="preserve"> PAGEREF _Toc420504626 \h </w:instrText>
            </w:r>
            <w:r w:rsidR="0010291C">
              <w:rPr>
                <w:noProof/>
                <w:webHidden/>
              </w:rPr>
            </w:r>
            <w:r w:rsidR="0010291C">
              <w:rPr>
                <w:noProof/>
                <w:webHidden/>
              </w:rPr>
              <w:fldChar w:fldCharType="separate"/>
            </w:r>
            <w:r w:rsidR="00DE27B5">
              <w:rPr>
                <w:noProof/>
                <w:webHidden/>
              </w:rPr>
              <w:t>30</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27" w:history="1">
            <w:r w:rsidR="0010291C" w:rsidRPr="00743FF0">
              <w:rPr>
                <w:rStyle w:val="af2"/>
                <w:rFonts w:ascii="微软雅黑" w:eastAsia="微软雅黑" w:hAnsi="微软雅黑"/>
                <w:noProof/>
              </w:rPr>
              <w:t>9.</w:t>
            </w:r>
            <w:r w:rsidR="0010291C">
              <w:rPr>
                <w:noProof/>
              </w:rPr>
              <w:tab/>
            </w:r>
            <w:r w:rsidR="0010291C" w:rsidRPr="00743FF0">
              <w:rPr>
                <w:rStyle w:val="af2"/>
                <w:rFonts w:ascii="微软雅黑" w:eastAsia="微软雅黑" w:hAnsi="微软雅黑" w:hint="eastAsia"/>
                <w:noProof/>
              </w:rPr>
              <w:t>人员管理</w:t>
            </w:r>
            <w:r w:rsidR="0010291C">
              <w:rPr>
                <w:noProof/>
                <w:webHidden/>
              </w:rPr>
              <w:tab/>
            </w:r>
            <w:r w:rsidR="0010291C">
              <w:rPr>
                <w:noProof/>
                <w:webHidden/>
              </w:rPr>
              <w:fldChar w:fldCharType="begin"/>
            </w:r>
            <w:r w:rsidR="0010291C">
              <w:rPr>
                <w:noProof/>
                <w:webHidden/>
              </w:rPr>
              <w:instrText xml:space="preserve"> PAGEREF _Toc420504627 \h </w:instrText>
            </w:r>
            <w:r w:rsidR="0010291C">
              <w:rPr>
                <w:noProof/>
                <w:webHidden/>
              </w:rPr>
            </w:r>
            <w:r w:rsidR="0010291C">
              <w:rPr>
                <w:noProof/>
                <w:webHidden/>
              </w:rPr>
              <w:fldChar w:fldCharType="separate"/>
            </w:r>
            <w:r w:rsidR="00DE27B5">
              <w:rPr>
                <w:noProof/>
                <w:webHidden/>
              </w:rPr>
              <w:t>33</w:t>
            </w:r>
            <w:r w:rsidR="0010291C">
              <w:rPr>
                <w:noProof/>
                <w:webHidden/>
              </w:rPr>
              <w:fldChar w:fldCharType="end"/>
            </w:r>
          </w:hyperlink>
        </w:p>
        <w:p w:rsidR="0010291C" w:rsidRDefault="00980BDD">
          <w:pPr>
            <w:pStyle w:val="20"/>
            <w:tabs>
              <w:tab w:val="left" w:pos="1050"/>
              <w:tab w:val="right" w:leader="dot" w:pos="9350"/>
            </w:tabs>
            <w:ind w:left="360"/>
            <w:rPr>
              <w:noProof/>
            </w:rPr>
          </w:pPr>
          <w:hyperlink w:anchor="_Toc420504628" w:history="1">
            <w:r w:rsidR="0010291C" w:rsidRPr="00743FF0">
              <w:rPr>
                <w:rStyle w:val="af2"/>
                <w:rFonts w:ascii="微软雅黑" w:eastAsia="微软雅黑" w:hAnsi="微软雅黑"/>
                <w:noProof/>
              </w:rPr>
              <w:t>10.</w:t>
            </w:r>
            <w:r w:rsidR="0010291C">
              <w:rPr>
                <w:noProof/>
              </w:rPr>
              <w:tab/>
            </w:r>
            <w:r w:rsidR="0010291C" w:rsidRPr="00743FF0">
              <w:rPr>
                <w:rStyle w:val="af2"/>
                <w:rFonts w:ascii="微软雅黑" w:eastAsia="微软雅黑" w:hAnsi="微软雅黑" w:hint="eastAsia"/>
                <w:noProof/>
              </w:rPr>
              <w:t>云资源平台基础数据相关</w:t>
            </w:r>
            <w:r w:rsidR="0010291C">
              <w:rPr>
                <w:noProof/>
                <w:webHidden/>
              </w:rPr>
              <w:tab/>
            </w:r>
            <w:r w:rsidR="0010291C">
              <w:rPr>
                <w:noProof/>
                <w:webHidden/>
              </w:rPr>
              <w:fldChar w:fldCharType="begin"/>
            </w:r>
            <w:r w:rsidR="0010291C">
              <w:rPr>
                <w:noProof/>
                <w:webHidden/>
              </w:rPr>
              <w:instrText xml:space="preserve"> PAGEREF _Toc420504628 \h </w:instrText>
            </w:r>
            <w:r w:rsidR="0010291C">
              <w:rPr>
                <w:noProof/>
                <w:webHidden/>
              </w:rPr>
            </w:r>
            <w:r w:rsidR="0010291C">
              <w:rPr>
                <w:noProof/>
                <w:webHidden/>
              </w:rPr>
              <w:fldChar w:fldCharType="separate"/>
            </w:r>
            <w:r w:rsidR="00DE27B5">
              <w:rPr>
                <w:noProof/>
                <w:webHidden/>
              </w:rPr>
              <w:t>35</w:t>
            </w:r>
            <w:r w:rsidR="0010291C">
              <w:rPr>
                <w:noProof/>
                <w:webHidden/>
              </w:rPr>
              <w:fldChar w:fldCharType="end"/>
            </w:r>
          </w:hyperlink>
        </w:p>
        <w:p w:rsidR="0010291C" w:rsidRDefault="00980BDD">
          <w:pPr>
            <w:pStyle w:val="20"/>
            <w:tabs>
              <w:tab w:val="left" w:pos="1050"/>
              <w:tab w:val="right" w:leader="dot" w:pos="9350"/>
            </w:tabs>
            <w:ind w:left="360"/>
            <w:rPr>
              <w:noProof/>
            </w:rPr>
          </w:pPr>
          <w:hyperlink w:anchor="_Toc420504629" w:history="1">
            <w:r w:rsidR="0010291C" w:rsidRPr="00743FF0">
              <w:rPr>
                <w:rStyle w:val="af2"/>
                <w:rFonts w:ascii="微软雅黑" w:eastAsia="微软雅黑" w:hAnsi="微软雅黑"/>
                <w:noProof/>
              </w:rPr>
              <w:t>11.</w:t>
            </w:r>
            <w:r w:rsidR="0010291C">
              <w:rPr>
                <w:noProof/>
              </w:rPr>
              <w:tab/>
            </w:r>
            <w:r w:rsidR="0010291C" w:rsidRPr="00743FF0">
              <w:rPr>
                <w:rStyle w:val="af2"/>
                <w:rFonts w:ascii="微软雅黑" w:eastAsia="微软雅黑" w:hAnsi="微软雅黑" w:hint="eastAsia"/>
                <w:noProof/>
              </w:rPr>
              <w:t>数据上传导入</w:t>
            </w:r>
            <w:r w:rsidR="0010291C">
              <w:rPr>
                <w:noProof/>
                <w:webHidden/>
              </w:rPr>
              <w:tab/>
            </w:r>
            <w:r w:rsidR="0010291C">
              <w:rPr>
                <w:noProof/>
                <w:webHidden/>
              </w:rPr>
              <w:fldChar w:fldCharType="begin"/>
            </w:r>
            <w:r w:rsidR="0010291C">
              <w:rPr>
                <w:noProof/>
                <w:webHidden/>
              </w:rPr>
              <w:instrText xml:space="preserve"> PAGEREF _Toc420504629 \h </w:instrText>
            </w:r>
            <w:r w:rsidR="0010291C">
              <w:rPr>
                <w:noProof/>
                <w:webHidden/>
              </w:rPr>
            </w:r>
            <w:r w:rsidR="0010291C">
              <w:rPr>
                <w:noProof/>
                <w:webHidden/>
              </w:rPr>
              <w:fldChar w:fldCharType="separate"/>
            </w:r>
            <w:r w:rsidR="00DE27B5">
              <w:rPr>
                <w:noProof/>
                <w:webHidden/>
              </w:rPr>
              <w:t>41</w:t>
            </w:r>
            <w:r w:rsidR="0010291C">
              <w:rPr>
                <w:noProof/>
                <w:webHidden/>
              </w:rPr>
              <w:fldChar w:fldCharType="end"/>
            </w:r>
          </w:hyperlink>
        </w:p>
        <w:p w:rsidR="0010291C" w:rsidRDefault="00980BDD">
          <w:pPr>
            <w:pStyle w:val="20"/>
            <w:tabs>
              <w:tab w:val="left" w:pos="1050"/>
              <w:tab w:val="right" w:leader="dot" w:pos="9350"/>
            </w:tabs>
            <w:ind w:left="360"/>
            <w:rPr>
              <w:noProof/>
            </w:rPr>
          </w:pPr>
          <w:hyperlink w:anchor="_Toc420504630" w:history="1">
            <w:r w:rsidR="0010291C" w:rsidRPr="00743FF0">
              <w:rPr>
                <w:rStyle w:val="af2"/>
                <w:rFonts w:ascii="微软雅黑" w:eastAsia="微软雅黑" w:hAnsi="微软雅黑"/>
                <w:noProof/>
              </w:rPr>
              <w:t>12.</w:t>
            </w:r>
            <w:r w:rsidR="0010291C">
              <w:rPr>
                <w:noProof/>
              </w:rPr>
              <w:tab/>
            </w:r>
            <w:r w:rsidR="0010291C" w:rsidRPr="00743FF0">
              <w:rPr>
                <w:rStyle w:val="af2"/>
                <w:rFonts w:ascii="微软雅黑" w:eastAsia="微软雅黑" w:hAnsi="微软雅黑" w:hint="eastAsia"/>
                <w:noProof/>
              </w:rPr>
              <w:t>查询审计</w:t>
            </w:r>
            <w:r w:rsidR="0010291C">
              <w:rPr>
                <w:noProof/>
                <w:webHidden/>
              </w:rPr>
              <w:tab/>
            </w:r>
            <w:r w:rsidR="0010291C">
              <w:rPr>
                <w:noProof/>
                <w:webHidden/>
              </w:rPr>
              <w:fldChar w:fldCharType="begin"/>
            </w:r>
            <w:r w:rsidR="0010291C">
              <w:rPr>
                <w:noProof/>
                <w:webHidden/>
              </w:rPr>
              <w:instrText xml:space="preserve"> PAGEREF _Toc420504630 \h </w:instrText>
            </w:r>
            <w:r w:rsidR="0010291C">
              <w:rPr>
                <w:noProof/>
                <w:webHidden/>
              </w:rPr>
            </w:r>
            <w:r w:rsidR="0010291C">
              <w:rPr>
                <w:noProof/>
                <w:webHidden/>
              </w:rPr>
              <w:fldChar w:fldCharType="separate"/>
            </w:r>
            <w:r w:rsidR="00DE27B5">
              <w:rPr>
                <w:noProof/>
                <w:webHidden/>
              </w:rPr>
              <w:t>41</w:t>
            </w:r>
            <w:r w:rsidR="0010291C">
              <w:rPr>
                <w:noProof/>
                <w:webHidden/>
              </w:rPr>
              <w:fldChar w:fldCharType="end"/>
            </w:r>
          </w:hyperlink>
        </w:p>
        <w:p w:rsidR="0010291C" w:rsidRDefault="00980BDD">
          <w:pPr>
            <w:pStyle w:val="20"/>
            <w:tabs>
              <w:tab w:val="left" w:pos="1050"/>
              <w:tab w:val="right" w:leader="dot" w:pos="9350"/>
            </w:tabs>
            <w:ind w:left="360"/>
            <w:rPr>
              <w:noProof/>
            </w:rPr>
          </w:pPr>
          <w:hyperlink w:anchor="_Toc420504631" w:history="1">
            <w:r w:rsidR="0010291C" w:rsidRPr="00743FF0">
              <w:rPr>
                <w:rStyle w:val="af2"/>
                <w:rFonts w:ascii="微软雅黑" w:eastAsia="微软雅黑" w:hAnsi="微软雅黑"/>
                <w:noProof/>
              </w:rPr>
              <w:t>13.</w:t>
            </w:r>
            <w:r w:rsidR="0010291C">
              <w:rPr>
                <w:noProof/>
              </w:rPr>
              <w:tab/>
            </w:r>
            <w:r w:rsidR="0010291C" w:rsidRPr="00743FF0">
              <w:rPr>
                <w:rStyle w:val="af2"/>
                <w:rFonts w:ascii="微软雅黑" w:eastAsia="微软雅黑" w:hAnsi="微软雅黑" w:hint="eastAsia"/>
                <w:noProof/>
              </w:rPr>
              <w:t>个人设定</w:t>
            </w:r>
            <w:r w:rsidR="0010291C">
              <w:rPr>
                <w:noProof/>
                <w:webHidden/>
              </w:rPr>
              <w:tab/>
            </w:r>
            <w:r w:rsidR="0010291C">
              <w:rPr>
                <w:noProof/>
                <w:webHidden/>
              </w:rPr>
              <w:fldChar w:fldCharType="begin"/>
            </w:r>
            <w:r w:rsidR="0010291C">
              <w:rPr>
                <w:noProof/>
                <w:webHidden/>
              </w:rPr>
              <w:instrText xml:space="preserve"> PAGEREF _Toc420504631 \h </w:instrText>
            </w:r>
            <w:r w:rsidR="0010291C">
              <w:rPr>
                <w:noProof/>
                <w:webHidden/>
              </w:rPr>
            </w:r>
            <w:r w:rsidR="0010291C">
              <w:rPr>
                <w:noProof/>
                <w:webHidden/>
              </w:rPr>
              <w:fldChar w:fldCharType="separate"/>
            </w:r>
            <w:r w:rsidR="00DE27B5">
              <w:rPr>
                <w:noProof/>
                <w:webHidden/>
              </w:rPr>
              <w:t>44</w:t>
            </w:r>
            <w:r w:rsidR="0010291C">
              <w:rPr>
                <w:noProof/>
                <w:webHidden/>
              </w:rPr>
              <w:fldChar w:fldCharType="end"/>
            </w:r>
          </w:hyperlink>
        </w:p>
        <w:p w:rsidR="0010291C" w:rsidRDefault="00980BDD">
          <w:pPr>
            <w:pStyle w:val="10"/>
            <w:tabs>
              <w:tab w:val="right" w:leader="dot" w:pos="9350"/>
            </w:tabs>
            <w:rPr>
              <w:noProof/>
            </w:rPr>
          </w:pPr>
          <w:hyperlink w:anchor="_Toc420504632" w:history="1">
            <w:r w:rsidR="0010291C" w:rsidRPr="00743FF0">
              <w:rPr>
                <w:rStyle w:val="af2"/>
                <w:rFonts w:ascii="微软雅黑" w:eastAsia="微软雅黑" w:hAnsi="微软雅黑" w:hint="eastAsia"/>
                <w:noProof/>
                <w:lang w:val="zh-CN"/>
              </w:rPr>
              <w:t>乐翼云资源平台</w:t>
            </w:r>
            <w:r w:rsidR="0010291C">
              <w:rPr>
                <w:noProof/>
                <w:webHidden/>
              </w:rPr>
              <w:tab/>
            </w:r>
            <w:r w:rsidR="0010291C">
              <w:rPr>
                <w:noProof/>
                <w:webHidden/>
              </w:rPr>
              <w:fldChar w:fldCharType="begin"/>
            </w:r>
            <w:r w:rsidR="0010291C">
              <w:rPr>
                <w:noProof/>
                <w:webHidden/>
              </w:rPr>
              <w:instrText xml:space="preserve"> PAGEREF _Toc420504632 \h </w:instrText>
            </w:r>
            <w:r w:rsidR="0010291C">
              <w:rPr>
                <w:noProof/>
                <w:webHidden/>
              </w:rPr>
            </w:r>
            <w:r w:rsidR="0010291C">
              <w:rPr>
                <w:noProof/>
                <w:webHidden/>
              </w:rPr>
              <w:fldChar w:fldCharType="separate"/>
            </w:r>
            <w:r w:rsidR="00DE27B5">
              <w:rPr>
                <w:noProof/>
                <w:webHidden/>
              </w:rPr>
              <w:t>46</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33" w:history="1">
            <w:r w:rsidR="0010291C" w:rsidRPr="00743FF0">
              <w:rPr>
                <w:rStyle w:val="af2"/>
                <w:rFonts w:ascii="微软雅黑" w:eastAsia="微软雅黑" w:hAnsi="微软雅黑"/>
                <w:noProof/>
              </w:rPr>
              <w:t>1.</w:t>
            </w:r>
            <w:r w:rsidR="0010291C">
              <w:rPr>
                <w:noProof/>
              </w:rPr>
              <w:tab/>
            </w:r>
            <w:r w:rsidR="0010291C" w:rsidRPr="00743FF0">
              <w:rPr>
                <w:rStyle w:val="af2"/>
                <w:rFonts w:ascii="微软雅黑" w:eastAsia="微软雅黑" w:hAnsi="微软雅黑" w:hint="eastAsia"/>
                <w:noProof/>
              </w:rPr>
              <w:t>基础方法</w:t>
            </w:r>
            <w:r w:rsidR="0010291C">
              <w:rPr>
                <w:noProof/>
                <w:webHidden/>
              </w:rPr>
              <w:tab/>
            </w:r>
            <w:r w:rsidR="0010291C">
              <w:rPr>
                <w:noProof/>
                <w:webHidden/>
              </w:rPr>
              <w:fldChar w:fldCharType="begin"/>
            </w:r>
            <w:r w:rsidR="0010291C">
              <w:rPr>
                <w:noProof/>
                <w:webHidden/>
              </w:rPr>
              <w:instrText xml:space="preserve"> PAGEREF _Toc420504633 \h </w:instrText>
            </w:r>
            <w:r w:rsidR="0010291C">
              <w:rPr>
                <w:noProof/>
                <w:webHidden/>
              </w:rPr>
            </w:r>
            <w:r w:rsidR="0010291C">
              <w:rPr>
                <w:noProof/>
                <w:webHidden/>
              </w:rPr>
              <w:fldChar w:fldCharType="separate"/>
            </w:r>
            <w:r w:rsidR="00DE27B5">
              <w:rPr>
                <w:noProof/>
                <w:webHidden/>
              </w:rPr>
              <w:t>46</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34" w:history="1">
            <w:r w:rsidR="0010291C" w:rsidRPr="00743FF0">
              <w:rPr>
                <w:rStyle w:val="af2"/>
                <w:rFonts w:ascii="微软雅黑" w:eastAsia="微软雅黑" w:hAnsi="微软雅黑"/>
                <w:noProof/>
              </w:rPr>
              <w:t>2.</w:t>
            </w:r>
            <w:r w:rsidR="0010291C">
              <w:rPr>
                <w:noProof/>
              </w:rPr>
              <w:tab/>
            </w:r>
            <w:r w:rsidR="0010291C" w:rsidRPr="00743FF0">
              <w:rPr>
                <w:rStyle w:val="af2"/>
                <w:rFonts w:ascii="微软雅黑" w:eastAsia="微软雅黑" w:hAnsi="微软雅黑" w:hint="eastAsia"/>
                <w:noProof/>
              </w:rPr>
              <w:t>资源互动</w:t>
            </w:r>
            <w:r w:rsidR="0010291C">
              <w:rPr>
                <w:noProof/>
                <w:webHidden/>
              </w:rPr>
              <w:tab/>
            </w:r>
            <w:r w:rsidR="0010291C">
              <w:rPr>
                <w:noProof/>
                <w:webHidden/>
              </w:rPr>
              <w:fldChar w:fldCharType="begin"/>
            </w:r>
            <w:r w:rsidR="0010291C">
              <w:rPr>
                <w:noProof/>
                <w:webHidden/>
              </w:rPr>
              <w:instrText xml:space="preserve"> PAGEREF _Toc420504634 \h </w:instrText>
            </w:r>
            <w:r w:rsidR="0010291C">
              <w:rPr>
                <w:noProof/>
                <w:webHidden/>
              </w:rPr>
            </w:r>
            <w:r w:rsidR="0010291C">
              <w:rPr>
                <w:noProof/>
                <w:webHidden/>
              </w:rPr>
              <w:fldChar w:fldCharType="separate"/>
            </w:r>
            <w:r w:rsidR="00DE27B5">
              <w:rPr>
                <w:noProof/>
                <w:webHidden/>
              </w:rPr>
              <w:t>53</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35" w:history="1">
            <w:r w:rsidR="0010291C" w:rsidRPr="00743FF0">
              <w:rPr>
                <w:rStyle w:val="af2"/>
                <w:rFonts w:ascii="微软雅黑" w:eastAsia="微软雅黑" w:hAnsi="微软雅黑"/>
                <w:noProof/>
              </w:rPr>
              <w:t>3.</w:t>
            </w:r>
            <w:r w:rsidR="0010291C">
              <w:rPr>
                <w:noProof/>
              </w:rPr>
              <w:tab/>
            </w:r>
            <w:r w:rsidR="0010291C" w:rsidRPr="00743FF0">
              <w:rPr>
                <w:rStyle w:val="af2"/>
                <w:rFonts w:ascii="微软雅黑" w:eastAsia="微软雅黑" w:hAnsi="微软雅黑" w:hint="eastAsia"/>
                <w:noProof/>
              </w:rPr>
              <w:t>资源板块</w:t>
            </w:r>
            <w:r w:rsidR="0010291C">
              <w:rPr>
                <w:noProof/>
                <w:webHidden/>
              </w:rPr>
              <w:tab/>
            </w:r>
            <w:r w:rsidR="0010291C">
              <w:rPr>
                <w:noProof/>
                <w:webHidden/>
              </w:rPr>
              <w:fldChar w:fldCharType="begin"/>
            </w:r>
            <w:r w:rsidR="0010291C">
              <w:rPr>
                <w:noProof/>
                <w:webHidden/>
              </w:rPr>
              <w:instrText xml:space="preserve"> PAGEREF _Toc420504635 \h </w:instrText>
            </w:r>
            <w:r w:rsidR="0010291C">
              <w:rPr>
                <w:noProof/>
                <w:webHidden/>
              </w:rPr>
            </w:r>
            <w:r w:rsidR="0010291C">
              <w:rPr>
                <w:noProof/>
                <w:webHidden/>
              </w:rPr>
              <w:fldChar w:fldCharType="separate"/>
            </w:r>
            <w:r w:rsidR="00DE27B5">
              <w:rPr>
                <w:noProof/>
                <w:webHidden/>
              </w:rPr>
              <w:t>54</w:t>
            </w:r>
            <w:r w:rsidR="0010291C">
              <w:rPr>
                <w:noProof/>
                <w:webHidden/>
              </w:rPr>
              <w:fldChar w:fldCharType="end"/>
            </w:r>
          </w:hyperlink>
        </w:p>
        <w:p w:rsidR="0010291C" w:rsidRDefault="00980BDD">
          <w:pPr>
            <w:pStyle w:val="20"/>
            <w:tabs>
              <w:tab w:val="left" w:pos="840"/>
              <w:tab w:val="right" w:leader="dot" w:pos="9350"/>
            </w:tabs>
            <w:ind w:left="360"/>
            <w:rPr>
              <w:noProof/>
            </w:rPr>
          </w:pPr>
          <w:hyperlink w:anchor="_Toc420504636" w:history="1">
            <w:r w:rsidR="0010291C" w:rsidRPr="00743FF0">
              <w:rPr>
                <w:rStyle w:val="af2"/>
                <w:rFonts w:ascii="微软雅黑" w:eastAsia="微软雅黑" w:hAnsi="微软雅黑"/>
                <w:noProof/>
              </w:rPr>
              <w:t>4.</w:t>
            </w:r>
            <w:r w:rsidR="0010291C">
              <w:rPr>
                <w:noProof/>
              </w:rPr>
              <w:tab/>
            </w:r>
            <w:r w:rsidR="0010291C" w:rsidRPr="00743FF0">
              <w:rPr>
                <w:rStyle w:val="af2"/>
                <w:rFonts w:ascii="微软雅黑" w:eastAsia="微软雅黑" w:hAnsi="微软雅黑" w:hint="eastAsia"/>
                <w:noProof/>
              </w:rPr>
              <w:t>资源发布</w:t>
            </w:r>
            <w:r w:rsidR="0010291C">
              <w:rPr>
                <w:noProof/>
                <w:webHidden/>
              </w:rPr>
              <w:tab/>
            </w:r>
            <w:r w:rsidR="0010291C">
              <w:rPr>
                <w:noProof/>
                <w:webHidden/>
              </w:rPr>
              <w:fldChar w:fldCharType="begin"/>
            </w:r>
            <w:r w:rsidR="0010291C">
              <w:rPr>
                <w:noProof/>
                <w:webHidden/>
              </w:rPr>
              <w:instrText xml:space="preserve"> PAGEREF _Toc420504636 \h </w:instrText>
            </w:r>
            <w:r w:rsidR="0010291C">
              <w:rPr>
                <w:noProof/>
                <w:webHidden/>
              </w:rPr>
            </w:r>
            <w:r w:rsidR="0010291C">
              <w:rPr>
                <w:noProof/>
                <w:webHidden/>
              </w:rPr>
              <w:fldChar w:fldCharType="separate"/>
            </w:r>
            <w:r w:rsidR="00DE27B5">
              <w:rPr>
                <w:noProof/>
                <w:webHidden/>
              </w:rPr>
              <w:t>58</w:t>
            </w:r>
            <w:r w:rsidR="0010291C">
              <w:rPr>
                <w:noProof/>
                <w:webHidden/>
              </w:rPr>
              <w:fldChar w:fldCharType="end"/>
            </w:r>
          </w:hyperlink>
        </w:p>
        <w:p w:rsidR="0010291C" w:rsidRPr="008A29C9" w:rsidRDefault="0010291C">
          <w:pPr>
            <w:rPr>
              <w:b/>
              <w:bCs/>
              <w:lang w:val="zh-CN"/>
            </w:rPr>
          </w:pPr>
          <w:r>
            <w:rPr>
              <w:b/>
              <w:bCs/>
              <w:lang w:val="zh-CN"/>
            </w:rPr>
            <w:fldChar w:fldCharType="end"/>
          </w:r>
        </w:p>
      </w:sdtContent>
    </w:sdt>
    <w:p w:rsidR="008A29C9" w:rsidRDefault="008A29C9">
      <w:pPr>
        <w:rPr>
          <w:rFonts w:ascii="微软雅黑" w:eastAsia="微软雅黑" w:hAnsi="微软雅黑"/>
          <w:b/>
          <w:bCs/>
          <w:caps/>
          <w:color w:val="1F4E79" w:themeColor="accent1" w:themeShade="80"/>
          <w:sz w:val="28"/>
          <w:lang w:val="zh-CN"/>
        </w:rPr>
      </w:pPr>
      <w:bookmarkStart w:id="0" w:name="_Toc420504608"/>
      <w:r>
        <w:rPr>
          <w:rFonts w:ascii="微软雅黑" w:eastAsia="微软雅黑" w:hAnsi="微软雅黑"/>
          <w:lang w:val="zh-CN"/>
        </w:rPr>
        <w:br w:type="page"/>
      </w:r>
    </w:p>
    <w:p w:rsidR="00674FCA" w:rsidRPr="00FB0765" w:rsidRDefault="00F2543F" w:rsidP="00BD1ABD">
      <w:pPr>
        <w:pStyle w:val="1"/>
        <w:spacing w:before="360" w:after="0"/>
        <w:rPr>
          <w:rFonts w:ascii="微软雅黑" w:eastAsia="微软雅黑" w:hAnsi="微软雅黑"/>
        </w:rPr>
      </w:pPr>
      <w:r>
        <w:rPr>
          <w:rFonts w:ascii="微软雅黑" w:eastAsia="微软雅黑" w:hAnsi="微软雅黑"/>
          <w:lang w:val="zh-CN"/>
        </w:rPr>
        <w:lastRenderedPageBreak/>
        <w:t>单点登录</w:t>
      </w:r>
      <w:bookmarkEnd w:id="0"/>
    </w:p>
    <w:p w:rsidR="003E4AFE" w:rsidRPr="003E4AFE" w:rsidRDefault="00E04A69" w:rsidP="003E4AFE">
      <w:pPr>
        <w:pStyle w:val="2"/>
        <w:spacing w:before="240" w:after="0"/>
        <w:ind w:left="475" w:hangingChars="198" w:hanging="475"/>
        <w:rPr>
          <w:rFonts w:ascii="微软雅黑" w:eastAsia="微软雅黑" w:hAnsi="微软雅黑"/>
          <w:lang w:val="zh-CN"/>
        </w:rPr>
      </w:pPr>
      <w:bookmarkStart w:id="1" w:name="_Toc420504609"/>
      <w:r>
        <w:rPr>
          <w:rFonts w:ascii="微软雅黑" w:eastAsia="微软雅黑" w:hAnsi="微软雅黑" w:hint="eastAsia"/>
          <w:lang w:val="zh-CN"/>
        </w:rPr>
        <w:t>登录接口</w:t>
      </w:r>
      <w:bookmarkEnd w:id="1"/>
    </w:p>
    <w:p w:rsidR="003E4AFE" w:rsidRPr="003E4AFE" w:rsidRDefault="003E4AFE" w:rsidP="00BD1ABD">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//单点登录接口Key</w:t>
      </w:r>
    </w:p>
    <w:p w:rsidR="00217C96" w:rsidRDefault="00A161FB" w:rsidP="00BD1ABD">
      <w:pPr>
        <w:spacing w:line="240" w:lineRule="auto"/>
        <w:rPr>
          <w:rFonts w:ascii="微软雅黑" w:eastAsia="微软雅黑" w:hAnsi="微软雅黑"/>
          <w:sz w:val="21"/>
          <w:szCs w:val="21"/>
        </w:rPr>
      </w:pPr>
      <w:r w:rsidRPr="00A161FB">
        <w:rPr>
          <w:rFonts w:ascii="微软雅黑" w:eastAsia="微软雅黑" w:hAnsi="微软雅黑"/>
          <w:sz w:val="21"/>
          <w:szCs w:val="21"/>
        </w:rPr>
        <w:t>private static readonly Guid SignApi = Guid.Parse("8646F44F-A854-4AF5-820F-BCC00E31BB52");</w:t>
      </w:r>
    </w:p>
    <w:p w:rsidR="000A6698" w:rsidRPr="003E4AFE" w:rsidRDefault="000A6698" w:rsidP="000A6698">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根据第三方平台Key调用接口获取已登录用户信息</w:t>
      </w:r>
    </w:p>
    <w:p w:rsidR="00BD1ABD" w:rsidRPr="00BD1ABD" w:rsidRDefault="000A6698" w:rsidP="000A6698">
      <w:pPr>
        <w:spacing w:line="240" w:lineRule="auto"/>
        <w:rPr>
          <w:rFonts w:ascii="微软雅黑" w:eastAsia="微软雅黑" w:hAnsi="微软雅黑"/>
          <w:sz w:val="21"/>
          <w:szCs w:val="21"/>
        </w:rPr>
      </w:pPr>
      <w:r w:rsidRPr="00BD1ABD">
        <w:rPr>
          <w:rFonts w:ascii="微软雅黑" w:eastAsia="微软雅黑" w:hAnsi="微软雅黑"/>
          <w:sz w:val="21"/>
          <w:szCs w:val="21"/>
        </w:rPr>
        <w:t xml:space="preserve"> </w:t>
      </w:r>
      <w:r w:rsidR="00BD1ABD" w:rsidRPr="00BD1ABD">
        <w:rPr>
          <w:rFonts w:ascii="微软雅黑" w:eastAsia="微软雅黑" w:hAnsi="微软雅黑"/>
          <w:sz w:val="21"/>
          <w:szCs w:val="21"/>
        </w:rPr>
        <w:t>[HttpGet]</w:t>
      </w:r>
    </w:p>
    <w:p w:rsidR="00BD1ABD" w:rsidRPr="00BD1ABD" w:rsidRDefault="00BD1ABD" w:rsidP="00BD1ABD">
      <w:pPr>
        <w:spacing w:line="240" w:lineRule="auto"/>
        <w:rPr>
          <w:rFonts w:ascii="微软雅黑" w:eastAsia="微软雅黑" w:hAnsi="微软雅黑"/>
          <w:sz w:val="21"/>
          <w:szCs w:val="21"/>
        </w:rPr>
      </w:pPr>
      <w:r w:rsidRPr="00BD1ABD">
        <w:rPr>
          <w:rFonts w:ascii="微软雅黑" w:eastAsia="微软雅黑" w:hAnsi="微软雅黑"/>
          <w:sz w:val="21"/>
          <w:szCs w:val="21"/>
        </w:rPr>
        <w:t>[Route("Sign/{key}")]</w:t>
      </w:r>
    </w:p>
    <w:p w:rsidR="00BD1ABD" w:rsidRPr="00BD1ABD" w:rsidRDefault="00BD1ABD" w:rsidP="00BD1ABD">
      <w:pPr>
        <w:spacing w:line="240" w:lineRule="auto"/>
        <w:rPr>
          <w:rFonts w:ascii="微软雅黑" w:eastAsia="微软雅黑" w:hAnsi="微软雅黑"/>
          <w:sz w:val="21"/>
          <w:szCs w:val="21"/>
        </w:rPr>
      </w:pPr>
      <w:r w:rsidRPr="00BD1ABD">
        <w:rPr>
          <w:rFonts w:ascii="微软雅黑" w:eastAsia="微软雅黑" w:hAnsi="微软雅黑"/>
          <w:sz w:val="21"/>
          <w:szCs w:val="21"/>
        </w:rPr>
        <w:t>public dynamic Get(Guid key, Guid token)</w:t>
      </w:r>
    </w:p>
    <w:p w:rsidR="00BD1ABD" w:rsidRPr="00BD1ABD" w:rsidRDefault="00BD1ABD" w:rsidP="00BD1ABD">
      <w:pPr>
        <w:spacing w:line="240" w:lineRule="auto"/>
        <w:rPr>
          <w:rFonts w:ascii="微软雅黑" w:eastAsia="微软雅黑" w:hAnsi="微软雅黑"/>
          <w:sz w:val="21"/>
          <w:szCs w:val="21"/>
        </w:rPr>
      </w:pPr>
      <w:r w:rsidRPr="00BD1ABD">
        <w:rPr>
          <w:rFonts w:ascii="微软雅黑" w:eastAsia="微软雅黑" w:hAnsi="微软雅黑"/>
          <w:sz w:val="21"/>
          <w:szCs w:val="21"/>
        </w:rPr>
        <w:t>{</w:t>
      </w:r>
    </w:p>
    <w:p w:rsidR="00BD1ABD" w:rsidRPr="00BD1ABD" w:rsidRDefault="00BD1ABD" w:rsidP="00CC58A0">
      <w:pPr>
        <w:spacing w:line="240" w:lineRule="auto"/>
        <w:ind w:firstLine="720"/>
        <w:rPr>
          <w:rFonts w:ascii="微软雅黑" w:eastAsia="微软雅黑" w:hAnsi="微软雅黑"/>
          <w:sz w:val="21"/>
          <w:szCs w:val="21"/>
        </w:rPr>
      </w:pPr>
      <w:r w:rsidRPr="00BD1ABD">
        <w:rPr>
          <w:rFonts w:ascii="微软雅黑" w:eastAsia="微软雅黑" w:hAnsi="微软雅黑" w:hint="eastAsia"/>
          <w:sz w:val="21"/>
          <w:szCs w:val="21"/>
        </w:rPr>
        <w:t>if (HomoryContext.Value.Api.Count(o =&gt; o.Id == SignApi &amp;&amp; o.ProviderKey == key &amp;&amp; o.State &lt; State.审核) &gt; 0)</w:t>
      </w:r>
    </w:p>
    <w:p w:rsidR="00BD1ABD" w:rsidRPr="00BD1ABD" w:rsidRDefault="00BD1ABD" w:rsidP="00CC58A0">
      <w:pPr>
        <w:spacing w:line="240" w:lineRule="auto"/>
        <w:ind w:firstLine="720"/>
        <w:rPr>
          <w:rFonts w:ascii="微软雅黑" w:eastAsia="微软雅黑" w:hAnsi="微软雅黑"/>
          <w:sz w:val="21"/>
          <w:szCs w:val="21"/>
        </w:rPr>
      </w:pPr>
      <w:r w:rsidRPr="00BD1ABD">
        <w:rPr>
          <w:rFonts w:ascii="微软雅黑" w:eastAsia="微软雅黑" w:hAnsi="微软雅黑"/>
          <w:sz w:val="21"/>
          <w:szCs w:val="21"/>
        </w:rPr>
        <w:t>{</w:t>
      </w:r>
    </w:p>
    <w:p w:rsidR="00BD1ABD" w:rsidRPr="00BD1ABD" w:rsidRDefault="00BD1ABD" w:rsidP="00CC58A0">
      <w:pPr>
        <w:spacing w:line="240" w:lineRule="auto"/>
        <w:ind w:left="720" w:firstLine="720"/>
        <w:rPr>
          <w:rFonts w:ascii="微软雅黑" w:eastAsia="微软雅黑" w:hAnsi="微软雅黑"/>
          <w:sz w:val="21"/>
          <w:szCs w:val="21"/>
        </w:rPr>
      </w:pPr>
      <w:r w:rsidRPr="00BD1ABD">
        <w:rPr>
          <w:rFonts w:ascii="微软雅黑" w:eastAsia="微软雅黑" w:hAnsi="微软雅黑"/>
          <w:sz w:val="21"/>
          <w:szCs w:val="21"/>
        </w:rPr>
        <w:t>var providerId =</w:t>
      </w:r>
      <w:r w:rsidR="00CC58A0">
        <w:rPr>
          <w:rFonts w:ascii="微软雅黑" w:eastAsia="微软雅黑" w:hAnsi="微软雅黑"/>
          <w:sz w:val="21"/>
          <w:szCs w:val="21"/>
        </w:rPr>
        <w:t xml:space="preserve"> </w:t>
      </w:r>
      <w:r w:rsidRPr="00BD1ABD">
        <w:rPr>
          <w:rFonts w:ascii="微软雅黑" w:eastAsia="微软雅黑" w:hAnsi="微软雅黑" w:hint="eastAsia"/>
          <w:sz w:val="21"/>
          <w:szCs w:val="21"/>
        </w:rPr>
        <w:t>HomoryContext.Value.Api.First(o =&gt; o.Id == TeacherApi &amp;&amp; o.ProviderKey == key &amp;&amp; o.State &lt; State.审核).ProviderId;</w:t>
      </w:r>
    </w:p>
    <w:p w:rsidR="000A6698" w:rsidRPr="003E4AFE" w:rsidRDefault="000A6698" w:rsidP="000A6698">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记录接口调用日志</w:t>
      </w:r>
    </w:p>
    <w:p w:rsidR="00BD1ABD" w:rsidRPr="00BD1ABD" w:rsidRDefault="00BD1ABD" w:rsidP="00D95EA4">
      <w:pPr>
        <w:spacing w:line="240" w:lineRule="auto"/>
        <w:ind w:left="720" w:firstLine="720"/>
        <w:rPr>
          <w:rFonts w:ascii="微软雅黑" w:eastAsia="微软雅黑" w:hAnsi="微软雅黑"/>
          <w:sz w:val="21"/>
          <w:szCs w:val="21"/>
        </w:rPr>
      </w:pPr>
      <w:r w:rsidRPr="00BD1ABD">
        <w:rPr>
          <w:rFonts w:ascii="微软雅黑" w:eastAsia="微软雅黑" w:hAnsi="微软雅黑"/>
          <w:sz w:val="21"/>
          <w:szCs w:val="21"/>
        </w:rPr>
        <w:t>LogApi(TeacherApi, providerId);</w:t>
      </w:r>
    </w:p>
    <w:p w:rsidR="00BD1ABD" w:rsidRPr="00BD1ABD" w:rsidRDefault="00BD1ABD" w:rsidP="00D95EA4">
      <w:pPr>
        <w:spacing w:line="240" w:lineRule="auto"/>
        <w:ind w:left="720" w:firstLine="720"/>
        <w:rPr>
          <w:rFonts w:ascii="微软雅黑" w:eastAsia="微软雅黑" w:hAnsi="微软雅黑"/>
          <w:sz w:val="21"/>
          <w:szCs w:val="21"/>
        </w:rPr>
      </w:pPr>
      <w:r w:rsidRPr="00BD1ABD">
        <w:rPr>
          <w:rFonts w:ascii="微软雅黑" w:eastAsia="微软雅黑" w:hAnsi="微软雅黑"/>
          <w:sz w:val="21"/>
          <w:szCs w:val="21"/>
        </w:rPr>
        <w:t>if (HomoryContext.Value.UserOnline.Count(o =&gt; o.Id == token) == 0)</w:t>
      </w:r>
    </w:p>
    <w:p w:rsidR="00BD1ABD" w:rsidRPr="00BD1ABD" w:rsidRDefault="00BD1ABD" w:rsidP="00D95EA4">
      <w:pPr>
        <w:spacing w:line="240" w:lineRule="auto"/>
        <w:ind w:left="1440" w:firstLine="720"/>
        <w:rPr>
          <w:rFonts w:ascii="微软雅黑" w:eastAsia="微软雅黑" w:hAnsi="微软雅黑"/>
          <w:sz w:val="21"/>
          <w:szCs w:val="21"/>
        </w:rPr>
      </w:pPr>
      <w:r w:rsidRPr="00BD1ABD">
        <w:rPr>
          <w:rFonts w:ascii="微软雅黑" w:eastAsia="微软雅黑" w:hAnsi="微软雅黑"/>
          <w:sz w:val="21"/>
          <w:szCs w:val="21"/>
        </w:rPr>
        <w:t>return null;</w:t>
      </w:r>
    </w:p>
    <w:p w:rsidR="00BD1ABD" w:rsidRPr="00BD1ABD" w:rsidRDefault="00BD1ABD" w:rsidP="00D95EA4">
      <w:pPr>
        <w:spacing w:line="240" w:lineRule="auto"/>
        <w:ind w:left="1440"/>
        <w:rPr>
          <w:rFonts w:ascii="微软雅黑" w:eastAsia="微软雅黑" w:hAnsi="微软雅黑"/>
          <w:sz w:val="21"/>
          <w:szCs w:val="21"/>
        </w:rPr>
      </w:pPr>
      <w:r w:rsidRPr="00BD1ABD">
        <w:rPr>
          <w:rFonts w:ascii="微软雅黑" w:eastAsia="微软雅黑" w:hAnsi="微软雅黑"/>
          <w:sz w:val="21"/>
          <w:szCs w:val="21"/>
        </w:rPr>
        <w:t>var u = HomoryContext.Value.UserOnline.First(o =&gt; o.Id == token).User;</w:t>
      </w:r>
    </w:p>
    <w:p w:rsidR="000A6698" w:rsidRPr="003E4AFE" w:rsidRDefault="000A6698" w:rsidP="000A6698">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返回接口数据</w:t>
      </w:r>
    </w:p>
    <w:p w:rsidR="00BD1ABD" w:rsidRPr="00BD1ABD" w:rsidRDefault="00BD1ABD" w:rsidP="00D95EA4">
      <w:pPr>
        <w:spacing w:line="240" w:lineRule="auto"/>
        <w:ind w:left="720" w:firstLine="720"/>
        <w:rPr>
          <w:rFonts w:ascii="微软雅黑" w:eastAsia="微软雅黑" w:hAnsi="微软雅黑"/>
          <w:sz w:val="21"/>
          <w:szCs w:val="21"/>
        </w:rPr>
      </w:pPr>
      <w:r w:rsidRPr="00BD1ABD">
        <w:rPr>
          <w:rFonts w:ascii="微软雅黑" w:eastAsia="微软雅黑" w:hAnsi="微软雅黑"/>
          <w:sz w:val="21"/>
          <w:szCs w:val="21"/>
        </w:rPr>
        <w:t>return new</w:t>
      </w:r>
    </w:p>
    <w:p w:rsidR="00BD1ABD" w:rsidRPr="00BD1ABD" w:rsidRDefault="00BD1ABD" w:rsidP="00D95EA4">
      <w:pPr>
        <w:spacing w:line="240" w:lineRule="auto"/>
        <w:ind w:left="720" w:firstLine="720"/>
        <w:rPr>
          <w:rFonts w:ascii="微软雅黑" w:eastAsia="微软雅黑" w:hAnsi="微软雅黑"/>
          <w:sz w:val="21"/>
          <w:szCs w:val="21"/>
        </w:rPr>
      </w:pPr>
      <w:r w:rsidRPr="00BD1ABD">
        <w:rPr>
          <w:rFonts w:ascii="微软雅黑" w:eastAsia="微软雅黑" w:hAnsi="微软雅黑"/>
          <w:sz w:val="21"/>
          <w:szCs w:val="21"/>
        </w:rPr>
        <w:t>{</w:t>
      </w:r>
    </w:p>
    <w:p w:rsidR="00BD1ABD" w:rsidRPr="00BD1ABD" w:rsidRDefault="00BD1ABD" w:rsidP="00D95EA4">
      <w:pPr>
        <w:spacing w:line="240" w:lineRule="auto"/>
        <w:ind w:left="1440" w:firstLine="720"/>
        <w:rPr>
          <w:rFonts w:ascii="微软雅黑" w:eastAsia="微软雅黑" w:hAnsi="微软雅黑"/>
          <w:sz w:val="21"/>
          <w:szCs w:val="21"/>
        </w:rPr>
      </w:pPr>
      <w:r w:rsidRPr="00BD1ABD">
        <w:rPr>
          <w:rFonts w:ascii="微软雅黑" w:eastAsia="微软雅黑" w:hAnsi="微软雅黑" w:hint="eastAsia"/>
          <w:sz w:val="21"/>
          <w:szCs w:val="21"/>
        </w:rPr>
        <w:t>账号 = u.Account,</w:t>
      </w:r>
    </w:p>
    <w:p w:rsidR="00BD1ABD" w:rsidRPr="00BD1ABD" w:rsidRDefault="00BD1ABD" w:rsidP="00D95EA4">
      <w:pPr>
        <w:spacing w:line="240" w:lineRule="auto"/>
        <w:ind w:left="1440" w:firstLine="720"/>
        <w:rPr>
          <w:rFonts w:ascii="微软雅黑" w:eastAsia="微软雅黑" w:hAnsi="微软雅黑"/>
          <w:sz w:val="21"/>
          <w:szCs w:val="21"/>
        </w:rPr>
      </w:pPr>
      <w:r w:rsidRPr="00BD1ABD">
        <w:rPr>
          <w:rFonts w:ascii="微软雅黑" w:eastAsia="微软雅黑" w:hAnsi="微软雅黑" w:hint="eastAsia"/>
          <w:sz w:val="21"/>
          <w:szCs w:val="21"/>
        </w:rPr>
        <w:t>姓名 = u.RealName,</w:t>
      </w:r>
    </w:p>
    <w:p w:rsidR="00BD1ABD" w:rsidRPr="00BD1ABD" w:rsidRDefault="00BD1ABD" w:rsidP="00D95EA4">
      <w:pPr>
        <w:spacing w:line="240" w:lineRule="auto"/>
        <w:ind w:left="1440" w:firstLine="720"/>
        <w:rPr>
          <w:rFonts w:ascii="微软雅黑" w:eastAsia="微软雅黑" w:hAnsi="微软雅黑"/>
          <w:sz w:val="21"/>
          <w:szCs w:val="21"/>
        </w:rPr>
      </w:pPr>
      <w:r w:rsidRPr="00BD1ABD">
        <w:rPr>
          <w:rFonts w:ascii="微软雅黑" w:eastAsia="微软雅黑" w:hAnsi="微软雅黑" w:hint="eastAsia"/>
          <w:sz w:val="21"/>
          <w:szCs w:val="21"/>
        </w:rPr>
        <w:lastRenderedPageBreak/>
        <w:t>昵称 = u.DisplayName</w:t>
      </w:r>
    </w:p>
    <w:p w:rsidR="00BD1ABD" w:rsidRPr="00BD1ABD" w:rsidRDefault="00BD1ABD" w:rsidP="00D95EA4">
      <w:pPr>
        <w:spacing w:line="240" w:lineRule="auto"/>
        <w:ind w:left="720" w:firstLine="720"/>
        <w:rPr>
          <w:rFonts w:ascii="微软雅黑" w:eastAsia="微软雅黑" w:hAnsi="微软雅黑"/>
          <w:sz w:val="21"/>
          <w:szCs w:val="21"/>
        </w:rPr>
      </w:pPr>
      <w:r w:rsidRPr="00BD1ABD">
        <w:rPr>
          <w:rFonts w:ascii="微软雅黑" w:eastAsia="微软雅黑" w:hAnsi="微软雅黑"/>
          <w:sz w:val="21"/>
          <w:szCs w:val="21"/>
        </w:rPr>
        <w:t>};</w:t>
      </w:r>
    </w:p>
    <w:p w:rsidR="00BD1ABD" w:rsidRPr="00BD1ABD" w:rsidRDefault="00BD1ABD" w:rsidP="00D95EA4">
      <w:pPr>
        <w:spacing w:line="240" w:lineRule="auto"/>
        <w:ind w:left="720"/>
        <w:rPr>
          <w:rFonts w:ascii="微软雅黑" w:eastAsia="微软雅黑" w:hAnsi="微软雅黑"/>
          <w:sz w:val="21"/>
          <w:szCs w:val="21"/>
        </w:rPr>
      </w:pPr>
      <w:r w:rsidRPr="00BD1ABD">
        <w:rPr>
          <w:rFonts w:ascii="微软雅黑" w:eastAsia="微软雅黑" w:hAnsi="微软雅黑"/>
          <w:sz w:val="21"/>
          <w:szCs w:val="21"/>
        </w:rPr>
        <w:t>}</w:t>
      </w:r>
    </w:p>
    <w:p w:rsidR="00BD1ABD" w:rsidRPr="00BD1ABD" w:rsidRDefault="00BD1ABD" w:rsidP="00BD1ABD">
      <w:pPr>
        <w:spacing w:line="240" w:lineRule="auto"/>
        <w:rPr>
          <w:rFonts w:ascii="微软雅黑" w:eastAsia="微软雅黑" w:hAnsi="微软雅黑"/>
          <w:sz w:val="21"/>
          <w:szCs w:val="21"/>
        </w:rPr>
      </w:pPr>
      <w:r w:rsidRPr="00BD1ABD">
        <w:rPr>
          <w:rFonts w:ascii="微软雅黑" w:eastAsia="微软雅黑" w:hAnsi="微软雅黑"/>
          <w:sz w:val="21"/>
          <w:szCs w:val="21"/>
        </w:rPr>
        <w:t xml:space="preserve">        </w:t>
      </w:r>
      <w:r w:rsidR="00D95EA4">
        <w:rPr>
          <w:rFonts w:ascii="微软雅黑" w:eastAsia="微软雅黑" w:hAnsi="微软雅黑"/>
          <w:sz w:val="21"/>
          <w:szCs w:val="21"/>
        </w:rPr>
        <w:tab/>
      </w:r>
      <w:r w:rsidRPr="00BD1ABD">
        <w:rPr>
          <w:rFonts w:ascii="微软雅黑" w:eastAsia="微软雅黑" w:hAnsi="微软雅黑"/>
          <w:sz w:val="21"/>
          <w:szCs w:val="21"/>
        </w:rPr>
        <w:t>else</w:t>
      </w:r>
    </w:p>
    <w:p w:rsidR="00BD1ABD" w:rsidRPr="00BD1ABD" w:rsidRDefault="00BD1ABD" w:rsidP="00BD1ABD">
      <w:pPr>
        <w:spacing w:line="240" w:lineRule="auto"/>
        <w:rPr>
          <w:rFonts w:ascii="微软雅黑" w:eastAsia="微软雅黑" w:hAnsi="微软雅黑"/>
          <w:sz w:val="21"/>
          <w:szCs w:val="21"/>
        </w:rPr>
      </w:pPr>
      <w:r w:rsidRPr="00BD1ABD">
        <w:rPr>
          <w:rFonts w:ascii="微软雅黑" w:eastAsia="微软雅黑" w:hAnsi="微软雅黑"/>
          <w:sz w:val="21"/>
          <w:szCs w:val="21"/>
        </w:rPr>
        <w:t xml:space="preserve">           </w:t>
      </w:r>
      <w:r w:rsidR="00D95EA4">
        <w:rPr>
          <w:rFonts w:ascii="微软雅黑" w:eastAsia="微软雅黑" w:hAnsi="微软雅黑"/>
          <w:sz w:val="21"/>
          <w:szCs w:val="21"/>
        </w:rPr>
        <w:tab/>
      </w:r>
      <w:r w:rsidR="00D95EA4">
        <w:rPr>
          <w:rFonts w:ascii="微软雅黑" w:eastAsia="微软雅黑" w:hAnsi="微软雅黑"/>
          <w:sz w:val="21"/>
          <w:szCs w:val="21"/>
        </w:rPr>
        <w:tab/>
      </w:r>
      <w:r w:rsidRPr="00BD1ABD">
        <w:rPr>
          <w:rFonts w:ascii="微软雅黑" w:eastAsia="微软雅黑" w:hAnsi="微软雅黑"/>
          <w:sz w:val="21"/>
          <w:szCs w:val="21"/>
        </w:rPr>
        <w:t>return null;</w:t>
      </w:r>
    </w:p>
    <w:p w:rsidR="00634B05" w:rsidRDefault="00BD1ABD" w:rsidP="00D77514">
      <w:pPr>
        <w:spacing w:line="240" w:lineRule="auto"/>
        <w:rPr>
          <w:rFonts w:ascii="微软雅黑" w:eastAsia="微软雅黑" w:hAnsi="微软雅黑"/>
          <w:sz w:val="21"/>
          <w:szCs w:val="21"/>
        </w:rPr>
      </w:pPr>
      <w:r w:rsidRPr="00BD1ABD">
        <w:rPr>
          <w:rFonts w:ascii="微软雅黑" w:eastAsia="微软雅黑" w:hAnsi="微软雅黑"/>
          <w:sz w:val="21"/>
          <w:szCs w:val="21"/>
        </w:rPr>
        <w: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&lt;!DOCTYPE html&gt;</w:t>
      </w:r>
    </w:p>
    <w:p w:rsidR="004F4B9C" w:rsidRPr="004F4B9C" w:rsidRDefault="004F4B9C" w:rsidP="004F4B9C">
      <w:pPr>
        <w:spacing w:line="240" w:lineRule="auto"/>
        <w:rPr>
          <w:rFonts w:ascii="微软雅黑" w:eastAsia="微软雅黑" w:hAnsi="微软雅黑"/>
          <w:sz w:val="21"/>
          <w:szCs w:val="21"/>
        </w:rPr>
      </w:pP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&lt;html&gt;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&lt;head runat="server"&gt;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t>&lt;meta charset="utf-8"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t>&lt;meta http-equiv="X-UA-Compatible" content="IE=Edge,Chrome=1"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t>&lt;meta name="viewport" content="width=device-width,initial-scale=1,minimum-scale=1,maximum-scale=1" /&gt;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t>&lt;title&gt;北塘教育&lt;/title&gt;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t>&lt;link href="../Content/Semantic/css/semantic.min.css" rel="stylesheet"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t>&lt;link href="../Content/Homory/css/common.css" rel="stylesheet"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t>&lt;link href="../Content/Sso/css/sign.css" rel="stylesheet"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t>&lt;script src="../Content/jQuery/jquery.min.js"&gt;&lt;/script&gt;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t>&lt;script src="../Content/Semantic/javascript/semantic.min.js"&gt;&lt;/script&gt;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t>&lt;script src="../Content/Homory/js/common.js"&gt;&lt;/script&gt;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t>&lt;script src="../Content/Homory/js/notify.min.js"&gt;&lt;/script&gt;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t>&lt;script src="../Content/Sso/js/signOn.js"&gt;&lt;/script&gt;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 xml:space="preserve">    &lt;!--[if lt IE 9]&gt;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lastRenderedPageBreak/>
        <w:tab/>
        <w:t xml:space="preserve">    &lt;script src="../Content/Homory/js/respond.min.js"&gt;&lt;/script&gt;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 xml:space="preserve">    &lt;![endif]--&gt;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&lt;/head&gt;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&lt;body&gt;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t>&lt;form id="form" runat="server"&gt;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t>&lt;telerik:RadScriptManager runat="server"&gt;&lt;/telerik:RadScriptManager&gt;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t>&lt;div class="ui two column page grid"&gt;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class="ten wide column"&gt;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&lt;img class="ui image" src="../Common/配置/SsoLogo.png"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class="six wide column"&gt;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&lt;img class="ui image" src="../Common/配置/SsoTitle.png" style="float:right;"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t>&lt;div class="ui two column stackable page grid"&gt;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class="five wide column"&gt;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form"&gt;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white segment"&gt;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&lt;telerik:RadAjaxPanel ID="areaAction" runat="server"&gt;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black inverted center aligned segment"&gt;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&lt;label&gt;用户登录&lt;/label&gt;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lastRenderedPageBreak/>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&lt;label class="ui blue ribbon label width80"&gt;账号&lt;/label&gt;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class="field padTop15"&gt;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left labeled icon input"&gt;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&lt;input id="userName" runat="server" type="text" value="" maxlength="256"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&lt;i class="user icon"&gt;&lt;/i&gt;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&lt;label class="ui blue ribbon label width80"&gt;密码&lt;/label&gt;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class="field padTop15"&gt;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left labeled icon input"&gt;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&lt;input id="userPassword" runat="server" type="password" maxlength="64" value=""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&lt;i class="lock icon"&gt;&lt;/i&gt;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right aligned column padTop15"&gt;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id="buttonAuto" class="ui toggle checkbox"&gt;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&lt;input name="autoPassword" type="checkbox"&gt;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lastRenderedPageBreak/>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&lt;label id="autoPasswordLabel"&gt;不记住密码&lt;/label&gt;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divider"&gt;&lt;/div&gt;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center aligned grid"&gt;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class="column"&gt;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&lt;asp:Button ID="buttonSign" runat="server" OnClientClick="doRemember();" OnClick="buttonSign_OnClick" CssClass="circular ui blue button" Style="margin-left: 10px; margin-right: 10px;" Text="登录"&gt;&lt;/asp:Button&gt;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&lt;asp:Button ID="buttonRegister" runat="server" OnClick="buttonRegister_OnClick" CssClass="circular ui blue button" Style="margin-left: 10px; margin-right: 10px;" Text="注册"&gt;&lt;/asp:Button&gt;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&lt;/telerik:RadAjaxPanel&gt;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class="eleven wide column"&gt;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white segment"&gt;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&lt;telerik:RadImageGallery ID="gallery" runat="server" ShowLoadingPanel="False" AllowPaging="false" Height="415px" ImagesFolderPath="~/Common/配置/SsoSplash" DisplayAreaMode="Image" LoopItems="true"&gt;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lastRenderedPageBreak/>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&lt;ThumbnailsAreaSettings Mode="ImageSlider" ShowScrollbar="false" ShowScrollButtons="false" /&gt;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&lt;ImageAreaSettings NavigationMode="Zone" NextImageButtonText="下一图" PrevImageButtonText="上一图" ShowDescriptionBox="false" ShowNextPrevImageButtons="false"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&lt;ClientSettings&gt;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&lt;ClientEvents OnImageGalleryCreated="galleryLoaded"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&lt;AnimationSettings SlideshowSlideDuration="6000"&gt;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&lt;NextImagesAnimation Type="Random" Easing="Random" Speed="3000"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&lt;PrevImagesAnimation Type="Random" Easing="Random" Speed="3000"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&lt;/AnimationSettings&gt;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&lt;/ClientSettings&gt;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&lt;ToolbarSettings ShowFullScreenButton="true" ShowSlideshowButton="true" EnterFullScreenButtonText="全屏" ExitFullScreenButtonText="退出全屏" PlayButtonText="播放" PauseButtonText="暂停" ShowItemsCounter="false" Position="None"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&lt;/telerik:RadImageGallery&gt;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t>&lt;div class="ui center aligned page grid"&gt;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&lt;telerik:RadAjaxPanel ID="areaFavourite" runat="server"&gt;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class="twelve wide column"&gt;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lastRenderedPageBreak/>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id="signThumb" class="ui horizontal icon divider"&gt;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&lt;i id="signThumbButton" class="circular blue inverted thumbs up icon signOnPointer"&gt;&lt;/i&gt;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id="signThumbCount" class="floating ui blue label width100"&gt;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&lt;asp:Label ID="FavouriteCount" runat="server"&gt;&lt;/asp:Label&gt;&lt;asp:Button ID="signThumbPost" runat="server" CssClass="signHidden" OnClick="signThumbPost_OnClick"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&lt;/telerik:RadAjaxPanel&gt;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t>&lt;div class="ui four middle aligned column stackable page grid"&gt;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class="four wide column"&gt;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blue segment"&gt;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inverted segment"&gt;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blue header"&gt;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&lt;i class="green cloud icon"&gt;&lt;/i&gt;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class="content signBreak" style="font-size:16px;"&gt;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&lt;asp:Label ID="ApplicationCount" runat="server"&gt;&lt;/asp:Label&gt;大应用模块</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 xml:space="preserve">   </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 xml:space="preserve">              &lt;div class="sub header"&gt;平台一体化&lt;/div&gt;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lastRenderedPageBreak/>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class="four wide column"&gt;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green segment"&gt;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inverted segment"&gt;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green header"&gt;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&lt;i class="blue video icon"&gt;&lt;/i&gt;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class="content signBreak" style="font-size:16px;"&gt;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&lt;asp:Label ID="ResourceCount" runat="server"&gt;&lt;/asp:Label&gt;教育资源</w:t>
      </w:r>
    </w:p>
    <w:p w:rsidR="004F4B9C" w:rsidRPr="004F4B9C" w:rsidRDefault="004F4B9C" w:rsidP="004F4B9C">
      <w:pPr>
        <w:spacing w:line="240" w:lineRule="auto"/>
        <w:rPr>
          <w:rFonts w:ascii="微软雅黑" w:eastAsia="微软雅黑" w:hAnsi="微软雅黑"/>
          <w:sz w:val="21"/>
          <w:szCs w:val="21"/>
        </w:rPr>
      </w:pP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&lt;div class="sub header"&gt;资源多样化&lt;/div&gt;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class="four wide column"&gt;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blue segment"&gt;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inverted segment"&gt;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blue header"&gt;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lastRenderedPageBreak/>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&lt;i class="green users icon"&gt;&lt;/i&gt;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class="content signBreak" style="font-size:16px;"&gt;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&lt;asp:Label ID="UserCount" runat="server"&gt;&lt;/asp:Label&gt;位教育用户</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 xml:space="preserve">   </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 xml:space="preserve">              &lt;div class="sub header"&gt;用户专业化&lt;/div&gt;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class="four wide column"&gt;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green segment"&gt;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inverted segment"&gt;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class="ui green header"&gt;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&lt;i class="blue dashboard icon"&gt;&lt;/i&gt;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class="content signBreak" style="font-size:16px;"&gt;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&lt;asp:Label ID="VisitCount" runat="server"&gt;&lt;/asp:Label&gt;次统一登录</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 xml:space="preserve">   </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 xml:space="preserve">              &lt;div class="sub header"&gt;登录统一化&lt;/div&gt;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lastRenderedPageBreak/>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t>&lt;div class="ui center aligned page grid"&gt;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 class="center aligned column"&gt;</w:t>
      </w:r>
    </w:p>
    <w:p w:rsidR="004F4B9C" w:rsidRPr="004F4B9C" w:rsidRDefault="004F4B9C" w:rsidP="004F4B9C">
      <w:pPr>
        <w:spacing w:line="240" w:lineRule="auto"/>
        <w:rPr>
          <w:rFonts w:ascii="微软雅黑" w:eastAsia="微软雅黑" w:hAnsi="微软雅黑" w:hint="eastAsia"/>
          <w:sz w:val="21"/>
          <w:szCs w:val="21"/>
        </w:rPr>
      </w:pP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r>
      <w:r w:rsidRPr="004F4B9C">
        <w:rPr>
          <w:rFonts w:ascii="微软雅黑" w:eastAsia="微软雅黑" w:hAnsi="微软雅黑" w:hint="eastAsia"/>
          <w:sz w:val="21"/>
          <w:szCs w:val="21"/>
        </w:rPr>
        <w:tab/>
        <w:t>&lt;img alt="" class="ui image" style="width: 100%; height: auto; margin: auto;" src="../Common/默认/图标.png" /&gt;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r>
      <w:r w:rsidRPr="004F4B9C">
        <w:rPr>
          <w:rFonts w:ascii="微软雅黑" w:eastAsia="微软雅黑" w:hAnsi="微软雅黑"/>
          <w:sz w:val="21"/>
          <w:szCs w:val="21"/>
        </w:rPr>
        <w:tab/>
        <w:t>&lt;/div&gt;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ab/>
        <w:t>&lt;/form&gt;</w:t>
      </w:r>
    </w:p>
    <w:p w:rsidR="004F4B9C" w:rsidRP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&lt;/body&gt;</w:t>
      </w:r>
    </w:p>
    <w:p w:rsidR="004F4B9C" w:rsidRDefault="004F4B9C" w:rsidP="004F4B9C">
      <w:pPr>
        <w:spacing w:line="240" w:lineRule="auto"/>
        <w:rPr>
          <w:rFonts w:ascii="微软雅黑" w:eastAsia="微软雅黑" w:hAnsi="微软雅黑"/>
          <w:sz w:val="21"/>
          <w:szCs w:val="21"/>
        </w:rPr>
      </w:pPr>
      <w:r w:rsidRPr="004F4B9C">
        <w:rPr>
          <w:rFonts w:ascii="微软雅黑" w:eastAsia="微软雅黑" w:hAnsi="微软雅黑"/>
          <w:sz w:val="21"/>
          <w:szCs w:val="21"/>
        </w:rPr>
        <w:t>&lt;/html&gt;</w:t>
      </w:r>
    </w:p>
    <w:p w:rsidR="0084217D" w:rsidRPr="00FB0765" w:rsidRDefault="0084217D" w:rsidP="0084217D">
      <w:pPr>
        <w:pStyle w:val="2"/>
        <w:spacing w:before="240" w:after="0"/>
        <w:ind w:left="475" w:hangingChars="198" w:hanging="475"/>
        <w:rPr>
          <w:rFonts w:ascii="微软雅黑" w:eastAsia="微软雅黑" w:hAnsi="微软雅黑"/>
        </w:rPr>
      </w:pPr>
      <w:bookmarkStart w:id="2" w:name="_Toc420504610"/>
      <w:r>
        <w:rPr>
          <w:rFonts w:ascii="微软雅黑" w:eastAsia="微软雅黑" w:hAnsi="微软雅黑" w:hint="eastAsia"/>
          <w:lang w:val="zh-CN"/>
        </w:rPr>
        <w:t>接口</w:t>
      </w:r>
      <w:r w:rsidR="001A2674">
        <w:rPr>
          <w:rFonts w:ascii="微软雅黑" w:eastAsia="微软雅黑" w:hAnsi="微软雅黑" w:hint="eastAsia"/>
          <w:lang w:val="zh-CN"/>
        </w:rPr>
        <w:t>调用日志</w:t>
      </w:r>
      <w:bookmarkEnd w:id="2"/>
    </w:p>
    <w:p w:rsidR="00D00898" w:rsidRDefault="00D77514" w:rsidP="00D00898">
      <w:pPr>
        <w:spacing w:line="240" w:lineRule="auto"/>
        <w:rPr>
          <w:rFonts w:ascii="微软雅黑" w:eastAsia="微软雅黑" w:hAnsi="微软雅黑"/>
          <w:sz w:val="21"/>
          <w:szCs w:val="21"/>
        </w:rPr>
      </w:pPr>
      <w:r w:rsidRPr="00D77514">
        <w:rPr>
          <w:rFonts w:ascii="微软雅黑" w:eastAsia="微软雅黑" w:hAnsi="微软雅黑"/>
          <w:sz w:val="21"/>
          <w:szCs w:val="21"/>
        </w:rPr>
        <w:t>protected void LogApi</w:t>
      </w:r>
      <w:r w:rsidR="00D00898">
        <w:rPr>
          <w:rFonts w:ascii="微软雅黑" w:eastAsia="微软雅黑" w:hAnsi="微软雅黑"/>
          <w:sz w:val="21"/>
          <w:szCs w:val="21"/>
        </w:rPr>
        <w:t>(Guid apiId, string providerId)</w:t>
      </w:r>
    </w:p>
    <w:p w:rsidR="00D77514" w:rsidRPr="00D77514" w:rsidRDefault="00D77514" w:rsidP="00D00898">
      <w:pPr>
        <w:spacing w:line="240" w:lineRule="auto"/>
        <w:rPr>
          <w:rFonts w:ascii="微软雅黑" w:eastAsia="微软雅黑" w:hAnsi="微软雅黑"/>
          <w:sz w:val="21"/>
          <w:szCs w:val="21"/>
        </w:rPr>
      </w:pPr>
      <w:r w:rsidRPr="00D77514">
        <w:rPr>
          <w:rFonts w:ascii="微软雅黑" w:eastAsia="微软雅黑" w:hAnsi="微软雅黑"/>
          <w:sz w:val="21"/>
          <w:szCs w:val="21"/>
        </w:rPr>
        <w:t>{</w:t>
      </w:r>
    </w:p>
    <w:p w:rsidR="00C8333C" w:rsidRPr="003E4AFE" w:rsidRDefault="00C8333C" w:rsidP="00C8333C">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根据第三方传入的Key记录接口调用日志</w:t>
      </w:r>
    </w:p>
    <w:p w:rsidR="00D77514" w:rsidRPr="00D77514" w:rsidRDefault="00D77514" w:rsidP="00D00898">
      <w:pPr>
        <w:spacing w:line="240" w:lineRule="auto"/>
        <w:ind w:firstLine="255"/>
        <w:rPr>
          <w:rFonts w:ascii="微软雅黑" w:eastAsia="微软雅黑" w:hAnsi="微软雅黑"/>
          <w:sz w:val="21"/>
          <w:szCs w:val="21"/>
        </w:rPr>
      </w:pPr>
      <w:r w:rsidRPr="00D77514">
        <w:rPr>
          <w:rFonts w:ascii="微软雅黑" w:eastAsia="微软雅黑" w:hAnsi="微软雅黑"/>
          <w:sz w:val="21"/>
          <w:szCs w:val="21"/>
        </w:rPr>
        <w:t>HomoryContext.Value.ApiLog.Add(new ApiLog</w:t>
      </w:r>
    </w:p>
    <w:p w:rsidR="00D77514" w:rsidRPr="00D77514" w:rsidRDefault="00D77514" w:rsidP="00D00898">
      <w:pPr>
        <w:spacing w:line="240" w:lineRule="auto"/>
        <w:ind w:firstLine="255"/>
        <w:rPr>
          <w:rFonts w:ascii="微软雅黑" w:eastAsia="微软雅黑" w:hAnsi="微软雅黑"/>
          <w:sz w:val="21"/>
          <w:szCs w:val="21"/>
        </w:rPr>
      </w:pPr>
      <w:r w:rsidRPr="00D77514">
        <w:rPr>
          <w:rFonts w:ascii="微软雅黑" w:eastAsia="微软雅黑" w:hAnsi="微软雅黑"/>
          <w:sz w:val="21"/>
          <w:szCs w:val="21"/>
        </w:rPr>
        <w:t>{</w:t>
      </w:r>
    </w:p>
    <w:p w:rsidR="00D77514" w:rsidRPr="00D77514" w:rsidRDefault="00D77514" w:rsidP="00D00898">
      <w:pPr>
        <w:spacing w:line="240" w:lineRule="auto"/>
        <w:ind w:firstLine="720"/>
        <w:rPr>
          <w:rFonts w:ascii="微软雅黑" w:eastAsia="微软雅黑" w:hAnsi="微软雅黑"/>
          <w:sz w:val="21"/>
          <w:szCs w:val="21"/>
        </w:rPr>
      </w:pPr>
      <w:r w:rsidRPr="00D77514">
        <w:rPr>
          <w:rFonts w:ascii="微软雅黑" w:eastAsia="微软雅黑" w:hAnsi="微软雅黑"/>
          <w:sz w:val="21"/>
          <w:szCs w:val="21"/>
        </w:rPr>
        <w:t>Id = HomoryContext.Value.GetId(),</w:t>
      </w:r>
    </w:p>
    <w:p w:rsidR="00D77514" w:rsidRPr="00D77514" w:rsidRDefault="00D77514" w:rsidP="00D00898">
      <w:pPr>
        <w:spacing w:line="240" w:lineRule="auto"/>
        <w:ind w:firstLine="720"/>
        <w:rPr>
          <w:rFonts w:ascii="微软雅黑" w:eastAsia="微软雅黑" w:hAnsi="微软雅黑"/>
          <w:sz w:val="21"/>
          <w:szCs w:val="21"/>
        </w:rPr>
      </w:pPr>
      <w:r w:rsidRPr="00D77514">
        <w:rPr>
          <w:rFonts w:ascii="微软雅黑" w:eastAsia="微软雅黑" w:hAnsi="微软雅黑"/>
          <w:sz w:val="21"/>
          <w:szCs w:val="21"/>
        </w:rPr>
        <w:t>ApiId = apiId,</w:t>
      </w:r>
    </w:p>
    <w:p w:rsidR="00D77514" w:rsidRPr="00D77514" w:rsidRDefault="00D77514" w:rsidP="00D00898">
      <w:pPr>
        <w:spacing w:line="240" w:lineRule="auto"/>
        <w:ind w:firstLine="720"/>
        <w:rPr>
          <w:rFonts w:ascii="微软雅黑" w:eastAsia="微软雅黑" w:hAnsi="微软雅黑"/>
          <w:sz w:val="21"/>
          <w:szCs w:val="21"/>
        </w:rPr>
      </w:pPr>
      <w:r w:rsidRPr="00D77514">
        <w:rPr>
          <w:rFonts w:ascii="微软雅黑" w:eastAsia="微软雅黑" w:hAnsi="微软雅黑"/>
          <w:sz w:val="21"/>
          <w:szCs w:val="21"/>
        </w:rPr>
        <w:t>ProviderId = providerId,</w:t>
      </w:r>
    </w:p>
    <w:p w:rsidR="00D00898" w:rsidRDefault="00D77514" w:rsidP="00D00898">
      <w:pPr>
        <w:spacing w:line="240" w:lineRule="auto"/>
        <w:ind w:firstLine="720"/>
        <w:rPr>
          <w:rFonts w:ascii="微软雅黑" w:eastAsia="微软雅黑" w:hAnsi="微软雅黑"/>
          <w:sz w:val="21"/>
          <w:szCs w:val="21"/>
        </w:rPr>
      </w:pPr>
      <w:r w:rsidRPr="00D77514">
        <w:rPr>
          <w:rFonts w:ascii="微软雅黑" w:eastAsia="微软雅黑" w:hAnsi="微软雅黑"/>
          <w:sz w:val="21"/>
          <w:szCs w:val="21"/>
        </w:rPr>
        <w:t>Time = DateTime.Now</w:t>
      </w:r>
    </w:p>
    <w:p w:rsidR="00D00898" w:rsidRDefault="00D00898" w:rsidP="00D00898">
      <w:pPr>
        <w:spacing w:line="240" w:lineRule="auto"/>
        <w:ind w:firstLine="255"/>
        <w:rPr>
          <w:rFonts w:ascii="微软雅黑" w:eastAsia="微软雅黑" w:hAnsi="微软雅黑"/>
          <w:sz w:val="21"/>
          <w:szCs w:val="21"/>
        </w:rPr>
      </w:pPr>
      <w:r>
        <w:rPr>
          <w:rFonts w:ascii="微软雅黑" w:eastAsia="微软雅黑" w:hAnsi="微软雅黑"/>
          <w:sz w:val="21"/>
          <w:szCs w:val="21"/>
        </w:rPr>
        <w:t>});</w:t>
      </w:r>
    </w:p>
    <w:p w:rsidR="00D77514" w:rsidRPr="00D77514" w:rsidRDefault="00D77514" w:rsidP="00D00898">
      <w:pPr>
        <w:spacing w:line="240" w:lineRule="auto"/>
        <w:ind w:firstLine="255"/>
        <w:rPr>
          <w:rFonts w:ascii="微软雅黑" w:eastAsia="微软雅黑" w:hAnsi="微软雅黑"/>
          <w:sz w:val="21"/>
          <w:szCs w:val="21"/>
        </w:rPr>
      </w:pPr>
      <w:r w:rsidRPr="00D77514">
        <w:rPr>
          <w:rFonts w:ascii="微软雅黑" w:eastAsia="微软雅黑" w:hAnsi="微软雅黑"/>
          <w:sz w:val="21"/>
          <w:szCs w:val="21"/>
        </w:rPr>
        <w:lastRenderedPageBreak/>
        <w:t>HomoryContext.Value.SaveChanges();</w:t>
      </w:r>
    </w:p>
    <w:p w:rsidR="00D77514" w:rsidRDefault="00D77514" w:rsidP="00D00898">
      <w:pPr>
        <w:spacing w:line="240" w:lineRule="auto"/>
        <w:rPr>
          <w:rFonts w:ascii="微软雅黑" w:eastAsia="微软雅黑" w:hAnsi="微软雅黑"/>
          <w:sz w:val="21"/>
          <w:szCs w:val="21"/>
        </w:rPr>
      </w:pPr>
      <w:r w:rsidRPr="00D77514">
        <w:rPr>
          <w:rFonts w:ascii="微软雅黑" w:eastAsia="微软雅黑" w:hAnsi="微软雅黑"/>
          <w:sz w:val="21"/>
          <w:szCs w:val="21"/>
        </w:rPr>
        <w:t>}</w:t>
      </w:r>
    </w:p>
    <w:p w:rsidR="008133E2" w:rsidRPr="00FB0765" w:rsidRDefault="008133E2" w:rsidP="008133E2">
      <w:pPr>
        <w:pStyle w:val="2"/>
        <w:spacing w:before="240" w:after="0"/>
        <w:ind w:left="475" w:hangingChars="198" w:hanging="475"/>
        <w:rPr>
          <w:rFonts w:ascii="微软雅黑" w:eastAsia="微软雅黑" w:hAnsi="微软雅黑"/>
        </w:rPr>
      </w:pPr>
      <w:bookmarkStart w:id="3" w:name="_Toc420504611"/>
      <w:r>
        <w:rPr>
          <w:rFonts w:ascii="微软雅黑" w:eastAsia="微软雅黑" w:hAnsi="微软雅黑" w:hint="eastAsia"/>
          <w:lang w:val="zh-CN"/>
        </w:rPr>
        <w:t>接口配置</w:t>
      </w:r>
      <w:bookmarkEnd w:id="3"/>
    </w:p>
    <w:p w:rsidR="000B03C7" w:rsidRPr="000B03C7" w:rsidRDefault="000B03C7" w:rsidP="000B03C7">
      <w:pPr>
        <w:spacing w:line="240" w:lineRule="auto"/>
        <w:rPr>
          <w:rFonts w:ascii="微软雅黑" w:eastAsia="微软雅黑" w:hAnsi="微软雅黑"/>
          <w:sz w:val="21"/>
          <w:szCs w:val="21"/>
        </w:rPr>
      </w:pPr>
      <w:r w:rsidRPr="000B03C7">
        <w:rPr>
          <w:rFonts w:ascii="微软雅黑" w:eastAsia="微软雅黑" w:hAnsi="微软雅黑"/>
          <w:sz w:val="21"/>
          <w:szCs w:val="21"/>
        </w:rPr>
        <w:t>public static class ApiConfig</w:t>
      </w:r>
    </w:p>
    <w:p w:rsidR="000B03C7" w:rsidRPr="000B03C7" w:rsidRDefault="000B03C7" w:rsidP="000B03C7">
      <w:pPr>
        <w:spacing w:line="240" w:lineRule="auto"/>
        <w:rPr>
          <w:rFonts w:ascii="微软雅黑" w:eastAsia="微软雅黑" w:hAnsi="微软雅黑"/>
          <w:sz w:val="21"/>
          <w:szCs w:val="21"/>
        </w:rPr>
      </w:pPr>
      <w:r w:rsidRPr="000B03C7">
        <w:rPr>
          <w:rFonts w:ascii="微软雅黑" w:eastAsia="微软雅黑" w:hAnsi="微软雅黑"/>
          <w:sz w:val="21"/>
          <w:szCs w:val="21"/>
        </w:rPr>
        <w:t>{</w:t>
      </w:r>
    </w:p>
    <w:p w:rsidR="000B03C7" w:rsidRPr="000B03C7" w:rsidRDefault="000B03C7" w:rsidP="000B03C7">
      <w:pPr>
        <w:spacing w:line="240" w:lineRule="auto"/>
        <w:ind w:firstLine="720"/>
        <w:rPr>
          <w:rFonts w:ascii="微软雅黑" w:eastAsia="微软雅黑" w:hAnsi="微软雅黑"/>
          <w:sz w:val="21"/>
          <w:szCs w:val="21"/>
        </w:rPr>
      </w:pPr>
      <w:r w:rsidRPr="000B03C7">
        <w:rPr>
          <w:rFonts w:ascii="微软雅黑" w:eastAsia="微软雅黑" w:hAnsi="微软雅黑"/>
          <w:sz w:val="21"/>
          <w:szCs w:val="21"/>
        </w:rPr>
        <w:t>public static void Register(HttpConfiguration config)</w:t>
      </w:r>
    </w:p>
    <w:p w:rsidR="000B03C7" w:rsidRPr="000B03C7" w:rsidRDefault="000B03C7" w:rsidP="000B03C7">
      <w:pPr>
        <w:spacing w:line="240" w:lineRule="auto"/>
        <w:ind w:firstLine="720"/>
        <w:rPr>
          <w:rFonts w:ascii="微软雅黑" w:eastAsia="微软雅黑" w:hAnsi="微软雅黑"/>
          <w:sz w:val="21"/>
          <w:szCs w:val="21"/>
        </w:rPr>
      </w:pPr>
      <w:r w:rsidRPr="000B03C7">
        <w:rPr>
          <w:rFonts w:ascii="微软雅黑" w:eastAsia="微软雅黑" w:hAnsi="微软雅黑"/>
          <w:sz w:val="21"/>
          <w:szCs w:val="21"/>
        </w:rPr>
        <w:t>{</w:t>
      </w:r>
    </w:p>
    <w:p w:rsidR="000B03C7" w:rsidRPr="000B03C7" w:rsidRDefault="000B03C7" w:rsidP="000B03C7">
      <w:pPr>
        <w:spacing w:line="240" w:lineRule="auto"/>
        <w:ind w:left="720" w:firstLine="720"/>
        <w:rPr>
          <w:rFonts w:ascii="微软雅黑" w:eastAsia="微软雅黑" w:hAnsi="微软雅黑"/>
          <w:sz w:val="21"/>
          <w:szCs w:val="21"/>
        </w:rPr>
      </w:pPr>
      <w:r w:rsidRPr="000B03C7">
        <w:rPr>
          <w:rFonts w:ascii="微软雅黑" w:eastAsia="微软雅黑" w:hAnsi="微软雅黑"/>
          <w:sz w:val="21"/>
          <w:szCs w:val="21"/>
        </w:rPr>
        <w:t>config.MapHttpAttributeRoutes();</w:t>
      </w:r>
    </w:p>
    <w:p w:rsidR="00660729" w:rsidRPr="003E4AFE" w:rsidRDefault="00660729" w:rsidP="00660729">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配置接口返回Json数据</w:t>
      </w:r>
    </w:p>
    <w:p w:rsidR="000B03C7" w:rsidRPr="000B03C7" w:rsidRDefault="000B03C7" w:rsidP="000B03C7">
      <w:pPr>
        <w:spacing w:line="240" w:lineRule="auto"/>
        <w:ind w:left="720" w:firstLine="720"/>
        <w:rPr>
          <w:rFonts w:ascii="微软雅黑" w:eastAsia="微软雅黑" w:hAnsi="微软雅黑"/>
          <w:sz w:val="21"/>
          <w:szCs w:val="21"/>
        </w:rPr>
      </w:pPr>
      <w:r w:rsidRPr="000B03C7">
        <w:rPr>
          <w:rFonts w:ascii="微软雅黑" w:eastAsia="微软雅黑" w:hAnsi="微软雅黑"/>
          <w:sz w:val="21"/>
          <w:szCs w:val="21"/>
        </w:rPr>
        <w:t>config.Formatters.JsonFormatter.SerializerSettings.ReferenceLoopHandling = ReferenceLoopHandling.Ignore;</w:t>
      </w:r>
    </w:p>
    <w:p w:rsidR="000B03C7" w:rsidRPr="000B03C7" w:rsidRDefault="000B03C7" w:rsidP="000B03C7">
      <w:pPr>
        <w:spacing w:line="240" w:lineRule="auto"/>
        <w:ind w:left="720" w:firstLine="720"/>
        <w:rPr>
          <w:rFonts w:ascii="微软雅黑" w:eastAsia="微软雅黑" w:hAnsi="微软雅黑"/>
          <w:sz w:val="21"/>
          <w:szCs w:val="21"/>
        </w:rPr>
      </w:pPr>
      <w:r w:rsidRPr="000B03C7">
        <w:rPr>
          <w:rFonts w:ascii="微软雅黑" w:eastAsia="微软雅黑" w:hAnsi="微软雅黑"/>
          <w:sz w:val="21"/>
          <w:szCs w:val="21"/>
        </w:rPr>
        <w:t>config.Formatters.JsonFormatter.SerializerSettings.MissingMemberHandling = MissingMemberHandling.Ignore;</w:t>
      </w:r>
    </w:p>
    <w:p w:rsidR="000B03C7" w:rsidRPr="000B03C7" w:rsidRDefault="000B03C7" w:rsidP="000B03C7">
      <w:pPr>
        <w:spacing w:line="240" w:lineRule="auto"/>
        <w:ind w:left="720" w:firstLine="720"/>
        <w:rPr>
          <w:rFonts w:ascii="微软雅黑" w:eastAsia="微软雅黑" w:hAnsi="微软雅黑"/>
          <w:sz w:val="21"/>
          <w:szCs w:val="21"/>
        </w:rPr>
      </w:pPr>
      <w:r w:rsidRPr="000B03C7">
        <w:rPr>
          <w:rFonts w:ascii="微软雅黑" w:eastAsia="微软雅黑" w:hAnsi="微软雅黑"/>
          <w:sz w:val="21"/>
          <w:szCs w:val="21"/>
        </w:rPr>
        <w:t>config.Formatters.JsonFormatter.SerializerSettings.PreserveReferencesHandling = PreserveReferencesHandling.Objects;</w:t>
      </w:r>
    </w:p>
    <w:p w:rsidR="000B03C7" w:rsidRPr="000B03C7" w:rsidRDefault="000B03C7" w:rsidP="000B03C7">
      <w:pPr>
        <w:spacing w:line="240" w:lineRule="auto"/>
        <w:ind w:left="720" w:firstLine="720"/>
        <w:rPr>
          <w:rFonts w:ascii="微软雅黑" w:eastAsia="微软雅黑" w:hAnsi="微软雅黑"/>
          <w:sz w:val="21"/>
          <w:szCs w:val="21"/>
        </w:rPr>
      </w:pPr>
      <w:r w:rsidRPr="000B03C7">
        <w:rPr>
          <w:rFonts w:ascii="微软雅黑" w:eastAsia="微软雅黑" w:hAnsi="微软雅黑"/>
          <w:sz w:val="21"/>
          <w:szCs w:val="21"/>
        </w:rPr>
        <w:t>config.Formatters.Remove(config.Formatters.XmlFormatter);</w:t>
      </w:r>
    </w:p>
    <w:p w:rsidR="00660729" w:rsidRPr="003E4AFE" w:rsidRDefault="00660729" w:rsidP="00660729">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 xml:space="preserve">配置接口可跨域访问 </w:t>
      </w:r>
    </w:p>
    <w:p w:rsidR="000B03C7" w:rsidRPr="000B03C7" w:rsidRDefault="000B03C7" w:rsidP="000B03C7">
      <w:pPr>
        <w:spacing w:line="240" w:lineRule="auto"/>
        <w:ind w:left="720" w:firstLine="720"/>
        <w:rPr>
          <w:rFonts w:ascii="微软雅黑" w:eastAsia="微软雅黑" w:hAnsi="微软雅黑"/>
          <w:sz w:val="21"/>
          <w:szCs w:val="21"/>
        </w:rPr>
      </w:pPr>
      <w:r w:rsidRPr="000B03C7">
        <w:rPr>
          <w:rFonts w:ascii="微软雅黑" w:eastAsia="微软雅黑" w:hAnsi="微软雅黑"/>
          <w:sz w:val="21"/>
          <w:szCs w:val="21"/>
        </w:rPr>
        <w:t>config.EnableCors(new EnableCorsAttribute("*", "*", "*"));</w:t>
      </w:r>
    </w:p>
    <w:p w:rsidR="00D00898" w:rsidRDefault="000B03C7" w:rsidP="000B03C7">
      <w:pPr>
        <w:spacing w:line="240" w:lineRule="auto"/>
        <w:rPr>
          <w:rFonts w:ascii="微软雅黑" w:eastAsia="微软雅黑" w:hAnsi="微软雅黑"/>
          <w:sz w:val="21"/>
          <w:szCs w:val="21"/>
        </w:rPr>
      </w:pPr>
      <w:r w:rsidRPr="000B03C7">
        <w:rPr>
          <w:rFonts w:ascii="微软雅黑" w:eastAsia="微软雅黑" w:hAnsi="微软雅黑"/>
          <w:sz w:val="21"/>
          <w:szCs w:val="21"/>
        </w:rPr>
        <w:t>}</w:t>
      </w:r>
    </w:p>
    <w:p w:rsidR="000B03C7" w:rsidRPr="00FB0765" w:rsidRDefault="007D6045" w:rsidP="000B03C7">
      <w:pPr>
        <w:pStyle w:val="2"/>
        <w:spacing w:before="240" w:after="0"/>
        <w:ind w:left="475" w:hangingChars="198" w:hanging="475"/>
        <w:rPr>
          <w:rFonts w:ascii="微软雅黑" w:eastAsia="微软雅黑" w:hAnsi="微软雅黑"/>
        </w:rPr>
      </w:pPr>
      <w:bookmarkStart w:id="4" w:name="_Toc420504612"/>
      <w:r>
        <w:rPr>
          <w:rFonts w:ascii="微软雅黑" w:eastAsia="微软雅黑" w:hAnsi="微软雅黑" w:hint="eastAsia"/>
          <w:lang w:val="zh-CN"/>
        </w:rPr>
        <w:t>路由</w:t>
      </w:r>
      <w:r w:rsidR="000B03C7">
        <w:rPr>
          <w:rFonts w:ascii="微软雅黑" w:eastAsia="微软雅黑" w:hAnsi="微软雅黑" w:hint="eastAsia"/>
          <w:lang w:val="zh-CN"/>
        </w:rPr>
        <w:t>配置</w:t>
      </w:r>
      <w:bookmarkEnd w:id="4"/>
    </w:p>
    <w:p w:rsidR="00B77624" w:rsidRPr="00B77624" w:rsidRDefault="00B77624" w:rsidP="00B77624">
      <w:pPr>
        <w:spacing w:line="240" w:lineRule="auto"/>
        <w:rPr>
          <w:rFonts w:ascii="微软雅黑" w:eastAsia="微软雅黑" w:hAnsi="微软雅黑"/>
          <w:sz w:val="21"/>
          <w:szCs w:val="21"/>
        </w:rPr>
      </w:pPr>
      <w:r w:rsidRPr="00B77624">
        <w:rPr>
          <w:rFonts w:ascii="微软雅黑" w:eastAsia="微软雅黑" w:hAnsi="微软雅黑"/>
          <w:sz w:val="21"/>
          <w:szCs w:val="21"/>
        </w:rPr>
        <w:t>public static class RouteConfig</w:t>
      </w:r>
    </w:p>
    <w:p w:rsidR="00B77624" w:rsidRPr="00B77624" w:rsidRDefault="00B77624" w:rsidP="00B77624">
      <w:pPr>
        <w:spacing w:line="240" w:lineRule="auto"/>
        <w:rPr>
          <w:rFonts w:ascii="微软雅黑" w:eastAsia="微软雅黑" w:hAnsi="微软雅黑"/>
          <w:sz w:val="21"/>
          <w:szCs w:val="21"/>
        </w:rPr>
      </w:pPr>
      <w:r w:rsidRPr="00B77624">
        <w:rPr>
          <w:rFonts w:ascii="微软雅黑" w:eastAsia="微软雅黑" w:hAnsi="微软雅黑"/>
          <w:sz w:val="21"/>
          <w:szCs w:val="21"/>
        </w:rPr>
        <w:t>{</w:t>
      </w:r>
    </w:p>
    <w:p w:rsidR="00B77624" w:rsidRPr="00B77624" w:rsidRDefault="00B77624" w:rsidP="00B77624">
      <w:pPr>
        <w:spacing w:line="240" w:lineRule="auto"/>
        <w:ind w:firstLine="720"/>
        <w:rPr>
          <w:rFonts w:ascii="微软雅黑" w:eastAsia="微软雅黑" w:hAnsi="微软雅黑"/>
          <w:sz w:val="21"/>
          <w:szCs w:val="21"/>
        </w:rPr>
      </w:pPr>
      <w:r w:rsidRPr="00B77624">
        <w:rPr>
          <w:rFonts w:ascii="微软雅黑" w:eastAsia="微软雅黑" w:hAnsi="微软雅黑"/>
          <w:sz w:val="21"/>
          <w:szCs w:val="21"/>
        </w:rPr>
        <w:t>public static void RegisterRoutes(RouteCollection routes)</w:t>
      </w:r>
    </w:p>
    <w:p w:rsidR="00B77624" w:rsidRPr="00B77624" w:rsidRDefault="00B77624" w:rsidP="00B77624">
      <w:pPr>
        <w:spacing w:line="240" w:lineRule="auto"/>
        <w:ind w:firstLine="720"/>
        <w:rPr>
          <w:rFonts w:ascii="微软雅黑" w:eastAsia="微软雅黑" w:hAnsi="微软雅黑"/>
          <w:sz w:val="21"/>
          <w:szCs w:val="21"/>
        </w:rPr>
      </w:pPr>
      <w:r w:rsidRPr="00B77624">
        <w:rPr>
          <w:rFonts w:ascii="微软雅黑" w:eastAsia="微软雅黑" w:hAnsi="微软雅黑"/>
          <w:sz w:val="21"/>
          <w:szCs w:val="21"/>
        </w:rPr>
        <w:t>{</w:t>
      </w:r>
    </w:p>
    <w:p w:rsidR="00D72EDF" w:rsidRPr="003E4AFE" w:rsidRDefault="00D72EDF" w:rsidP="00D72EDF">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映射路由</w:t>
      </w:r>
    </w:p>
    <w:p w:rsidR="00B77624" w:rsidRPr="00B77624" w:rsidRDefault="00B77624" w:rsidP="00B77624">
      <w:pPr>
        <w:spacing w:line="240" w:lineRule="auto"/>
        <w:ind w:left="720" w:firstLine="720"/>
        <w:rPr>
          <w:rFonts w:ascii="微软雅黑" w:eastAsia="微软雅黑" w:hAnsi="微软雅黑"/>
          <w:sz w:val="21"/>
          <w:szCs w:val="21"/>
        </w:rPr>
      </w:pPr>
      <w:r w:rsidRPr="00B77624">
        <w:rPr>
          <w:rFonts w:ascii="微软雅黑" w:eastAsia="微软雅黑" w:hAnsi="微软雅黑"/>
          <w:sz w:val="21"/>
          <w:szCs w:val="21"/>
        </w:rPr>
        <w:lastRenderedPageBreak/>
        <w:t>var settings = new FriendlyUrlSettings { AutoRedirectMode = RedirectMode.Permanent };</w:t>
      </w:r>
    </w:p>
    <w:p w:rsidR="00B77624" w:rsidRPr="00B77624" w:rsidRDefault="00B77624" w:rsidP="00B77624">
      <w:pPr>
        <w:spacing w:line="240" w:lineRule="auto"/>
        <w:ind w:left="720" w:firstLine="720"/>
        <w:rPr>
          <w:rFonts w:ascii="微软雅黑" w:eastAsia="微软雅黑" w:hAnsi="微软雅黑"/>
          <w:sz w:val="21"/>
          <w:szCs w:val="21"/>
        </w:rPr>
      </w:pPr>
      <w:r w:rsidRPr="00B77624">
        <w:rPr>
          <w:rFonts w:ascii="微软雅黑" w:eastAsia="微软雅黑" w:hAnsi="微软雅黑"/>
          <w:sz w:val="21"/>
          <w:szCs w:val="21"/>
        </w:rPr>
        <w:t>routes.EnableFriendlyUrls(settings);</w:t>
      </w:r>
    </w:p>
    <w:p w:rsidR="00B77624" w:rsidRPr="00B77624" w:rsidRDefault="00B77624" w:rsidP="00B77624">
      <w:pPr>
        <w:spacing w:line="240" w:lineRule="auto"/>
        <w:ind w:left="720" w:firstLine="720"/>
        <w:rPr>
          <w:rFonts w:ascii="微软雅黑" w:eastAsia="微软雅黑" w:hAnsi="微软雅黑"/>
          <w:sz w:val="21"/>
          <w:szCs w:val="21"/>
        </w:rPr>
      </w:pPr>
      <w:r w:rsidRPr="00B77624">
        <w:rPr>
          <w:rFonts w:ascii="微软雅黑" w:eastAsia="微软雅黑" w:hAnsi="微软雅黑"/>
          <w:sz w:val="21"/>
          <w:szCs w:val="21"/>
        </w:rPr>
        <w:t>routes.Ignore("{resource}.axd/{*pathInfo}");</w:t>
      </w:r>
    </w:p>
    <w:p w:rsidR="000B03C7" w:rsidRPr="000B03C7" w:rsidRDefault="00B77624" w:rsidP="00B77624">
      <w:pPr>
        <w:spacing w:line="240" w:lineRule="auto"/>
        <w:ind w:firstLine="720"/>
        <w:rPr>
          <w:rFonts w:ascii="微软雅黑" w:eastAsia="微软雅黑" w:hAnsi="微软雅黑"/>
          <w:sz w:val="21"/>
          <w:szCs w:val="21"/>
        </w:rPr>
      </w:pPr>
      <w:r w:rsidRPr="00B77624">
        <w:rPr>
          <w:rFonts w:ascii="微软雅黑" w:eastAsia="微软雅黑" w:hAnsi="微软雅黑"/>
          <w:sz w:val="21"/>
          <w:szCs w:val="21"/>
        </w:rPr>
        <w:t>}</w:t>
      </w:r>
    </w:p>
    <w:p w:rsidR="000B03C7" w:rsidRDefault="00B77624" w:rsidP="000B03C7">
      <w:pPr>
        <w:spacing w:line="240" w:lineRule="auto"/>
        <w:rPr>
          <w:rFonts w:ascii="微软雅黑" w:eastAsia="微软雅黑" w:hAnsi="微软雅黑"/>
          <w:sz w:val="21"/>
          <w:szCs w:val="21"/>
        </w:rPr>
      </w:pPr>
      <w:r>
        <w:rPr>
          <w:rFonts w:ascii="微软雅黑" w:eastAsia="微软雅黑" w:hAnsi="微软雅黑" w:hint="eastAsia"/>
          <w:sz w:val="21"/>
          <w:szCs w:val="21"/>
        </w:rPr>
        <w:t>}</w:t>
      </w:r>
    </w:p>
    <w:p w:rsidR="00634D87" w:rsidRPr="00FB0765" w:rsidRDefault="00CD773F" w:rsidP="00634D87">
      <w:pPr>
        <w:pStyle w:val="2"/>
        <w:spacing w:before="240" w:after="0"/>
        <w:ind w:left="475" w:hangingChars="198" w:hanging="475"/>
        <w:rPr>
          <w:rFonts w:ascii="微软雅黑" w:eastAsia="微软雅黑" w:hAnsi="微软雅黑"/>
        </w:rPr>
      </w:pPr>
      <w:bookmarkStart w:id="5" w:name="_Toc420504613"/>
      <w:r>
        <w:rPr>
          <w:rFonts w:ascii="微软雅黑" w:eastAsia="微软雅黑" w:hAnsi="微软雅黑" w:hint="eastAsia"/>
          <w:lang w:val="zh-CN"/>
        </w:rPr>
        <w:t>邮件发送</w:t>
      </w:r>
      <w:bookmarkEnd w:id="5"/>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public class Smtp</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w:t>
      </w:r>
    </w:p>
    <w:p w:rsidR="00FC1B6C" w:rsidRPr="00FC1B6C" w:rsidRDefault="00FC1B6C" w:rsidP="00FC1B6C">
      <w:pPr>
        <w:spacing w:line="240" w:lineRule="auto"/>
        <w:ind w:firstLine="720"/>
        <w:rPr>
          <w:rFonts w:ascii="微软雅黑" w:eastAsia="微软雅黑" w:hAnsi="微软雅黑"/>
          <w:sz w:val="21"/>
          <w:szCs w:val="21"/>
        </w:rPr>
      </w:pPr>
      <w:r w:rsidRPr="00FC1B6C">
        <w:rPr>
          <w:rFonts w:ascii="微软雅黑" w:eastAsia="微软雅黑" w:hAnsi="微软雅黑"/>
          <w:sz w:val="21"/>
          <w:szCs w:val="21"/>
        </w:rPr>
        <w:t>public static bool SendEmail(Entities db, string title, string alias, string content, string address, string sender)</w:t>
      </w:r>
    </w:p>
    <w:p w:rsidR="00FC1B6C" w:rsidRPr="00FC1B6C" w:rsidRDefault="00FC1B6C" w:rsidP="00FC1B6C">
      <w:pPr>
        <w:spacing w:line="240" w:lineRule="auto"/>
        <w:ind w:firstLine="720"/>
        <w:rPr>
          <w:rFonts w:ascii="微软雅黑" w:eastAsia="微软雅黑" w:hAnsi="微软雅黑"/>
          <w:sz w:val="21"/>
          <w:szCs w:val="21"/>
        </w:rPr>
      </w:pPr>
      <w:r w:rsidRPr="00FC1B6C">
        <w:rPr>
          <w:rFonts w:ascii="微软雅黑" w:eastAsia="微软雅黑" w:hAnsi="微软雅黑"/>
          <w:sz w:val="21"/>
          <w:szCs w:val="21"/>
        </w:rPr>
        <w:t>{</w:t>
      </w:r>
    </w:p>
    <w:p w:rsidR="00FC1B6C" w:rsidRPr="00FC1B6C" w:rsidRDefault="00FC1B6C" w:rsidP="00FC1B6C">
      <w:pPr>
        <w:spacing w:line="240" w:lineRule="auto"/>
        <w:ind w:left="720" w:firstLine="720"/>
        <w:rPr>
          <w:rFonts w:ascii="微软雅黑" w:eastAsia="微软雅黑" w:hAnsi="微软雅黑"/>
          <w:sz w:val="21"/>
          <w:szCs w:val="21"/>
        </w:rPr>
      </w:pPr>
      <w:r w:rsidRPr="00FC1B6C">
        <w:rPr>
          <w:rFonts w:ascii="微软雅黑" w:eastAsia="微软雅黑" w:hAnsi="微软雅黑"/>
          <w:sz w:val="21"/>
          <w:szCs w:val="21"/>
        </w:rPr>
        <w:t>try</w:t>
      </w:r>
    </w:p>
    <w:p w:rsidR="00FC1B6C" w:rsidRPr="00FC1B6C" w:rsidRDefault="00FC1B6C" w:rsidP="00FC1B6C">
      <w:pPr>
        <w:spacing w:line="240" w:lineRule="auto"/>
        <w:ind w:left="720" w:firstLine="720"/>
        <w:rPr>
          <w:rFonts w:ascii="微软雅黑" w:eastAsia="微软雅黑" w:hAnsi="微软雅黑"/>
          <w:sz w:val="21"/>
          <w:szCs w:val="21"/>
        </w:rPr>
      </w:pPr>
      <w:r w:rsidRPr="00FC1B6C">
        <w:rPr>
          <w:rFonts w:ascii="微软雅黑" w:eastAsia="微软雅黑" w:hAnsi="微软雅黑"/>
          <w:sz w:val="21"/>
          <w:szCs w:val="21"/>
        </w:rPr>
        <w:t>{</w:t>
      </w:r>
    </w:p>
    <w:p w:rsidR="00FC7DB2" w:rsidRPr="003E4AFE" w:rsidRDefault="00FC7DB2" w:rsidP="00FC7DB2">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根据数据库设置初始化邮件发送参数</w:t>
      </w:r>
    </w:p>
    <w:p w:rsidR="00FC1B6C" w:rsidRPr="00FC1B6C" w:rsidRDefault="00FC1B6C" w:rsidP="00FC1B6C">
      <w:pPr>
        <w:spacing w:line="240" w:lineRule="auto"/>
        <w:ind w:left="1440" w:firstLine="720"/>
        <w:rPr>
          <w:rFonts w:ascii="微软雅黑" w:eastAsia="微软雅黑" w:hAnsi="微软雅黑"/>
          <w:sz w:val="21"/>
          <w:szCs w:val="21"/>
        </w:rPr>
      </w:pPr>
      <w:r w:rsidRPr="00FC1B6C">
        <w:rPr>
          <w:rFonts w:ascii="微软雅黑" w:eastAsia="微软雅黑" w:hAnsi="微软雅黑"/>
          <w:sz w:val="21"/>
          <w:szCs w:val="21"/>
        </w:rPr>
        <w:t>var host =</w:t>
      </w:r>
      <w:r>
        <w:rPr>
          <w:rFonts w:ascii="微软雅黑" w:eastAsia="微软雅黑" w:hAnsi="微软雅黑"/>
          <w:sz w:val="21"/>
          <w:szCs w:val="21"/>
        </w:rPr>
        <w:t xml:space="preserve"> </w:t>
      </w:r>
      <w:r w:rsidRPr="00FC1B6C">
        <w:rPr>
          <w:rFonts w:ascii="微软雅黑" w:eastAsia="微软雅黑" w:hAnsi="微软雅黑"/>
          <w:sz w:val="21"/>
          <w:szCs w:val="21"/>
        </w:rPr>
        <w:t>db.ApplicationPolicy.Where(o =&gt; o.Name == "SmtpHost" &amp;&amp; o.ApplicationId == Guid.Empty).FutureFirstOrDefault();</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var port = db.ApplicationPolicy.Where(o =&gt; o.Name == "SmtpPort" &amp;&amp; o.ApplicationId == Guid.Empty).FutureFirstOrDefault();</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var account = db.ApplicationPolicy.Where(o =&gt; o.Name == "SmtpAccount" &amp;&amp; o.ApplicationId == Guid.Empty).FutureFirstOrDefault();</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var password = db.ApplicationPolicy.Where(o =&gt; o.Name == "SmtpPassword" &amp;&amp; o.ApplicationId == Guid.Empty).FutureFirstOrDefault();</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var smtp = new SmtpClient</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EnableSsl = false,</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lastRenderedPageBreak/>
        <w:t xml:space="preserve">                    </w:t>
      </w:r>
      <w:r>
        <w:rPr>
          <w:rFonts w:ascii="微软雅黑" w:eastAsia="微软雅黑" w:hAnsi="微软雅黑"/>
          <w:sz w:val="21"/>
          <w:szCs w:val="21"/>
        </w:rPr>
        <w:tab/>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Host = host.Value.Value,</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Port = int.Parse(port.Value.Value),</w:t>
      </w:r>
    </w:p>
    <w:p w:rsidR="00425152" w:rsidRPr="003E4AFE" w:rsidRDefault="00FC1B6C" w:rsidP="00425152">
      <w:pPr>
        <w:spacing w:line="240" w:lineRule="auto"/>
        <w:rPr>
          <w:rFonts w:ascii="微软雅黑" w:eastAsia="微软雅黑" w:hAnsi="微软雅黑"/>
          <w:sz w:val="21"/>
          <w:szCs w:val="21"/>
          <w:shd w:val="pct15" w:color="auto" w:fill="FFFFFF"/>
        </w:rPr>
      </w:pPr>
      <w:r w:rsidRPr="00FC1B6C">
        <w:rPr>
          <w:rFonts w:ascii="微软雅黑" w:eastAsia="微软雅黑" w:hAnsi="微软雅黑"/>
          <w:sz w:val="21"/>
          <w:szCs w:val="21"/>
        </w:rPr>
        <w:t xml:space="preserve">           </w:t>
      </w:r>
      <w:r w:rsidR="00425152" w:rsidRPr="003E4AFE">
        <w:rPr>
          <w:rFonts w:ascii="微软雅黑" w:eastAsia="微软雅黑" w:hAnsi="微软雅黑" w:hint="eastAsia"/>
          <w:sz w:val="21"/>
          <w:szCs w:val="21"/>
          <w:shd w:val="pct15" w:color="auto" w:fill="FFFFFF"/>
        </w:rPr>
        <w:t>//</w:t>
      </w:r>
      <w:r w:rsidR="00425152">
        <w:rPr>
          <w:rFonts w:ascii="微软雅黑" w:eastAsia="微软雅黑" w:hAnsi="微软雅黑" w:hint="eastAsia"/>
          <w:sz w:val="21"/>
          <w:szCs w:val="21"/>
          <w:shd w:val="pct15" w:color="auto" w:fill="FFFFFF"/>
        </w:rPr>
        <w:t>构建用户凭证</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Credentials =</w:t>
      </w:r>
      <w:r>
        <w:rPr>
          <w:rFonts w:ascii="微软雅黑" w:eastAsia="微软雅黑" w:hAnsi="微软雅黑"/>
          <w:sz w:val="21"/>
          <w:szCs w:val="21"/>
        </w:rPr>
        <w:t xml:space="preserve"> </w:t>
      </w:r>
      <w:r w:rsidRPr="00FC1B6C">
        <w:rPr>
          <w:rFonts w:ascii="微软雅黑" w:eastAsia="微软雅黑" w:hAnsi="微软雅黑"/>
          <w:sz w:val="21"/>
          <w:szCs w:val="21"/>
        </w:rPr>
        <w:t>new NetworkCredential(account.Value.Value,</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password.Value.Value)</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var mm = new MailMessage</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From = new MailAddress(account.Value.Value, sender, Encoding.UTF8)</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mm.To.Add(new MailAddress(address, alias, Encoding.UTF8));</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mm.Subject = title;</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mm.SubjectEncoding = Encoding.UTF8;</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mm.IsBodyHtml = true;</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mm.BodyEncoding = Encoding.UTF8;</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mm.Body = content;</w:t>
      </w:r>
    </w:p>
    <w:p w:rsidR="00425152" w:rsidRPr="003E4AFE" w:rsidRDefault="00425152" w:rsidP="00425152">
      <w:pPr>
        <w:spacing w:line="240" w:lineRule="auto"/>
        <w:rPr>
          <w:rFonts w:ascii="微软雅黑" w:eastAsia="微软雅黑" w:hAnsi="微软雅黑"/>
          <w:sz w:val="21"/>
          <w:szCs w:val="21"/>
          <w:shd w:val="pct15" w:color="auto" w:fill="FFFFFF"/>
        </w:rPr>
      </w:pPr>
      <w:r>
        <w:rPr>
          <w:rFonts w:ascii="微软雅黑" w:eastAsia="微软雅黑" w:hAnsi="微软雅黑"/>
          <w:sz w:val="21"/>
          <w:szCs w:val="21"/>
        </w:rPr>
        <w:t xml:space="preserve"> </w:t>
      </w: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发送邮件</w:t>
      </w:r>
    </w:p>
    <w:p w:rsidR="00FC1B6C" w:rsidRPr="00FC1B6C" w:rsidRDefault="00FC1B6C" w:rsidP="00425152">
      <w:pPr>
        <w:spacing w:line="240" w:lineRule="auto"/>
        <w:ind w:left="1440" w:firstLine="720"/>
        <w:rPr>
          <w:rFonts w:ascii="微软雅黑" w:eastAsia="微软雅黑" w:hAnsi="微软雅黑"/>
          <w:sz w:val="21"/>
          <w:szCs w:val="21"/>
        </w:rPr>
      </w:pPr>
      <w:r w:rsidRPr="00FC1B6C">
        <w:rPr>
          <w:rFonts w:ascii="微软雅黑" w:eastAsia="微软雅黑" w:hAnsi="微软雅黑"/>
          <w:sz w:val="21"/>
          <w:szCs w:val="21"/>
        </w:rPr>
        <w:t>smtp.Send(mm);</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return true;</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sidRPr="00FC1B6C">
        <w:rPr>
          <w:rFonts w:ascii="微软雅黑" w:eastAsia="微软雅黑" w:hAnsi="微软雅黑"/>
          <w:sz w:val="21"/>
          <w:szCs w:val="21"/>
        </w:rPr>
        <w:t>}</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sidRPr="00FC1B6C">
        <w:rPr>
          <w:rFonts w:ascii="微软雅黑" w:eastAsia="微软雅黑" w:hAnsi="微软雅黑"/>
          <w:sz w:val="21"/>
          <w:szCs w:val="21"/>
        </w:rPr>
        <w:t>catch</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sidRPr="00FC1B6C">
        <w:rPr>
          <w:rFonts w:ascii="微软雅黑" w:eastAsia="微软雅黑" w:hAnsi="微软雅黑"/>
          <w:sz w:val="21"/>
          <w:szCs w:val="21"/>
        </w:rPr>
        <w:t>{</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Pr>
          <w:rFonts w:ascii="微软雅黑" w:eastAsia="微软雅黑" w:hAnsi="微软雅黑"/>
          <w:sz w:val="21"/>
          <w:szCs w:val="21"/>
        </w:rPr>
        <w:tab/>
      </w:r>
      <w:r w:rsidRPr="00FC1B6C">
        <w:rPr>
          <w:rFonts w:ascii="微软雅黑" w:eastAsia="微软雅黑" w:hAnsi="微软雅黑"/>
          <w:sz w:val="21"/>
          <w:szCs w:val="21"/>
        </w:rPr>
        <w:t>return false;</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lastRenderedPageBreak/>
        <w:t xml:space="preserve">            </w:t>
      </w:r>
      <w:r>
        <w:rPr>
          <w:rFonts w:ascii="微软雅黑" w:eastAsia="微软雅黑" w:hAnsi="微软雅黑"/>
          <w:sz w:val="21"/>
          <w:szCs w:val="21"/>
        </w:rPr>
        <w:tab/>
      </w:r>
      <w:r w:rsidRPr="00FC1B6C">
        <w:rPr>
          <w:rFonts w:ascii="微软雅黑" w:eastAsia="微软雅黑" w:hAnsi="微软雅黑"/>
          <w:sz w:val="21"/>
          <w:szCs w:val="21"/>
        </w:rPr>
        <w:t>}</w:t>
      </w:r>
    </w:p>
    <w:p w:rsidR="00FC1B6C" w:rsidRPr="00FC1B6C"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 xml:space="preserve">        </w:t>
      </w:r>
      <w:r>
        <w:rPr>
          <w:rFonts w:ascii="微软雅黑" w:eastAsia="微软雅黑" w:hAnsi="微软雅黑"/>
          <w:sz w:val="21"/>
          <w:szCs w:val="21"/>
        </w:rPr>
        <w:tab/>
      </w:r>
      <w:r w:rsidRPr="00FC1B6C">
        <w:rPr>
          <w:rFonts w:ascii="微软雅黑" w:eastAsia="微软雅黑" w:hAnsi="微软雅黑"/>
          <w:sz w:val="21"/>
          <w:szCs w:val="21"/>
        </w:rPr>
        <w:t>}</w:t>
      </w:r>
    </w:p>
    <w:p w:rsidR="00634D87" w:rsidRPr="00B77624" w:rsidRDefault="00FC1B6C" w:rsidP="00FC1B6C">
      <w:pPr>
        <w:spacing w:line="240" w:lineRule="auto"/>
        <w:rPr>
          <w:rFonts w:ascii="微软雅黑" w:eastAsia="微软雅黑" w:hAnsi="微软雅黑"/>
          <w:sz w:val="21"/>
          <w:szCs w:val="21"/>
        </w:rPr>
      </w:pPr>
      <w:r w:rsidRPr="00FC1B6C">
        <w:rPr>
          <w:rFonts w:ascii="微软雅黑" w:eastAsia="微软雅黑" w:hAnsi="微软雅黑"/>
          <w:sz w:val="21"/>
          <w:szCs w:val="21"/>
        </w:rPr>
        <w:t>}</w:t>
      </w:r>
    </w:p>
    <w:p w:rsidR="00FC1B6C" w:rsidRPr="00FB0765" w:rsidRDefault="00A95A41" w:rsidP="00FC1B6C">
      <w:pPr>
        <w:pStyle w:val="2"/>
        <w:spacing w:before="240" w:after="0"/>
        <w:ind w:left="475" w:hangingChars="198" w:hanging="475"/>
        <w:rPr>
          <w:rFonts w:ascii="微软雅黑" w:eastAsia="微软雅黑" w:hAnsi="微软雅黑"/>
        </w:rPr>
      </w:pPr>
      <w:bookmarkStart w:id="6" w:name="_Toc420504614"/>
      <w:r>
        <w:rPr>
          <w:rFonts w:ascii="微软雅黑" w:eastAsia="微软雅黑" w:hAnsi="微软雅黑" w:hint="eastAsia"/>
          <w:lang w:val="zh-CN"/>
        </w:rPr>
        <w:t>控制面板</w:t>
      </w:r>
      <w:bookmarkEnd w:id="6"/>
    </w:p>
    <w:p w:rsidR="00260FB7" w:rsidRPr="003E4AFE" w:rsidRDefault="00260FB7" w:rsidP="00260FB7">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加载应用平台</w:t>
      </w:r>
    </w:p>
    <w:p w:rsidR="00FD57D9" w:rsidRPr="00FD57D9" w:rsidRDefault="00FD57D9" w:rsidP="00FD57D9">
      <w:pPr>
        <w:spacing w:line="240" w:lineRule="auto"/>
        <w:rPr>
          <w:rFonts w:ascii="微软雅黑" w:eastAsia="微软雅黑" w:hAnsi="微软雅黑"/>
          <w:sz w:val="21"/>
          <w:szCs w:val="21"/>
        </w:rPr>
      </w:pPr>
      <w:r w:rsidRPr="00FD57D9">
        <w:rPr>
          <w:rFonts w:ascii="微软雅黑" w:eastAsia="微软雅黑" w:hAnsi="微软雅黑"/>
          <w:sz w:val="21"/>
          <w:szCs w:val="21"/>
        </w:rPr>
        <w:t>private void LoadSite(UserType userType)</w:t>
      </w:r>
    </w:p>
    <w:p w:rsidR="00FD57D9" w:rsidRPr="00FD57D9" w:rsidRDefault="00FD57D9" w:rsidP="00FD57D9">
      <w:pPr>
        <w:spacing w:line="240" w:lineRule="auto"/>
        <w:rPr>
          <w:rFonts w:ascii="微软雅黑" w:eastAsia="微软雅黑" w:hAnsi="微软雅黑"/>
          <w:sz w:val="21"/>
          <w:szCs w:val="21"/>
        </w:rPr>
      </w:pPr>
      <w:r w:rsidRPr="00FD57D9">
        <w:rPr>
          <w:rFonts w:ascii="微软雅黑" w:eastAsia="微软雅黑" w:hAnsi="微软雅黑"/>
          <w:sz w:val="21"/>
          <w:szCs w:val="21"/>
        </w:rPr>
        <w:t>{</w:t>
      </w:r>
    </w:p>
    <w:p w:rsidR="00FD57D9" w:rsidRPr="00FD57D9" w:rsidRDefault="00FD57D9" w:rsidP="00FD57D9">
      <w:pPr>
        <w:spacing w:line="240" w:lineRule="auto"/>
        <w:rPr>
          <w:rFonts w:ascii="微软雅黑" w:eastAsia="微软雅黑" w:hAnsi="微软雅黑"/>
          <w:sz w:val="21"/>
          <w:szCs w:val="21"/>
        </w:rPr>
      </w:pPr>
      <w:r w:rsidRPr="00FD57D9">
        <w:rPr>
          <w:rFonts w:ascii="微软雅黑" w:eastAsia="微软雅黑" w:hAnsi="微软雅黑" w:hint="eastAsia"/>
          <w:sz w:val="21"/>
          <w:szCs w:val="21"/>
        </w:rPr>
        <w:t xml:space="preserve">            if (userType == UserType.内置)</w:t>
      </w:r>
    </w:p>
    <w:p w:rsidR="00FD57D9" w:rsidRPr="00FD57D9" w:rsidRDefault="00FD57D9" w:rsidP="00FD57D9">
      <w:pPr>
        <w:spacing w:line="240" w:lineRule="auto"/>
        <w:rPr>
          <w:rFonts w:ascii="微软雅黑" w:eastAsia="微软雅黑" w:hAnsi="微软雅黑"/>
          <w:sz w:val="21"/>
          <w:szCs w:val="21"/>
        </w:rPr>
      </w:pPr>
      <w:r w:rsidRPr="00FD57D9">
        <w:rPr>
          <w:rFonts w:ascii="微软雅黑" w:eastAsia="微软雅黑" w:hAnsi="微软雅黑"/>
          <w:sz w:val="21"/>
          <w:szCs w:val="21"/>
        </w:rPr>
        <w:t xml:space="preserve">            {</w:t>
      </w:r>
    </w:p>
    <w:p w:rsidR="00FD57D9" w:rsidRPr="00FD57D9" w:rsidRDefault="00FD57D9" w:rsidP="00FD57D9">
      <w:pPr>
        <w:spacing w:line="240" w:lineRule="auto"/>
        <w:rPr>
          <w:rFonts w:ascii="微软雅黑" w:eastAsia="微软雅黑" w:hAnsi="微软雅黑"/>
          <w:sz w:val="21"/>
          <w:szCs w:val="21"/>
        </w:rPr>
      </w:pPr>
      <w:r w:rsidRPr="00FD57D9">
        <w:rPr>
          <w:rFonts w:ascii="微软雅黑" w:eastAsia="微软雅黑" w:hAnsi="微软雅黑"/>
          <w:sz w:val="21"/>
          <w:szCs w:val="21"/>
        </w:rPr>
        <w:t xml:space="preserve">                </w:t>
      </w:r>
      <w:r>
        <w:rPr>
          <w:rFonts w:ascii="微软雅黑" w:eastAsia="微软雅黑" w:hAnsi="微软雅黑"/>
          <w:sz w:val="21"/>
          <w:szCs w:val="21"/>
        </w:rPr>
        <w:tab/>
      </w:r>
      <w:r w:rsidRPr="00FD57D9">
        <w:rPr>
          <w:rFonts w:ascii="微软雅黑" w:eastAsia="微软雅黑" w:hAnsi="微软雅黑"/>
          <w:sz w:val="21"/>
          <w:szCs w:val="21"/>
        </w:rPr>
        <w:t>var sitesX =</w:t>
      </w:r>
      <w:r>
        <w:rPr>
          <w:rFonts w:ascii="微软雅黑" w:eastAsia="微软雅黑" w:hAnsi="微软雅黑"/>
          <w:sz w:val="21"/>
          <w:szCs w:val="21"/>
        </w:rPr>
        <w:t xml:space="preserve"> </w:t>
      </w:r>
      <w:r w:rsidRPr="00FD57D9">
        <w:rPr>
          <w:rFonts w:ascii="微软雅黑" w:eastAsia="微软雅黑" w:hAnsi="微软雅黑" w:hint="eastAsia"/>
          <w:sz w:val="21"/>
          <w:szCs w:val="21"/>
        </w:rPr>
        <w:t>HomoryContext.Value.Application.Where(o =&gt; o.Type == ApplicationType.平台 &amp;&amp; o.State &lt; State.审核);</w:t>
      </w:r>
    </w:p>
    <w:p w:rsidR="00FD57D9" w:rsidRPr="00FD57D9" w:rsidRDefault="00FD57D9" w:rsidP="00FD57D9">
      <w:pPr>
        <w:spacing w:line="240" w:lineRule="auto"/>
        <w:rPr>
          <w:rFonts w:ascii="微软雅黑" w:eastAsia="微软雅黑" w:hAnsi="微软雅黑"/>
          <w:sz w:val="21"/>
          <w:szCs w:val="21"/>
        </w:rPr>
      </w:pPr>
      <w:r w:rsidRPr="00FD57D9">
        <w:rPr>
          <w:rFonts w:ascii="微软雅黑" w:eastAsia="微软雅黑" w:hAnsi="微软雅黑"/>
          <w:sz w:val="21"/>
          <w:szCs w:val="21"/>
        </w:rPr>
        <w:t xml:space="preserve">                </w:t>
      </w:r>
      <w:r>
        <w:rPr>
          <w:rFonts w:ascii="微软雅黑" w:eastAsia="微软雅黑" w:hAnsi="微软雅黑"/>
          <w:sz w:val="21"/>
          <w:szCs w:val="21"/>
        </w:rPr>
        <w:tab/>
      </w:r>
      <w:r w:rsidRPr="00FD57D9">
        <w:rPr>
          <w:rFonts w:ascii="微软雅黑" w:eastAsia="微软雅黑" w:hAnsi="微软雅黑"/>
          <w:sz w:val="21"/>
          <w:szCs w:val="21"/>
        </w:rPr>
        <w:t>items.DataSource = sitesX.OrderBy(o =&gt; o.Ordinal).ToList();</w:t>
      </w:r>
    </w:p>
    <w:p w:rsidR="00FD57D9" w:rsidRPr="00FD57D9" w:rsidRDefault="00FD57D9" w:rsidP="00FD57D9">
      <w:pPr>
        <w:spacing w:line="240" w:lineRule="auto"/>
        <w:rPr>
          <w:rFonts w:ascii="微软雅黑" w:eastAsia="微软雅黑" w:hAnsi="微软雅黑"/>
          <w:sz w:val="21"/>
          <w:szCs w:val="21"/>
        </w:rPr>
      </w:pPr>
      <w:r w:rsidRPr="00FD57D9">
        <w:rPr>
          <w:rFonts w:ascii="微软雅黑" w:eastAsia="微软雅黑" w:hAnsi="微软雅黑"/>
          <w:sz w:val="21"/>
          <w:szCs w:val="21"/>
        </w:rPr>
        <w:t xml:space="preserve">                </w:t>
      </w:r>
      <w:r>
        <w:rPr>
          <w:rFonts w:ascii="微软雅黑" w:eastAsia="微软雅黑" w:hAnsi="微软雅黑"/>
          <w:sz w:val="21"/>
          <w:szCs w:val="21"/>
        </w:rPr>
        <w:tab/>
      </w:r>
      <w:r w:rsidRPr="00FD57D9">
        <w:rPr>
          <w:rFonts w:ascii="微软雅黑" w:eastAsia="微软雅黑" w:hAnsi="微软雅黑"/>
          <w:sz w:val="21"/>
          <w:szCs w:val="21"/>
        </w:rPr>
        <w:t>items.DataBind();</w:t>
      </w:r>
    </w:p>
    <w:p w:rsidR="00FD57D9" w:rsidRPr="00FD57D9" w:rsidRDefault="00FD57D9" w:rsidP="00FD57D9">
      <w:pPr>
        <w:spacing w:line="240" w:lineRule="auto"/>
        <w:rPr>
          <w:rFonts w:ascii="微软雅黑" w:eastAsia="微软雅黑" w:hAnsi="微软雅黑"/>
          <w:sz w:val="21"/>
          <w:szCs w:val="21"/>
        </w:rPr>
      </w:pPr>
      <w:r w:rsidRPr="00FD57D9">
        <w:rPr>
          <w:rFonts w:ascii="微软雅黑" w:eastAsia="微软雅黑" w:hAnsi="微软雅黑"/>
          <w:sz w:val="21"/>
          <w:szCs w:val="21"/>
        </w:rPr>
        <w:t xml:space="preserve">                </w:t>
      </w:r>
      <w:r>
        <w:rPr>
          <w:rFonts w:ascii="微软雅黑" w:eastAsia="微软雅黑" w:hAnsi="微软雅黑"/>
          <w:sz w:val="21"/>
          <w:szCs w:val="21"/>
        </w:rPr>
        <w:tab/>
      </w:r>
      <w:r w:rsidRPr="00FD57D9">
        <w:rPr>
          <w:rFonts w:ascii="微软雅黑" w:eastAsia="微软雅黑" w:hAnsi="微软雅黑"/>
          <w:sz w:val="21"/>
          <w:szCs w:val="21"/>
        </w:rPr>
        <w:t>return;</w:t>
      </w:r>
    </w:p>
    <w:p w:rsidR="00FD57D9" w:rsidRPr="00FD57D9" w:rsidRDefault="00FD57D9" w:rsidP="00FD57D9">
      <w:pPr>
        <w:spacing w:line="240" w:lineRule="auto"/>
        <w:rPr>
          <w:rFonts w:ascii="微软雅黑" w:eastAsia="微软雅黑" w:hAnsi="微软雅黑"/>
          <w:sz w:val="21"/>
          <w:szCs w:val="21"/>
        </w:rPr>
      </w:pPr>
      <w:r w:rsidRPr="00FD57D9">
        <w:rPr>
          <w:rFonts w:ascii="微软雅黑" w:eastAsia="微软雅黑" w:hAnsi="微软雅黑"/>
          <w:sz w:val="21"/>
          <w:szCs w:val="21"/>
        </w:rPr>
        <w:t xml:space="preserve">            }</w:t>
      </w:r>
    </w:p>
    <w:p w:rsidR="00FD57D9" w:rsidRPr="00FD57D9" w:rsidRDefault="00FD57D9" w:rsidP="00FD57D9">
      <w:pPr>
        <w:spacing w:line="240" w:lineRule="auto"/>
        <w:rPr>
          <w:rFonts w:ascii="微软雅黑" w:eastAsia="微软雅黑" w:hAnsi="微软雅黑"/>
          <w:sz w:val="21"/>
          <w:szCs w:val="21"/>
        </w:rPr>
      </w:pPr>
      <w:r w:rsidRPr="00FD57D9">
        <w:rPr>
          <w:rFonts w:ascii="微软雅黑" w:eastAsia="微软雅黑" w:hAnsi="微软雅黑"/>
          <w:sz w:val="21"/>
          <w:szCs w:val="21"/>
        </w:rPr>
        <w:t xml:space="preserve">            var sites =</w:t>
      </w:r>
      <w:r>
        <w:rPr>
          <w:rFonts w:ascii="微软雅黑" w:eastAsia="微软雅黑" w:hAnsi="微软雅黑"/>
          <w:sz w:val="21"/>
          <w:szCs w:val="21"/>
        </w:rPr>
        <w:t xml:space="preserve"> H</w:t>
      </w:r>
      <w:r w:rsidRPr="00FD57D9">
        <w:rPr>
          <w:rFonts w:ascii="微软雅黑" w:eastAsia="微软雅黑" w:hAnsi="微软雅黑"/>
          <w:sz w:val="21"/>
          <w:szCs w:val="21"/>
        </w:rPr>
        <w:t>omoryContext.Value.ApplicationRole.Where(o =&gt; o.UserType == userType).ToList().Select(o =&gt; o.Application).ToList()</w:t>
      </w:r>
    </w:p>
    <w:p w:rsidR="00FD57D9" w:rsidRPr="00FD57D9" w:rsidRDefault="00FD57D9" w:rsidP="00FD57D9">
      <w:pPr>
        <w:spacing w:line="240" w:lineRule="auto"/>
        <w:rPr>
          <w:rFonts w:ascii="微软雅黑" w:eastAsia="微软雅黑" w:hAnsi="微软雅黑"/>
          <w:sz w:val="21"/>
          <w:szCs w:val="21"/>
        </w:rPr>
      </w:pPr>
      <w:r w:rsidRPr="00FD57D9">
        <w:rPr>
          <w:rFonts w:ascii="微软雅黑" w:eastAsia="微软雅黑" w:hAnsi="微软雅黑" w:hint="eastAsia"/>
          <w:sz w:val="21"/>
          <w:szCs w:val="21"/>
        </w:rPr>
        <w:t xml:space="preserve">     </w:t>
      </w:r>
      <w:r w:rsidR="00C70C56">
        <w:rPr>
          <w:rFonts w:ascii="微软雅黑" w:eastAsia="微软雅黑" w:hAnsi="微软雅黑"/>
          <w:sz w:val="21"/>
          <w:szCs w:val="21"/>
        </w:rPr>
        <w:tab/>
      </w:r>
      <w:r w:rsidRPr="00FD57D9">
        <w:rPr>
          <w:rFonts w:ascii="微软雅黑" w:eastAsia="微软雅黑" w:hAnsi="微软雅黑" w:hint="eastAsia"/>
          <w:sz w:val="21"/>
          <w:szCs w:val="21"/>
        </w:rPr>
        <w:t>.Where(o =&gt; o.Type == ApplicationType.平台 &amp;&amp; o.State &lt; State.审核);</w:t>
      </w:r>
    </w:p>
    <w:p w:rsidR="00FD57D9" w:rsidRPr="00FD57D9" w:rsidRDefault="00FD57D9" w:rsidP="00FD57D9">
      <w:pPr>
        <w:spacing w:line="240" w:lineRule="auto"/>
        <w:rPr>
          <w:rFonts w:ascii="微软雅黑" w:eastAsia="微软雅黑" w:hAnsi="微软雅黑"/>
          <w:sz w:val="21"/>
          <w:szCs w:val="21"/>
        </w:rPr>
      </w:pPr>
      <w:r w:rsidRPr="00FD57D9">
        <w:rPr>
          <w:rFonts w:ascii="微软雅黑" w:eastAsia="微软雅黑" w:hAnsi="微软雅黑"/>
          <w:sz w:val="21"/>
          <w:szCs w:val="21"/>
        </w:rPr>
        <w:t xml:space="preserve">            items.DataSource = sites.OrderBy(o =&gt; o.Ordinal).ToList();</w:t>
      </w:r>
    </w:p>
    <w:p w:rsidR="00FD57D9" w:rsidRPr="00FD57D9" w:rsidRDefault="00FD57D9" w:rsidP="00FD57D9">
      <w:pPr>
        <w:spacing w:line="240" w:lineRule="auto"/>
        <w:rPr>
          <w:rFonts w:ascii="微软雅黑" w:eastAsia="微软雅黑" w:hAnsi="微软雅黑"/>
          <w:sz w:val="21"/>
          <w:szCs w:val="21"/>
        </w:rPr>
      </w:pPr>
      <w:r w:rsidRPr="00FD57D9">
        <w:rPr>
          <w:rFonts w:ascii="微软雅黑" w:eastAsia="微软雅黑" w:hAnsi="微软雅黑"/>
          <w:sz w:val="21"/>
          <w:szCs w:val="21"/>
        </w:rPr>
        <w:t xml:space="preserve">            items.DataBind();</w:t>
      </w:r>
    </w:p>
    <w:p w:rsidR="00FC1B6C" w:rsidRDefault="00FD57D9" w:rsidP="00FD57D9">
      <w:pPr>
        <w:spacing w:line="240" w:lineRule="auto"/>
        <w:rPr>
          <w:rFonts w:ascii="微软雅黑" w:eastAsia="微软雅黑" w:hAnsi="微软雅黑"/>
          <w:sz w:val="21"/>
          <w:szCs w:val="21"/>
        </w:rPr>
      </w:pPr>
      <w:r w:rsidRPr="00FD57D9">
        <w:rPr>
          <w:rFonts w:ascii="微软雅黑" w:eastAsia="微软雅黑" w:hAnsi="微软雅黑"/>
          <w:sz w:val="21"/>
          <w:szCs w:val="21"/>
        </w:rPr>
        <w: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&lt;!DOCTYPE html&gt;</w:t>
      </w:r>
    </w:p>
    <w:p w:rsidR="004A2BED" w:rsidRPr="004A2BED" w:rsidRDefault="004A2BED" w:rsidP="004A2BED">
      <w:pPr>
        <w:spacing w:line="240" w:lineRule="auto"/>
        <w:rPr>
          <w:rFonts w:ascii="微软雅黑" w:eastAsia="微软雅黑" w:hAnsi="微软雅黑"/>
          <w:sz w:val="21"/>
          <w:szCs w:val="21"/>
        </w:rPr>
      </w:pP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&lt;html&gt;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&lt;head runat="server"&gt;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lastRenderedPageBreak/>
        <w:t xml:space="preserve">    &lt;meta charset="utf-8" /&gt;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&lt;meta http-equiv="X-UA-Compatible" content="IE=Edge,Chrome=1" /&gt;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&lt;meta name="viewport" content="width=device-width,initial-scale=1,minimum-scale=1,maximum-scale=1" /&gt;</w:t>
      </w:r>
    </w:p>
    <w:p w:rsidR="004A2BED" w:rsidRPr="004A2BED" w:rsidRDefault="004A2BED" w:rsidP="004A2BED">
      <w:pPr>
        <w:spacing w:line="240" w:lineRule="auto"/>
        <w:rPr>
          <w:rFonts w:ascii="微软雅黑" w:eastAsia="微软雅黑" w:hAnsi="微软雅黑" w:hint="eastAsia"/>
          <w:sz w:val="21"/>
          <w:szCs w:val="21"/>
        </w:rPr>
      </w:pPr>
      <w:r w:rsidRPr="004A2BED">
        <w:rPr>
          <w:rFonts w:ascii="微软雅黑" w:eastAsia="微软雅黑" w:hAnsi="微软雅黑" w:hint="eastAsia"/>
          <w:sz w:val="21"/>
          <w:szCs w:val="21"/>
        </w:rPr>
        <w:t xml:space="preserve">    &lt;title&gt;面板&lt;/title&gt;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&lt;link href="../Content/Semantic/css/semantic.min.css" rel="stylesheet" /&gt;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&lt;link href="../Content/Homory/css/common.css" rel="stylesheet" /&gt;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&lt;link href="../Content/Sso/css/sign.css" rel="stylesheet" /&gt;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&lt;link href="../Content/Sso/css/board.css" rel="stylesheet" /&gt;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&lt;script src="../Content/jQuery/jquery.min.js"&gt;&lt;/script&gt;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&lt;script src="../Content/Semantic/javascript/semantic.min.js"&gt;&lt;/script&gt;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&lt;script src="../Content/Homory/js/common.js"&gt;&lt;/script&gt;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&lt;script src="../Content/Homory/js/notify.min.js"&gt;&lt;/script&gt;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&lt;script src="../Content/Sso/js/board.js"&gt;&lt;/script&gt;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&lt;!--[if lt IE 9]&gt;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ab/>
        <w:t xml:space="preserve">    &lt;script src="../Content/Homory/js/respond.min.js"&gt;&lt;/script&gt;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&lt;![endif]--&gt;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&lt;/head&gt;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&lt;body&gt;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&lt;form id="form" runat="server"&gt;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&lt;telerik:RadScriptManager runat="server"&gt;&lt;/telerik:RadScriptManager&gt;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 class="ui stackable page grid"&gt;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 class="column"&gt;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 id="bar" class="ui teal inverted center aligned segment"&gt;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lastRenderedPageBreak/>
        <w:t xml:space="preserve">                    &lt;asp:Image ID="icon" runat="server" CssClass="ui image" Width="60" Height="60" /&gt;</w:t>
      </w:r>
    </w:p>
    <w:p w:rsidR="004A2BED" w:rsidRPr="004A2BED" w:rsidRDefault="004A2BED" w:rsidP="004A2BED">
      <w:pPr>
        <w:spacing w:line="240" w:lineRule="auto"/>
        <w:rPr>
          <w:rFonts w:ascii="微软雅黑" w:eastAsia="微软雅黑" w:hAnsi="微软雅黑" w:hint="eastAsia"/>
          <w:sz w:val="21"/>
          <w:szCs w:val="21"/>
        </w:rPr>
      </w:pPr>
      <w:r w:rsidRPr="004A2BED">
        <w:rPr>
          <w:rFonts w:ascii="微软雅黑" w:eastAsia="微软雅黑" w:hAnsi="微软雅黑" w:hint="eastAsia"/>
          <w:sz w:val="21"/>
          <w:szCs w:val="21"/>
        </w:rPr>
        <w:t xml:space="preserve">                    &lt;label id="headInfo" runat="server"&gt;控制面板&lt;/label&gt;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&lt;a href="../Go/SignOff" id="quit" class="ui animated tiny purple button floated right"&gt;</w:t>
      </w:r>
    </w:p>
    <w:p w:rsidR="004A2BED" w:rsidRPr="004A2BED" w:rsidRDefault="004A2BED" w:rsidP="004A2BED">
      <w:pPr>
        <w:spacing w:line="240" w:lineRule="auto"/>
        <w:rPr>
          <w:rFonts w:ascii="微软雅黑" w:eastAsia="微软雅黑" w:hAnsi="微软雅黑" w:hint="eastAsia"/>
          <w:sz w:val="21"/>
          <w:szCs w:val="21"/>
        </w:rPr>
      </w:pPr>
      <w:r w:rsidRPr="004A2BED">
        <w:rPr>
          <w:rFonts w:ascii="微软雅黑" w:eastAsia="微软雅黑" w:hAnsi="微软雅黑" w:hint="eastAsia"/>
          <w:sz w:val="21"/>
          <w:szCs w:val="21"/>
        </w:rPr>
        <w:t xml:space="preserve">                        &lt;div class="visible content"&gt;退出&lt;/div&gt;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 class="hidden content"&gt;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&lt;i class="right sign out icon"&gt;&lt;/i&gt;&amp;nbsp;</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&lt;/a&gt;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 class="ui stackable center aligned page grid"&gt;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&lt;asp:Repeater ID="items" runat="server"&gt;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&lt;ItemTemplate&gt;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 class="five wide column"&gt;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 class="item signLink" data-url='&lt;%# (string.Format("{0}?OnlineId={1}", Eval("Home"), Session[Homory.Model.HomoryConstant.SessionOnlineId])) %&gt;'&gt;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&lt;p class="ui image square200" style="background: none; text-align: center;"&gt;</w:t>
      </w:r>
    </w:p>
    <w:p w:rsidR="004A2BED" w:rsidRPr="004A2BED" w:rsidRDefault="004A2BED" w:rsidP="004A2BED">
      <w:pPr>
        <w:spacing w:line="240" w:lineRule="auto"/>
        <w:rPr>
          <w:rFonts w:ascii="微软雅黑" w:eastAsia="微软雅黑" w:hAnsi="微软雅黑" w:hint="eastAsia"/>
          <w:sz w:val="21"/>
          <w:szCs w:val="21"/>
        </w:rPr>
      </w:pPr>
      <w:r w:rsidRPr="004A2BED">
        <w:rPr>
          <w:rFonts w:ascii="微软雅黑" w:eastAsia="微软雅黑" w:hAnsi="微软雅黑" w:hint="eastAsia"/>
          <w:sz w:val="21"/>
          <w:szCs w:val="21"/>
        </w:rPr>
        <w:t xml:space="preserve">                                &lt;img style="margin: auto;" onerror="this.src = '../Common/默认/应用.png';" src='&lt;%# Eval("Icon") %&gt;' alt="" /&gt;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&lt;/p&gt;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&lt;p class="ui red large circular button"&gt;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lastRenderedPageBreak/>
        <w:t xml:space="preserve">                                &lt;%# Eval("Name") %&gt;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&lt;/p&gt;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&lt;/ItemTemplate&gt;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&lt;/asp:Repeater&gt;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 class="ui right aligned page grid"&gt;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 class="right aligned column"&gt;</w:t>
      </w:r>
    </w:p>
    <w:p w:rsidR="004A2BED" w:rsidRPr="004A2BED" w:rsidRDefault="004A2BED" w:rsidP="004A2BED">
      <w:pPr>
        <w:spacing w:line="240" w:lineRule="auto"/>
        <w:rPr>
          <w:rFonts w:ascii="微软雅黑" w:eastAsia="微软雅黑" w:hAnsi="微软雅黑" w:hint="eastAsia"/>
          <w:sz w:val="21"/>
          <w:szCs w:val="21"/>
        </w:rPr>
      </w:pPr>
      <w:r w:rsidRPr="004A2BED">
        <w:rPr>
          <w:rFonts w:ascii="微软雅黑" w:eastAsia="微软雅黑" w:hAnsi="微软雅黑" w:hint="eastAsia"/>
          <w:sz w:val="21"/>
          <w:szCs w:val="21"/>
        </w:rPr>
        <w:t xml:space="preserve">                &lt;img class="ui image" style="float: right;" src="../Common/配置/SsoLogo.png" width="350" height="70" /&gt;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&lt;/div&gt;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&lt;style&gt;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html .image.ui {</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background: none;</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&lt;/style&gt;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 xml:space="preserve">    &lt;/form&gt;</w:t>
      </w:r>
    </w:p>
    <w:p w:rsidR="004A2BED" w:rsidRPr="004A2BED"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&lt;/body&gt;</w:t>
      </w:r>
    </w:p>
    <w:p w:rsidR="004A2BED" w:rsidRPr="00FC1B6C" w:rsidRDefault="004A2BED" w:rsidP="004A2BED">
      <w:pPr>
        <w:spacing w:line="240" w:lineRule="auto"/>
        <w:rPr>
          <w:rFonts w:ascii="微软雅黑" w:eastAsia="微软雅黑" w:hAnsi="微软雅黑"/>
          <w:sz w:val="21"/>
          <w:szCs w:val="21"/>
        </w:rPr>
      </w:pPr>
      <w:r w:rsidRPr="004A2BED">
        <w:rPr>
          <w:rFonts w:ascii="微软雅黑" w:eastAsia="微软雅黑" w:hAnsi="微软雅黑"/>
          <w:sz w:val="21"/>
          <w:szCs w:val="21"/>
        </w:rPr>
        <w:t>&lt;/html&gt;</w:t>
      </w:r>
    </w:p>
    <w:p w:rsidR="00693BBD" w:rsidRPr="00FB0765" w:rsidRDefault="00693BBD" w:rsidP="00693BBD">
      <w:pPr>
        <w:pStyle w:val="2"/>
        <w:spacing w:before="240" w:after="0"/>
        <w:ind w:left="475" w:hangingChars="198" w:hanging="475"/>
        <w:rPr>
          <w:rFonts w:ascii="微软雅黑" w:eastAsia="微软雅黑" w:hAnsi="微软雅黑"/>
        </w:rPr>
      </w:pPr>
      <w:bookmarkStart w:id="7" w:name="_Toc420504615"/>
      <w:r>
        <w:rPr>
          <w:rFonts w:ascii="微软雅黑" w:eastAsia="微软雅黑" w:hAnsi="微软雅黑" w:hint="eastAsia"/>
          <w:lang w:val="zh-CN"/>
        </w:rPr>
        <w:t>用户注册</w:t>
      </w:r>
      <w:bookmarkEnd w:id="7"/>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public dynamic UserRegister(Entities db, Guid id, string email, string password1, string password2, string name,</w:t>
      </w:r>
    </w:p>
    <w:p w:rsidR="00D54606" w:rsidRPr="003E4AFE" w:rsidRDefault="00D54606" w:rsidP="00D54606">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生成注册用户信息</w:t>
      </w:r>
    </w:p>
    <w:p w:rsidR="002F45A6" w:rsidRPr="002F45A6" w:rsidRDefault="002F45A6" w:rsidP="00D54606">
      <w:pPr>
        <w:spacing w:line="240" w:lineRule="auto"/>
        <w:ind w:firstLine="720"/>
        <w:rPr>
          <w:rFonts w:ascii="微软雅黑" w:eastAsia="微软雅黑" w:hAnsi="微软雅黑"/>
          <w:sz w:val="21"/>
          <w:szCs w:val="21"/>
        </w:rPr>
      </w:pPr>
      <w:r w:rsidRPr="002F45A6">
        <w:rPr>
          <w:rFonts w:ascii="微软雅黑" w:eastAsia="微软雅黑" w:hAnsi="微软雅黑"/>
          <w:sz w:val="21"/>
          <w:szCs w:val="21"/>
        </w:rPr>
        <w:lastRenderedPageBreak/>
        <w:t>string realName, string iconUrl, string description)</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dynamic output = new ExpandoObject();</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output.Ok = false;</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output.Data = new ExpandoObject();</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try</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var open =</w:t>
      </w:r>
    </w:p>
    <w:p w:rsidR="00555A67" w:rsidRPr="003E4AFE" w:rsidRDefault="00555A67" w:rsidP="00555A67">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读取用户注册相关策略</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db.ApplicationPolicy.Where(o =&gt; o.Name == "UserRegistration" &amp;&amp; o.ApplicationId == Guid.Empty)</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.FutureFirstOrDefault();</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var mRegex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db.ApplicationPolicy.Where(o =&gt; o.Name == "UserEmailRegex" &amp;&amp; o.ApplicationId == Guid.Empty).FutureFirstOrDefault();</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var length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db.ApplicationPolicy.Where(o =&gt; o.Name == "UserPasswordLength" &amp;&amp; o.ApplicationId == Guid.Empty)</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.FutureFirstOrDefault();</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hint="eastAsia"/>
          <w:sz w:val="21"/>
          <w:szCs w:val="21"/>
        </w:rPr>
        <w:t xml:space="preserve">                var count = db.User.Where(o =&gt; o.Account == email &amp;&amp; o.State &lt; State.审核).FutureCount();</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if (!bool.Parse(open.Value.Value))</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hint="eastAsia"/>
          <w:sz w:val="21"/>
          <w:szCs w:val="21"/>
        </w:rPr>
        <w:t xml:space="preserve">                    output.Data.Message = "用户注册功能暂未开放";</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output.Data.Parameter = string.Empty;</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lastRenderedPageBreak/>
        <w:t xml:space="preserve">                    return output;</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if (string.IsNullOrWhiteSpace(email) || !new Regex(mRegex.Value.Value).IsMatch(email))</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hint="eastAsia"/>
          <w:sz w:val="21"/>
          <w:szCs w:val="21"/>
        </w:rPr>
        <w:t xml:space="preserve">                    output.Data.Message = "请输入.com/.cn结尾的电子邮箱";</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output.Data.Parameter = "email";</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return output;</w:t>
      </w:r>
    </w:p>
    <w:p w:rsid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3853FA" w:rsidRPr="003E4AFE" w:rsidRDefault="003853FA" w:rsidP="003853FA">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判断用户提交的注册信息的合法性</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if (string.IsNullOrWhiteSpace(password1) || string.IsNullOrWhiteSpace(password2)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!password1.Equals(password2, StringComparison.Ordinal) || password1.Length &lt; int.Parse(length.Value.Value))</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hint="eastAsia"/>
          <w:sz w:val="21"/>
          <w:szCs w:val="21"/>
        </w:rPr>
        <w:t xml:space="preserve">                    output.Data.Message = string.Format("请输入不少于{0}位的密码，并确保两次输入的密码一致", length);</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output.Data.Parameter = "password";</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return output;</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string key, salt;</w:t>
      </w:r>
    </w:p>
    <w:p w:rsidR="00407462" w:rsidRPr="003E4AFE" w:rsidRDefault="00407462" w:rsidP="00407462">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加密密码</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var password = HomoryCryptor.Encrypt(password1, out key, out salt);</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if (count.Value == 0)</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var user = new User</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lastRenderedPageBreak/>
        <w:t xml:space="preserve">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Id = id,</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Account = email,</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RealName = string.IsNullOrWhiteSpace(realName) ? (string.IsNullOrWhiteSpace(name) ? email : name) : realName,</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DisplayName = string.IsNullOrWhiteSpace(name) ? email : name,</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Icon = iconUrl,</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Stamp = Guid.NewGuid(),</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Password = password,</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PasswordEx = null,</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CryptoKey = key,</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CryptoSalt = salt,</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hint="eastAsia"/>
          <w:sz w:val="21"/>
          <w:szCs w:val="21"/>
        </w:rPr>
        <w:t xml:space="preserve">                        Type = UserType.注册,</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hint="eastAsia"/>
          <w:sz w:val="21"/>
          <w:szCs w:val="21"/>
        </w:rPr>
        <w:t xml:space="preserve">                        State = State.默认,</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Ordinal = 0,</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Description = string.IsNullOrWhiteSpace(description) ? null : description</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213FC1" w:rsidRPr="003E4AFE" w:rsidRDefault="00213FC1" w:rsidP="00213FC1">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保存用户信息并返回用户数据</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db.User.Add(user);</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db.SaveChanges();</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output.Data.Entity = user;</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output.Ok = true;</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return output;</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hint="eastAsia"/>
          <w:sz w:val="21"/>
          <w:szCs w:val="21"/>
        </w:rPr>
        <w:lastRenderedPageBreak/>
        <w:t xml:space="preserve">                output.Data.Message = "电子邮件已被注册";</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output.Data.Parameter = string.Empty;</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return output;</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catch (Exception exception)</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output.Data.Message = exception.Message;</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return output;</w:t>
      </w:r>
    </w:p>
    <w:p w:rsidR="002F45A6" w:rsidRPr="002F45A6"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B77624" w:rsidRDefault="002F45A6" w:rsidP="002F45A6">
      <w:pPr>
        <w:spacing w:line="240" w:lineRule="auto"/>
        <w:rPr>
          <w:rFonts w:ascii="微软雅黑" w:eastAsia="微软雅黑" w:hAnsi="微软雅黑"/>
          <w:sz w:val="21"/>
          <w:szCs w:val="21"/>
        </w:rPr>
      </w:pPr>
      <w:r w:rsidRPr="002F45A6">
        <w:rPr>
          <w:rFonts w:ascii="微软雅黑" w:eastAsia="微软雅黑" w:hAnsi="微软雅黑"/>
          <w:sz w:val="21"/>
          <w:szCs w:val="21"/>
        </w:rPr>
        <w:t xml:space="preserve">        }</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&lt;!DOCTYPE html&gt;</w:t>
      </w:r>
    </w:p>
    <w:p w:rsidR="00C8028E" w:rsidRPr="00C8028E" w:rsidRDefault="00C8028E" w:rsidP="00C8028E">
      <w:pPr>
        <w:spacing w:line="240" w:lineRule="auto"/>
        <w:rPr>
          <w:rFonts w:ascii="微软雅黑" w:eastAsia="微软雅黑" w:hAnsi="微软雅黑"/>
          <w:sz w:val="21"/>
          <w:szCs w:val="21"/>
        </w:rPr>
      </w:pP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&lt;html&gt;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&lt;head runat="server"&gt;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t>&lt;meta charset="utf-8"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t>&lt;meta http-equiv="X-UA-Compatible" content="IE=Edge,Chrome=1"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t>&lt;meta name="viewport" content="width=device-width,initial-scale=1,minimum-scale=1,maximum-scale=1" /&gt;</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ab/>
        <w:t>&lt;title&gt;注册&lt;/title&gt;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t>&lt;link href="../Content/Semantic/css/semantic.min.css" rel="stylesheet"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t>&lt;link href="../Content/Homory/css/common.css" rel="stylesheet"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t>&lt;link href="../Content/Sso/css/sign.css" rel="stylesheet"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t>&lt;link href="../Content/Sso/css/register.css" rel="stylesheet"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t>&lt;script src="../Content/jQuery/jquery.min.js"&gt;&lt;/script&gt;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lastRenderedPageBreak/>
        <w:tab/>
        <w:t>&lt;script src="../Content/Semantic/javascript/semantic.min.js"&gt;&lt;/script&gt;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t>&lt;script src="../Content/Homory/js/common.js"&gt;&lt;/script&gt;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t>&lt;script src="../Content/Homory/js/notify.min.js"&gt;&lt;/script&gt;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 xml:space="preserve">    &lt;!--[if lt IE 9]&gt;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t xml:space="preserve">    &lt;script src="../Content/Homory/js/respond.min.js"&gt;&lt;/script&gt;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 xml:space="preserve">    &lt;![endif]--&gt;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&lt;/head&gt;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&lt;body&gt;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t>&lt;form id="form" runat="server"&gt;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t>&lt;telerik:RadScriptManager runat="server"&gt;&lt;/telerik:RadScriptManager&gt;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t>&lt;telerik:RadAjaxManager ID="ajaxManager" runat="server" EnablePageHeadUpdate="false"&gt;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&lt;AjaxSettings&gt;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&lt;telerik:AjaxSetting AjaxControlID="ajaxManager"&gt;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&lt;UpdatedControls&gt;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&lt;telerik:AjaxUpdatedControl ControlID="viewer"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&lt;telerik:AjaxUpdatedControl ControlID="upload"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&lt;/UpdatedControls&gt;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&lt;/telerik:AjaxSetting&gt;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&lt;/AjaxSettings&gt;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t>&lt;/telerik:RadAjaxManager&gt;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t>&lt;div class="ui page grid"&gt;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class="column"&gt;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lastRenderedPageBreak/>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&lt;img class="ui image" src="../Images/Common/Logo.png"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t>&lt;div class="ui page grid"&gt;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class="column"&gt;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teal inverted center aligned segment"&gt;</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t>&lt;label&gt;用户注册&lt;/label&gt;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t>&lt;div class="ui page grid"&gt;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class="column"&gt;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center aligned column"&gt;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small steps"&gt;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active step"&gt;</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t>填写注册信息</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step"&gt;</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t>验证注册邮箱</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step"&gt;</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t>用户注册成功</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lastRenderedPageBreak/>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t>&lt;telerik:RadAjaxPanel ID="areaAction" runat="server"&gt;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two column stackable page grid"&gt;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class="column"&gt;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form segment"&gt;</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t>&lt;label class="ui teal ribbon label width100"&gt;电子邮箱&lt;/label&gt;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class="field padTop15"&gt;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left labeled icon input"&gt;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&lt;input id="userEmail" runat="server" type="text" value="" maxlength="256"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 class="mail icon"&gt;&lt;/i&gt;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corner label"&gt;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 class="icon asterisk"&gt;&lt;/i&gt;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t>&lt;label class="ui teal ribbon label width100"&gt;密码&lt;/label&gt;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class="field padTop15"&gt;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left labeled icon input"&gt;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lastRenderedPageBreak/>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&lt;input id="userPassword" type="password" runat="server" value="" maxlength="256"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 class="lock icon"&gt;&lt;/i&gt;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corner label"&gt;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 class="icon asterisk"&gt;&lt;/i&gt;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t>&lt;label class="ui teal ribbon label width100"&gt;密码确认&lt;/label&gt;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class="field padTop15"&gt;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left labeled icon input"&gt;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&lt;input id="userPasswordRepeat" type="password" value="" runat="server" maxlength="256"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 class="lock icon"&gt;&lt;/i&gt;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corner label"&gt;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 class="icon asterisk"&gt;&lt;/i&gt;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t>&lt;label class="ui teal ribbon label width100"&gt;昵称&lt;/label&gt;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class="field padTop15"&gt;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left labeled icon input"&gt;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lastRenderedPageBreak/>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&lt;input id="userName" type="text" value="" maxlength="64" runat="server"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 class="user icon"&gt;&lt;/i&gt;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class="column"&gt;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form segment"&gt;</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t>&lt;label class="ui teal ribbon label width100"&gt;真实姓名&lt;/label&gt;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class="field padTop15"&gt;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left labeled icon input"&gt;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&lt;input id="userRealName" type="text" value="" maxlength="16" runat="server"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 class="phone icon"&gt;&lt;/i&gt;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t>&lt;label class="ui teal ribbon label width100"&gt;个人头像&lt;/label&gt;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class="field padTop15"&gt;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&lt;telerik:RadScriptBlock runat="server"&gt;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&lt;script type="text/javascript"&gt;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lastRenderedPageBreak/>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function OnClientFilesUploaded(sender, args) {</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$find('&lt;%=ajaxManager.ClientID %&gt;').ajaxRequest();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&lt;/script&gt;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&lt;/telerik:RadScriptBlock&gt;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&lt;asp:Image ID="viewer" runat="server" Width="100" Height="100" /&gt;</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t>&lt;telerik:RadAsyncUpload ID="upload" runat="server" MultipleFileSelection="Disabled" Skin="BlackMetroTouch" HideFileInput="true" AutoAddFileInputs="false" TemporaryFolder="~/Common/头像/用户" TargetFolder="~/Common/头像/用户" Localization-Cancel="取消" Localization-Remove="移除" Localization-Select="选择" OnClientFilesUploaded="OnClientFilesUploaded" OnFileUploaded="upload_FileUploaded"&gt;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&lt;/telerik:RadAsyncUpload&gt;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t>&lt;label class="ui teal ribbon label width100"&gt;个人描述&lt;/label&gt;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class="field padTop15"&gt;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left labeled icon input"&gt;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&lt;input id="userDescription" runat="server" type="text" value="" maxlength="1024" /&gt;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&lt;i class="pencil icon"&gt;&lt;/i&gt;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lastRenderedPageBreak/>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class="ui page grid"&gt;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 class="center aligned column"&gt;</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r>
      <w:r w:rsidRPr="00C8028E">
        <w:rPr>
          <w:rFonts w:ascii="微软雅黑" w:eastAsia="微软雅黑" w:hAnsi="微软雅黑" w:hint="eastAsia"/>
          <w:sz w:val="21"/>
          <w:szCs w:val="21"/>
        </w:rPr>
        <w:tab/>
        <w:t>&lt;asp:Button ID="buttonRegister" runat="server" CssClass="ui teal circular button" Text="注册" OnClick="buttonRegister_OnClick"&gt;&lt;/asp:Button&gt;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&amp;nbsp;&amp;nbsp;&amp;nbsp;&amp;nbsp;</w:t>
      </w:r>
    </w:p>
    <w:p w:rsidR="00C8028E" w:rsidRPr="00C8028E" w:rsidRDefault="00C8028E" w:rsidP="00C8028E">
      <w:pPr>
        <w:spacing w:line="240" w:lineRule="auto"/>
        <w:rPr>
          <w:rFonts w:ascii="微软雅黑" w:eastAsia="微软雅黑" w:hAnsi="微软雅黑" w:hint="eastAsia"/>
          <w:sz w:val="21"/>
          <w:szCs w:val="21"/>
        </w:rPr>
      </w:pPr>
      <w:r w:rsidRPr="00C8028E">
        <w:rPr>
          <w:rFonts w:ascii="微软雅黑" w:eastAsia="微软雅黑" w:hAnsi="微软雅黑" w:hint="eastAsia"/>
          <w:sz w:val="21"/>
          <w:szCs w:val="21"/>
        </w:rPr>
        <w:t xml:space="preserve">            &lt;asp:Button ID="buttonBack" runat="server" CssClass="ui teal circular button" Text="返回" OnClick="buttonBack_OnClick"&gt;&lt;/asp:Button&gt;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r>
      <w:r w:rsidRPr="00C8028E">
        <w:rPr>
          <w:rFonts w:ascii="微软雅黑" w:eastAsia="微软雅黑" w:hAnsi="微软雅黑"/>
          <w:sz w:val="21"/>
          <w:szCs w:val="21"/>
        </w:rPr>
        <w:tab/>
        <w:t>&lt;/div&gt;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r>
      <w:r w:rsidRPr="00C8028E">
        <w:rPr>
          <w:rFonts w:ascii="微软雅黑" w:eastAsia="微软雅黑" w:hAnsi="微软雅黑"/>
          <w:sz w:val="21"/>
          <w:szCs w:val="21"/>
        </w:rPr>
        <w:tab/>
        <w:t>&lt;/telerik:RadAjaxPanel&gt;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ab/>
        <w:t>&lt;/form&gt;</w:t>
      </w:r>
    </w:p>
    <w:p w:rsidR="00C8028E" w:rsidRPr="00C8028E"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&lt;/body&gt;</w:t>
      </w:r>
    </w:p>
    <w:p w:rsidR="004A2BED" w:rsidRDefault="00C8028E" w:rsidP="00C8028E">
      <w:pPr>
        <w:spacing w:line="240" w:lineRule="auto"/>
        <w:rPr>
          <w:rFonts w:ascii="微软雅黑" w:eastAsia="微软雅黑" w:hAnsi="微软雅黑"/>
          <w:sz w:val="21"/>
          <w:szCs w:val="21"/>
        </w:rPr>
      </w:pPr>
      <w:r w:rsidRPr="00C8028E">
        <w:rPr>
          <w:rFonts w:ascii="微软雅黑" w:eastAsia="微软雅黑" w:hAnsi="微软雅黑"/>
          <w:sz w:val="21"/>
          <w:szCs w:val="21"/>
        </w:rPr>
        <w:t>&lt;/html&gt;</w:t>
      </w:r>
    </w:p>
    <w:p w:rsidR="00C479EE" w:rsidRPr="00FB0765" w:rsidRDefault="00C479EE" w:rsidP="00C479EE">
      <w:pPr>
        <w:pStyle w:val="2"/>
        <w:spacing w:before="240" w:after="0"/>
        <w:ind w:left="475" w:hangingChars="198" w:hanging="475"/>
        <w:rPr>
          <w:rFonts w:ascii="微软雅黑" w:eastAsia="微软雅黑" w:hAnsi="微软雅黑"/>
        </w:rPr>
      </w:pPr>
      <w:bookmarkStart w:id="8" w:name="_Toc420504616"/>
      <w:r>
        <w:rPr>
          <w:rFonts w:ascii="微软雅黑" w:eastAsia="微软雅黑" w:hAnsi="微软雅黑" w:hint="eastAsia"/>
          <w:lang w:val="zh-CN"/>
        </w:rPr>
        <w:t>用户登录</w:t>
      </w:r>
      <w:bookmarkEnd w:id="8"/>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protected dynamic UserSignOn(Entities db, string account, string password)</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dynamic output = new ExpandoObject();</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output.Ok = false;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output.Data = new ExpandoObject();</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try</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9D7758" w:rsidRPr="003E4AFE" w:rsidRDefault="009D7758" w:rsidP="009D7758">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lastRenderedPageBreak/>
        <w:t>//</w:t>
      </w:r>
      <w:r>
        <w:rPr>
          <w:rFonts w:ascii="微软雅黑" w:eastAsia="微软雅黑" w:hAnsi="微软雅黑" w:hint="eastAsia"/>
          <w:sz w:val="21"/>
          <w:szCs w:val="21"/>
          <w:shd w:val="pct15" w:color="auto" w:fill="FFFFFF"/>
        </w:rPr>
        <w:t>判断用户信息是否存在</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hint="eastAsia"/>
          <w:sz w:val="21"/>
          <w:szCs w:val="21"/>
        </w:rPr>
        <w:t xml:space="preserve">                var user = db.User.SingleOrDefault(o =&gt; o.Account == account &amp;&amp; o.State &lt; State.删除);</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if (user == null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!password.Equals(HomoryCryptor.Decrypt(user.Password, user.CryptoKey, user.CryptoSalt),</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StringComparison.OrdinalIgnoreCase))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hint="eastAsia"/>
          <w:sz w:val="21"/>
          <w:szCs w:val="21"/>
        </w:rPr>
        <w:t xml:space="preserve">                    output.Data.Message = "请输入正确的账号和密码";</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return output;</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hint="eastAsia"/>
          <w:sz w:val="21"/>
          <w:szCs w:val="21"/>
        </w:rPr>
        <w:t xml:space="preserve">                if (user.State == State.停用)</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hint="eastAsia"/>
          <w:sz w:val="21"/>
          <w:szCs w:val="21"/>
        </w:rPr>
        <w:t xml:space="preserve">                    output.Data.Message = "用户已被停用";</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return output;</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hint="eastAsia"/>
          <w:sz w:val="21"/>
          <w:szCs w:val="21"/>
        </w:rPr>
        <w:t xml:space="preserve">                if (user.State == State.默认 || user.State == State.审核)</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Session[HomoryConstant.SessionRegisterId] = user.Id;</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output.Ok = true;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output.Data.Redirect = true;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output.Data.RedirectUrl = "SsoVerify".FromHomoryConfig();</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return output;</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9D7758" w:rsidRPr="003E4AFE" w:rsidRDefault="009D7758" w:rsidP="009D7758">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lastRenderedPageBreak/>
        <w:t>//</w:t>
      </w:r>
      <w:r>
        <w:rPr>
          <w:rFonts w:ascii="微软雅黑" w:eastAsia="微软雅黑" w:hAnsi="微软雅黑" w:hint="eastAsia"/>
          <w:sz w:val="21"/>
          <w:szCs w:val="21"/>
          <w:shd w:val="pct15" w:color="auto" w:fill="FFFFFF"/>
        </w:rPr>
        <w:t>生成用户在线信息</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var online = user.UserOnline.SingleOrDefault();</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if (online == null)</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online = new UserOnline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Id = db.GetId(),</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UserId = user.Id,</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TimeStamp = DateTime.Now</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db.UserOnline.Add(online);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else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online.TimeStamp = DateTime.Now;</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db.SaveChanges();</w:t>
      </w:r>
    </w:p>
    <w:p w:rsidR="009D7758" w:rsidRPr="003E4AFE" w:rsidRDefault="009D7758" w:rsidP="009D7758">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设置用户凭证</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var cookie = new HttpCookie(HomoryConstant.CookieOnlineId, online.Id.ToString().ToUpper());</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var expire = int.Parse(db.ApplicationPolicy.Single(o =&gt; o.Name == "UserCookieExpire" &amp;&amp; o.ApplicationId == Guid.Empty).Value);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cookie.Expires = DateTime.Now.AddMinutes(expire);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Response.SetCookie(cookie);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lastRenderedPageBreak/>
        <w:t xml:space="preserve">                Session[HomoryConstant.SessionOnlineId] = online.Id;</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output.Ok = true;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output.Data.Redirect = true;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var query = Server.UrlDecode(Request.QueryString["SsoRedirect"]);</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if (string.IsNullOrWhiteSpace(Request.QueryString["SsoRedirect"]))</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output.Data.RedirectUrl = string.Format("SsoRedirect".FromHomoryConfig(), user.Account, HomoryCryptor.Decrypt(user.Password, user.CryptoKey, user.CryptoSalt));</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else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string url;</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if (!string.IsNullOrWhiteSpace(Request.QueryString["OnlineId"]))</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url = query;</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else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if (query.IndexOf('&amp;') &lt;= 0)</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url = string.Format("{0}?OnlineId={1}", query, user.UserOnline.Single().Id);</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else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lastRenderedPageBreak/>
        <w:t xml:space="preserve">                            var index = query.IndexOf('&amp;');</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url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Server.UrlDecode(query.Remove(index, 1)</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.Insert(index, string.Format("?OnlineId={0}&amp;", user.UserOnline.Single().Id)));</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92462C" w:rsidRPr="003E4AFE" w:rsidRDefault="0092462C" w:rsidP="0092462C">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根据Url信息跳转</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output.Data.RedirectUrl = string.IsNullOrWhiteSpace(url) ? string.Format("SsoRedirect".FromHomoryConfig(), user.Account, HomoryCryptor.Decrypt(user.Password, user.CryptoKey, user.CryptoSalt)) : url;</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return output;</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catch (Exception exception)</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output.Data.Message = exception.Message;</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return output;</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C479EE" w:rsidRPr="00C479EE" w:rsidRDefault="00C479EE" w:rsidP="00C479EE">
      <w:pPr>
        <w:spacing w:line="240" w:lineRule="auto"/>
        <w:rPr>
          <w:rFonts w:ascii="微软雅黑" w:eastAsia="微软雅黑" w:hAnsi="微软雅黑"/>
          <w:sz w:val="21"/>
          <w:szCs w:val="21"/>
        </w:rPr>
      </w:pPr>
      <w:r w:rsidRPr="00C479EE">
        <w:rPr>
          <w:rFonts w:ascii="微软雅黑" w:eastAsia="微软雅黑" w:hAnsi="微软雅黑"/>
          <w:sz w:val="21"/>
          <w:szCs w:val="21"/>
        </w:rPr>
        <w:t xml:space="preserve">        }</w:t>
      </w:r>
    </w:p>
    <w:p w:rsidR="00716631" w:rsidRPr="00FB0765" w:rsidRDefault="00716631" w:rsidP="00716631">
      <w:pPr>
        <w:pStyle w:val="2"/>
        <w:spacing w:before="240" w:after="0"/>
        <w:ind w:left="475" w:hangingChars="198" w:hanging="475"/>
        <w:rPr>
          <w:rFonts w:ascii="微软雅黑" w:eastAsia="微软雅黑" w:hAnsi="微软雅黑"/>
        </w:rPr>
      </w:pPr>
      <w:bookmarkStart w:id="9" w:name="_Toc420504617"/>
      <w:r>
        <w:rPr>
          <w:rFonts w:ascii="微软雅黑" w:eastAsia="微软雅黑" w:hAnsi="微软雅黑" w:hint="eastAsia"/>
          <w:lang w:val="zh-CN"/>
        </w:rPr>
        <w:t>用户</w:t>
      </w:r>
      <w:r w:rsidR="002310F2">
        <w:rPr>
          <w:rFonts w:ascii="微软雅黑" w:eastAsia="微软雅黑" w:hAnsi="微软雅黑" w:hint="eastAsia"/>
          <w:lang w:val="zh-CN"/>
        </w:rPr>
        <w:t>退出登录</w:t>
      </w:r>
      <w:bookmarkEnd w:id="9"/>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public bool UserSignOff(Entities db)</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try</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w:t>
      </w:r>
    </w:p>
    <w:p w:rsidR="00D1352B" w:rsidRPr="003E4AFE" w:rsidRDefault="00D1352B" w:rsidP="00D1352B">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lastRenderedPageBreak/>
        <w:t>//</w:t>
      </w:r>
      <w:r>
        <w:rPr>
          <w:rFonts w:ascii="微软雅黑" w:eastAsia="微软雅黑" w:hAnsi="微软雅黑" w:hint="eastAsia"/>
          <w:sz w:val="21"/>
          <w:szCs w:val="21"/>
          <w:shd w:val="pct15" w:color="auto" w:fill="FFFFFF"/>
        </w:rPr>
        <w:t>清空Cookie和Session</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var oid = string.Empty;</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if (Session[HomoryConstant.SessionOnlineId] != null)</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oid = Session[HomoryConstant.SessionOnlineId].ToString();</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else if (Request.Cookies.AllKeys.Contains(HomoryConstant.CookieOnlineId))</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var httpCookie = Request.Cookies[HomoryConstant.CookieOnlineId];</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if (httpCookie != null) oid = httpCookie.Value;</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if (string.IsNullOrEmpty(oid))</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return true;</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w:t>
      </w:r>
    </w:p>
    <w:p w:rsidR="002F2CAA" w:rsidRPr="003E4AFE" w:rsidRDefault="002F2CAA" w:rsidP="002F2CAA">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注销数据库用户登录信息</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var onlineGuid = Guid.Parse(oid);</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db.UserOnline.Where(o =&gt; o.Id == onlineGuid).Delete();</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db.SaveChanges();</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Session.Remove(HomoryConstant.SessionOnlineId);</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if (Request.Cookies.AllKeys.Contains(HomoryConstant.CookieOnlineId))</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var cookie = Request.Cookies[HomoryConstant.CookieOnlineId];</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if (cookie != null)</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lastRenderedPageBreak/>
        <w:t xml:space="preserve">                    {</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cookie.Expires = DateTime.Now.AddSeconds(-1);</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HttpContext.Current.Response.SetCookie(cookie);</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return true;</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catch</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return false;</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w:t>
      </w:r>
    </w:p>
    <w:p w:rsidR="00B86730" w:rsidRPr="00B86730" w:rsidRDefault="00B86730" w:rsidP="00B86730">
      <w:pPr>
        <w:spacing w:line="240" w:lineRule="auto"/>
        <w:rPr>
          <w:rFonts w:ascii="微软雅黑" w:eastAsia="微软雅黑" w:hAnsi="微软雅黑"/>
          <w:sz w:val="21"/>
          <w:szCs w:val="21"/>
        </w:rPr>
      </w:pPr>
      <w:r w:rsidRPr="00B86730">
        <w:rPr>
          <w:rFonts w:ascii="微软雅黑" w:eastAsia="微软雅黑" w:hAnsi="微软雅黑"/>
          <w:sz w:val="21"/>
          <w:szCs w:val="21"/>
        </w:rPr>
        <w:t xml:space="preserve">        }</w:t>
      </w:r>
    </w:p>
    <w:p w:rsidR="00716631" w:rsidRDefault="00B86730" w:rsidP="00B86730">
      <w:pPr>
        <w:spacing w:line="240" w:lineRule="auto"/>
        <w:ind w:firstLine="255"/>
        <w:rPr>
          <w:rFonts w:ascii="微软雅黑" w:eastAsia="微软雅黑" w:hAnsi="微软雅黑"/>
          <w:sz w:val="21"/>
          <w:szCs w:val="21"/>
        </w:rPr>
      </w:pPr>
      <w:r w:rsidRPr="00B86730">
        <w:rPr>
          <w:rFonts w:ascii="微软雅黑" w:eastAsia="微软雅黑" w:hAnsi="微软雅黑"/>
          <w:sz w:val="21"/>
          <w:szCs w:val="21"/>
        </w:rPr>
        <w:t>}</w:t>
      </w:r>
    </w:p>
    <w:p w:rsidR="00EB5212" w:rsidRPr="00FB0765" w:rsidRDefault="00EB5212" w:rsidP="00EB5212">
      <w:pPr>
        <w:pStyle w:val="1"/>
        <w:spacing w:before="360" w:after="0"/>
        <w:rPr>
          <w:rFonts w:ascii="微软雅黑" w:eastAsia="微软雅黑" w:hAnsi="微软雅黑"/>
        </w:rPr>
      </w:pPr>
      <w:bookmarkStart w:id="10" w:name="_Toc420504618"/>
      <w:r>
        <w:rPr>
          <w:rFonts w:ascii="微软雅黑" w:eastAsia="微软雅黑" w:hAnsi="微软雅黑"/>
          <w:lang w:val="zh-CN"/>
        </w:rPr>
        <w:t>乐翼教育云平台</w:t>
      </w:r>
      <w:bookmarkEnd w:id="10"/>
    </w:p>
    <w:p w:rsidR="00EB5212" w:rsidRDefault="00BF660E" w:rsidP="00672393">
      <w:pPr>
        <w:pStyle w:val="2"/>
        <w:numPr>
          <w:ilvl w:val="0"/>
          <w:numId w:val="5"/>
        </w:numPr>
        <w:spacing w:before="240" w:after="0"/>
        <w:rPr>
          <w:rFonts w:ascii="微软雅黑" w:eastAsia="微软雅黑" w:hAnsi="微软雅黑"/>
        </w:rPr>
      </w:pPr>
      <w:bookmarkStart w:id="11" w:name="_Toc420504619"/>
      <w:r>
        <w:rPr>
          <w:rFonts w:ascii="微软雅黑" w:eastAsia="微软雅黑" w:hAnsi="微软雅黑"/>
        </w:rPr>
        <w:t>基类方法</w:t>
      </w:r>
      <w:bookmarkEnd w:id="11"/>
    </w:p>
    <w:p w:rsidR="002855CB" w:rsidRPr="002855CB" w:rsidRDefault="002855CB" w:rsidP="002855CB">
      <w:pPr>
        <w:spacing w:line="240" w:lineRule="auto"/>
        <w:rPr>
          <w:rFonts w:ascii="微软雅黑" w:eastAsia="微软雅黑" w:hAnsi="微软雅黑"/>
          <w:sz w:val="21"/>
          <w:szCs w:val="21"/>
          <w:shd w:val="pct15" w:color="auto" w:fill="FFFFFF"/>
        </w:rPr>
      </w:pPr>
      <w:r w:rsidRPr="002855CB">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用户是否在线</w:t>
      </w:r>
    </w:p>
    <w:p w:rsidR="00B86730" w:rsidRPr="00A4127F" w:rsidRDefault="00A4127F" w:rsidP="00EB5212">
      <w:pPr>
        <w:spacing w:line="240" w:lineRule="auto"/>
        <w:rPr>
          <w:rFonts w:ascii="微软雅黑" w:eastAsia="微软雅黑" w:hAnsi="微软雅黑"/>
          <w:sz w:val="21"/>
          <w:szCs w:val="21"/>
        </w:rPr>
      </w:pPr>
      <w:r w:rsidRPr="00A4127F">
        <w:rPr>
          <w:rFonts w:ascii="微软雅黑" w:eastAsia="微软雅黑" w:hAnsi="微软雅黑"/>
          <w:sz w:val="21"/>
          <w:szCs w:val="21"/>
        </w:rPr>
        <w:t>protected bool IsOnline</w:t>
      </w:r>
      <w:r w:rsidRPr="00A4127F">
        <w:rPr>
          <w:rFonts w:ascii="微软雅黑" w:eastAsia="微软雅黑" w:hAnsi="微软雅黑"/>
          <w:sz w:val="21"/>
          <w:szCs w:val="21"/>
        </w:rPr>
        <w:br/>
        <w:t>        {</w:t>
      </w:r>
      <w:r w:rsidRPr="00A4127F">
        <w:rPr>
          <w:rFonts w:ascii="微软雅黑" w:eastAsia="微软雅黑" w:hAnsi="微软雅黑"/>
          <w:sz w:val="21"/>
          <w:szCs w:val="21"/>
        </w:rPr>
        <w:br/>
        <w:t>            get { return Session[HomoryCoreConstant.SessionUserId] != null; }</w:t>
      </w:r>
      <w:r w:rsidRPr="00A4127F">
        <w:rPr>
          <w:rFonts w:ascii="微软雅黑" w:eastAsia="微软雅黑" w:hAnsi="微软雅黑"/>
          <w:sz w:val="21"/>
          <w:szCs w:val="21"/>
        </w:rPr>
        <w:br/>
        <w:t>        }</w:t>
      </w:r>
    </w:p>
    <w:p w:rsidR="002855CB" w:rsidRPr="003E4AFE" w:rsidRDefault="002855CB" w:rsidP="002855CB">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获取当前用户</w:t>
      </w:r>
    </w:p>
    <w:p w:rsidR="00A4127F" w:rsidRPr="00A4127F" w:rsidRDefault="00A4127F" w:rsidP="00EB5212">
      <w:pPr>
        <w:spacing w:line="240" w:lineRule="auto"/>
        <w:rPr>
          <w:rFonts w:ascii="微软雅黑" w:eastAsia="微软雅黑" w:hAnsi="微软雅黑"/>
          <w:sz w:val="21"/>
          <w:szCs w:val="21"/>
        </w:rPr>
      </w:pPr>
      <w:r w:rsidRPr="00A4127F">
        <w:rPr>
          <w:rFonts w:ascii="微软雅黑" w:eastAsia="微软雅黑" w:hAnsi="微软雅黑"/>
          <w:sz w:val="21"/>
          <w:szCs w:val="21"/>
        </w:rPr>
        <w:t>protected User CurrentUser</w:t>
      </w:r>
      <w:r w:rsidRPr="00A4127F">
        <w:rPr>
          <w:rFonts w:ascii="微软雅黑" w:eastAsia="微软雅黑" w:hAnsi="微软雅黑"/>
          <w:sz w:val="21"/>
          <w:szCs w:val="21"/>
        </w:rPr>
        <w:br/>
        <w:t>        {</w:t>
      </w:r>
      <w:r w:rsidRPr="00A4127F">
        <w:rPr>
          <w:rFonts w:ascii="微软雅黑" w:eastAsia="微软雅黑" w:hAnsi="微软雅黑"/>
          <w:sz w:val="21"/>
          <w:szCs w:val="21"/>
        </w:rPr>
        <w:br/>
        <w:t>            get</w:t>
      </w:r>
      <w:r w:rsidRPr="00A4127F">
        <w:rPr>
          <w:rFonts w:ascii="微软雅黑" w:eastAsia="微软雅黑" w:hAnsi="微软雅黑"/>
          <w:sz w:val="21"/>
          <w:szCs w:val="21"/>
        </w:rPr>
        <w:br/>
        <w:t>            {</w:t>
      </w:r>
      <w:r w:rsidRPr="00A4127F">
        <w:rPr>
          <w:rFonts w:ascii="微软雅黑" w:eastAsia="微软雅黑" w:hAnsi="微软雅黑"/>
          <w:sz w:val="21"/>
          <w:szCs w:val="21"/>
        </w:rPr>
        <w:br/>
        <w:t>                var id = (Guid)Session[HomoryCoreConstant.SessionUserId];</w:t>
      </w:r>
      <w:r w:rsidRPr="00A4127F">
        <w:rPr>
          <w:rFonts w:ascii="微软雅黑" w:eastAsia="微软雅黑" w:hAnsi="微软雅黑"/>
          <w:sz w:val="21"/>
          <w:szCs w:val="21"/>
        </w:rPr>
        <w:br/>
      </w:r>
      <w:r w:rsidRPr="00A4127F">
        <w:rPr>
          <w:rFonts w:ascii="微软雅黑" w:eastAsia="微软雅黑" w:hAnsi="微软雅黑"/>
          <w:sz w:val="21"/>
          <w:szCs w:val="21"/>
        </w:rPr>
        <w:lastRenderedPageBreak/>
        <w:t>                return HomoryContext.Value.User.Single(o =&gt; o.Id == id);</w:t>
      </w:r>
      <w:r w:rsidRPr="00A4127F">
        <w:rPr>
          <w:rFonts w:ascii="微软雅黑" w:eastAsia="微软雅黑" w:hAnsi="微软雅黑"/>
          <w:sz w:val="21"/>
          <w:szCs w:val="21"/>
        </w:rPr>
        <w:br/>
        <w:t>            }</w:t>
      </w:r>
      <w:r w:rsidRPr="00A4127F">
        <w:rPr>
          <w:rFonts w:ascii="微软雅黑" w:eastAsia="微软雅黑" w:hAnsi="微软雅黑"/>
          <w:sz w:val="21"/>
          <w:szCs w:val="21"/>
        </w:rPr>
        <w:br/>
        <w:t>        }</w:t>
      </w:r>
    </w:p>
    <w:p w:rsidR="002855CB" w:rsidRPr="003E4AFE" w:rsidRDefault="002855CB" w:rsidP="002855CB">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当前用户的学校信息</w:t>
      </w:r>
    </w:p>
    <w:p w:rsidR="00A4127F" w:rsidRPr="00A4127F" w:rsidRDefault="00A4127F" w:rsidP="00EB5212">
      <w:pPr>
        <w:spacing w:line="240" w:lineRule="auto"/>
        <w:rPr>
          <w:rFonts w:ascii="微软雅黑" w:eastAsia="微软雅黑" w:hAnsi="微软雅黑"/>
          <w:sz w:val="21"/>
          <w:szCs w:val="21"/>
        </w:rPr>
      </w:pPr>
      <w:r w:rsidRPr="00A4127F">
        <w:rPr>
          <w:rFonts w:ascii="微软雅黑" w:eastAsia="微软雅黑" w:hAnsi="微软雅黑"/>
          <w:sz w:val="21"/>
          <w:szCs w:val="21"/>
        </w:rPr>
        <w:t>protected Department CurrentCampus</w:t>
      </w:r>
      <w:r w:rsidRPr="00A4127F">
        <w:rPr>
          <w:rFonts w:ascii="微软雅黑" w:eastAsia="微软雅黑" w:hAnsi="微软雅黑"/>
          <w:sz w:val="21"/>
          <w:szCs w:val="21"/>
        </w:rPr>
        <w:br/>
        <w:t>        {</w:t>
      </w:r>
      <w:r w:rsidRPr="00A4127F">
        <w:rPr>
          <w:rFonts w:ascii="微软雅黑" w:eastAsia="微软雅黑" w:hAnsi="微软雅黑"/>
          <w:sz w:val="21"/>
          <w:szCs w:val="21"/>
        </w:rPr>
        <w:br/>
        <w:t>            get</w:t>
      </w:r>
      <w:r w:rsidRPr="00A4127F">
        <w:rPr>
          <w:rFonts w:ascii="微软雅黑" w:eastAsia="微软雅黑" w:hAnsi="微软雅黑"/>
          <w:sz w:val="21"/>
          <w:szCs w:val="21"/>
        </w:rPr>
        <w:br/>
        <w:t>            {</w:t>
      </w:r>
      <w:r w:rsidRPr="00A4127F">
        <w:rPr>
          <w:rFonts w:ascii="微软雅黑" w:eastAsia="微软雅黑" w:hAnsi="微软雅黑"/>
          <w:sz w:val="21"/>
          <w:szCs w:val="21"/>
        </w:rPr>
        <w:br/>
        <w:t>                if (_campus != null) return _campus;</w:t>
      </w:r>
      <w:r w:rsidRPr="00A4127F">
        <w:rPr>
          <w:rFonts w:ascii="微软雅黑" w:eastAsia="微软雅黑" w:hAnsi="微软雅黑"/>
          <w:sz w:val="21"/>
          <w:szCs w:val="21"/>
        </w:rPr>
        <w:br/>
        <w:t>                var department = CurrentUser.DepartmentUser.SingleOrDefault(o =&gt; o.Type == DepartmentUserType.部门主职教师 &amp;&amp; o.State == State.启用);</w:t>
      </w:r>
      <w:r w:rsidRPr="00A4127F">
        <w:rPr>
          <w:rFonts w:ascii="微软雅黑" w:eastAsia="微软雅黑" w:hAnsi="微软雅黑"/>
          <w:sz w:val="21"/>
          <w:szCs w:val="21"/>
        </w:rPr>
        <w:br/>
        <w:t>                if (department == null) return null;</w:t>
      </w:r>
      <w:r w:rsidRPr="00A4127F">
        <w:rPr>
          <w:rFonts w:ascii="微软雅黑" w:eastAsia="微软雅黑" w:hAnsi="微软雅黑"/>
          <w:sz w:val="21"/>
          <w:szCs w:val="21"/>
        </w:rPr>
        <w:br/>
        <w:t>                _campus = department.TopDepartment;</w:t>
      </w:r>
      <w:r w:rsidRPr="00A4127F">
        <w:rPr>
          <w:rFonts w:ascii="微软雅黑" w:eastAsia="微软雅黑" w:hAnsi="微软雅黑"/>
          <w:sz w:val="21"/>
          <w:szCs w:val="21"/>
        </w:rPr>
        <w:br/>
        <w:t>                return _campus;</w:t>
      </w:r>
      <w:r w:rsidRPr="00A4127F">
        <w:rPr>
          <w:rFonts w:ascii="微软雅黑" w:eastAsia="微软雅黑" w:hAnsi="微软雅黑"/>
          <w:sz w:val="21"/>
          <w:szCs w:val="21"/>
        </w:rPr>
        <w:br/>
        <w:t>            }</w:t>
      </w:r>
      <w:r w:rsidRPr="00A4127F">
        <w:rPr>
          <w:rFonts w:ascii="微软雅黑" w:eastAsia="微软雅黑" w:hAnsi="微软雅黑"/>
          <w:sz w:val="21"/>
          <w:szCs w:val="21"/>
        </w:rPr>
        <w:br/>
        <w:t>        }</w:t>
      </w:r>
    </w:p>
    <w:p w:rsidR="002855CB" w:rsidRPr="003E4AFE" w:rsidRDefault="002855CB" w:rsidP="002855CB">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获取当前用户的权限列表</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protected List&lt;string&gt; CurrentRights</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get</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if (_rights != null) return _rights;</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hint="eastAsia"/>
          <w:sz w:val="21"/>
          <w:szCs w:val="21"/>
        </w:rPr>
        <w:t xml:space="preserve">                if (CurrentUser.State == State.内置)</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_rights =</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HomoryContext.Value.Right.Where(o =&gt; o.ApplicationId == HomoryCoreConstant.ApplicationKey)</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.Select(o =&gt; o.Name)</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lastRenderedPageBreak/>
        <w:t xml:space="preserve">                            .ToList();</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else</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var role = CurrentUser.UserRole;</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_rights = role.Count == 0</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 new[] { HomoryCoreConstant.RightEveryone }.ToList()</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hint="eastAsia"/>
          <w:sz w:val="21"/>
          <w:szCs w:val="21"/>
        </w:rPr>
        <w:t xml:space="preserve">                        : role.Where(o =&gt; o.State &lt; State.审核)</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.ToList()</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hint="eastAsia"/>
          <w:sz w:val="21"/>
          <w:szCs w:val="21"/>
        </w:rPr>
        <w:t xml:space="preserve">                            .Join(HomoryContext.Value.RoleRight.Where(o =&gt; o.State &lt; State.审核), o =&gt; o.RoleId, o =&gt; o.RoleId,</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(o1, o2) =&gt; o2.RightName)</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.ToList()</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.Union(new[] { HomoryCoreConstant.RightEveryone })</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.ToList();</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return _rights;</w:t>
      </w:r>
    </w:p>
    <w:p w:rsidR="00A4127F" w:rsidRP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w:t>
      </w:r>
    </w:p>
    <w:p w:rsidR="00A4127F" w:rsidRDefault="00A4127F" w:rsidP="00A4127F">
      <w:pPr>
        <w:spacing w:line="240" w:lineRule="auto"/>
        <w:rPr>
          <w:rFonts w:ascii="微软雅黑" w:eastAsia="微软雅黑" w:hAnsi="微软雅黑"/>
          <w:sz w:val="21"/>
          <w:szCs w:val="21"/>
        </w:rPr>
      </w:pPr>
      <w:r w:rsidRPr="00A4127F">
        <w:rPr>
          <w:rFonts w:ascii="微软雅黑" w:eastAsia="微软雅黑" w:hAnsi="微软雅黑"/>
          <w:sz w:val="21"/>
          <w:szCs w:val="21"/>
        </w:rPr>
        <w:t xml:space="preserve">        }</w:t>
      </w:r>
    </w:p>
    <w:p w:rsidR="007568B3" w:rsidRDefault="007568B3" w:rsidP="007568B3">
      <w:pPr>
        <w:pStyle w:val="2"/>
        <w:numPr>
          <w:ilvl w:val="0"/>
          <w:numId w:val="5"/>
        </w:numPr>
        <w:spacing w:before="240" w:after="0"/>
        <w:rPr>
          <w:rFonts w:ascii="微软雅黑" w:eastAsia="微软雅黑" w:hAnsi="微软雅黑"/>
        </w:rPr>
      </w:pPr>
      <w:bookmarkStart w:id="12" w:name="_Toc420504620"/>
      <w:r>
        <w:rPr>
          <w:rFonts w:ascii="微软雅黑" w:eastAsia="微软雅黑" w:hAnsi="微软雅黑"/>
        </w:rPr>
        <w:t>扩展方法</w:t>
      </w:r>
      <w:bookmarkEnd w:id="12"/>
    </w:p>
    <w:p w:rsidR="00EB2510" w:rsidRPr="00EB2510" w:rsidRDefault="00EB2510" w:rsidP="00EB2510">
      <w:pPr>
        <w:spacing w:line="240" w:lineRule="auto"/>
        <w:rPr>
          <w:rFonts w:ascii="微软雅黑" w:eastAsia="微软雅黑" w:hAnsi="微软雅黑"/>
          <w:sz w:val="21"/>
          <w:szCs w:val="21"/>
          <w:shd w:val="pct15" w:color="auto" w:fill="FFFFFF"/>
        </w:rPr>
      </w:pPr>
      <w:r w:rsidRPr="00EB2510">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记录用户操作日志</w:t>
      </w:r>
    </w:p>
    <w:p w:rsidR="00CB2CA4" w:rsidRPr="00CB2CA4" w:rsidRDefault="00CB2CA4" w:rsidP="00CB2CA4">
      <w:pPr>
        <w:spacing w:line="240" w:lineRule="auto"/>
        <w:rPr>
          <w:rFonts w:ascii="微软雅黑" w:eastAsia="微软雅黑" w:hAnsi="微软雅黑"/>
          <w:sz w:val="21"/>
          <w:szCs w:val="21"/>
        </w:rPr>
      </w:pPr>
      <w:r w:rsidRPr="00CB2CA4">
        <w:rPr>
          <w:rFonts w:ascii="微软雅黑" w:eastAsia="微软雅黑" w:hAnsi="微软雅黑"/>
          <w:sz w:val="21"/>
          <w:szCs w:val="21"/>
        </w:rPr>
        <w:t>public static void Operated(this Entities db, OperationType operationType, User user, Department campus)</w:t>
      </w:r>
    </w:p>
    <w:p w:rsidR="00CB2CA4" w:rsidRPr="00CB2CA4" w:rsidRDefault="00CB2CA4" w:rsidP="00CB2CA4">
      <w:pPr>
        <w:spacing w:line="240" w:lineRule="auto"/>
        <w:rPr>
          <w:rFonts w:ascii="微软雅黑" w:eastAsia="微软雅黑" w:hAnsi="微软雅黑"/>
          <w:sz w:val="21"/>
          <w:szCs w:val="21"/>
        </w:rPr>
      </w:pPr>
      <w:r w:rsidRPr="00CB2CA4">
        <w:rPr>
          <w:rFonts w:ascii="微软雅黑" w:eastAsia="微软雅黑" w:hAnsi="微软雅黑"/>
          <w:sz w:val="21"/>
          <w:szCs w:val="21"/>
        </w:rPr>
        <w:t xml:space="preserve">        {</w:t>
      </w:r>
    </w:p>
    <w:p w:rsidR="00CB2CA4" w:rsidRPr="00CB2CA4" w:rsidRDefault="00CB2CA4" w:rsidP="00CB2CA4">
      <w:pPr>
        <w:spacing w:line="240" w:lineRule="auto"/>
        <w:rPr>
          <w:rFonts w:ascii="微软雅黑" w:eastAsia="微软雅黑" w:hAnsi="微软雅黑"/>
          <w:sz w:val="21"/>
          <w:szCs w:val="21"/>
        </w:rPr>
      </w:pPr>
      <w:r w:rsidRPr="00CB2CA4">
        <w:rPr>
          <w:rFonts w:ascii="微软雅黑" w:eastAsia="微软雅黑" w:hAnsi="微软雅黑"/>
          <w:sz w:val="21"/>
          <w:szCs w:val="21"/>
        </w:rPr>
        <w:t>if (user == null || campus == null)</w:t>
      </w:r>
    </w:p>
    <w:p w:rsidR="00CB2CA4" w:rsidRPr="00CB2CA4" w:rsidRDefault="00CB2CA4" w:rsidP="00CB2CA4">
      <w:pPr>
        <w:spacing w:line="240" w:lineRule="auto"/>
        <w:rPr>
          <w:rFonts w:ascii="微软雅黑" w:eastAsia="微软雅黑" w:hAnsi="微软雅黑"/>
          <w:sz w:val="21"/>
          <w:szCs w:val="21"/>
        </w:rPr>
      </w:pPr>
      <w:r w:rsidRPr="00CB2CA4">
        <w:rPr>
          <w:rFonts w:ascii="微软雅黑" w:eastAsia="微软雅黑" w:hAnsi="微软雅黑"/>
          <w:sz w:val="21"/>
          <w:szCs w:val="21"/>
        </w:rPr>
        <w:lastRenderedPageBreak/>
        <w:t>return;</w:t>
      </w:r>
    </w:p>
    <w:p w:rsidR="00CB2CA4" w:rsidRPr="00CB2CA4" w:rsidRDefault="00CB2CA4" w:rsidP="00CB2CA4">
      <w:pPr>
        <w:spacing w:line="240" w:lineRule="auto"/>
        <w:rPr>
          <w:rFonts w:ascii="微软雅黑" w:eastAsia="微软雅黑" w:hAnsi="微软雅黑"/>
          <w:sz w:val="21"/>
          <w:szCs w:val="21"/>
        </w:rPr>
      </w:pPr>
      <w:r w:rsidRPr="00CB2CA4">
        <w:rPr>
          <w:rFonts w:ascii="微软雅黑" w:eastAsia="微软雅黑" w:hAnsi="微软雅黑"/>
          <w:sz w:val="21"/>
          <w:szCs w:val="21"/>
        </w:rPr>
        <w:t>var ol = new OperationLog();</w:t>
      </w:r>
    </w:p>
    <w:p w:rsidR="00CB2CA4" w:rsidRPr="00CB2CA4" w:rsidRDefault="00CB2CA4" w:rsidP="00CB2CA4">
      <w:pPr>
        <w:spacing w:line="240" w:lineRule="auto"/>
        <w:rPr>
          <w:rFonts w:ascii="微软雅黑" w:eastAsia="微软雅黑" w:hAnsi="微软雅黑"/>
          <w:sz w:val="21"/>
          <w:szCs w:val="21"/>
        </w:rPr>
      </w:pPr>
      <w:r w:rsidRPr="00CB2CA4">
        <w:rPr>
          <w:rFonts w:ascii="微软雅黑" w:eastAsia="微软雅黑" w:hAnsi="微软雅黑"/>
          <w:sz w:val="21"/>
          <w:szCs w:val="21"/>
        </w:rPr>
        <w:t>ol.Id = db.GetId();</w:t>
      </w:r>
    </w:p>
    <w:p w:rsidR="00CB2CA4" w:rsidRPr="00CB2CA4" w:rsidRDefault="00CB2CA4" w:rsidP="00CB2CA4">
      <w:pPr>
        <w:spacing w:line="240" w:lineRule="auto"/>
        <w:rPr>
          <w:rFonts w:ascii="微软雅黑" w:eastAsia="微软雅黑" w:hAnsi="微软雅黑"/>
          <w:sz w:val="21"/>
          <w:szCs w:val="21"/>
        </w:rPr>
      </w:pPr>
      <w:r w:rsidRPr="00CB2CA4">
        <w:rPr>
          <w:rFonts w:ascii="微软雅黑" w:eastAsia="微软雅黑" w:hAnsi="微软雅黑"/>
          <w:sz w:val="21"/>
          <w:szCs w:val="21"/>
        </w:rPr>
        <w:t>ol.Time = DateTime.Now;</w:t>
      </w:r>
    </w:p>
    <w:p w:rsidR="00CB2CA4" w:rsidRPr="00CB2CA4" w:rsidRDefault="00CB2CA4" w:rsidP="00CB2CA4">
      <w:pPr>
        <w:spacing w:line="240" w:lineRule="auto"/>
        <w:rPr>
          <w:rFonts w:ascii="微软雅黑" w:eastAsia="微软雅黑" w:hAnsi="微软雅黑"/>
          <w:sz w:val="21"/>
          <w:szCs w:val="21"/>
        </w:rPr>
      </w:pPr>
      <w:r w:rsidRPr="00CB2CA4">
        <w:rPr>
          <w:rFonts w:ascii="微软雅黑" w:eastAsia="微软雅黑" w:hAnsi="微软雅黑"/>
          <w:sz w:val="21"/>
          <w:szCs w:val="21"/>
        </w:rPr>
        <w:t>ol.Type = operationType;</w:t>
      </w:r>
    </w:p>
    <w:p w:rsidR="00CB2CA4" w:rsidRPr="00CB2CA4" w:rsidRDefault="00CB2CA4" w:rsidP="00CB2CA4">
      <w:pPr>
        <w:spacing w:line="240" w:lineRule="auto"/>
        <w:rPr>
          <w:rFonts w:ascii="微软雅黑" w:eastAsia="微软雅黑" w:hAnsi="微软雅黑"/>
          <w:sz w:val="21"/>
          <w:szCs w:val="21"/>
        </w:rPr>
      </w:pPr>
      <w:r w:rsidRPr="00CB2CA4">
        <w:rPr>
          <w:rFonts w:ascii="微软雅黑" w:eastAsia="微软雅黑" w:hAnsi="微软雅黑"/>
          <w:sz w:val="21"/>
          <w:szCs w:val="21"/>
        </w:rPr>
        <w:t>ol.UserId = user.Id;</w:t>
      </w:r>
    </w:p>
    <w:p w:rsidR="00CB2CA4" w:rsidRPr="00CB2CA4" w:rsidRDefault="00CB2CA4" w:rsidP="00CB2CA4">
      <w:pPr>
        <w:spacing w:line="240" w:lineRule="auto"/>
        <w:rPr>
          <w:rFonts w:ascii="微软雅黑" w:eastAsia="微软雅黑" w:hAnsi="微软雅黑"/>
          <w:sz w:val="21"/>
          <w:szCs w:val="21"/>
        </w:rPr>
      </w:pPr>
      <w:r w:rsidRPr="00CB2CA4">
        <w:rPr>
          <w:rFonts w:ascii="微软雅黑" w:eastAsia="微软雅黑" w:hAnsi="微软雅黑"/>
          <w:sz w:val="21"/>
          <w:szCs w:val="21"/>
        </w:rPr>
        <w:t>ol.CampusId = campus.Id;</w:t>
      </w:r>
    </w:p>
    <w:p w:rsidR="00CB2CA4" w:rsidRPr="00CB2CA4" w:rsidRDefault="00CB2CA4" w:rsidP="00CB2CA4">
      <w:pPr>
        <w:spacing w:line="240" w:lineRule="auto"/>
        <w:rPr>
          <w:rFonts w:ascii="微软雅黑" w:eastAsia="微软雅黑" w:hAnsi="微软雅黑"/>
          <w:sz w:val="21"/>
          <w:szCs w:val="21"/>
        </w:rPr>
      </w:pPr>
      <w:r w:rsidRPr="00CB2CA4">
        <w:rPr>
          <w:rFonts w:ascii="微软雅黑" w:eastAsia="微软雅黑" w:hAnsi="微软雅黑"/>
          <w:sz w:val="21"/>
          <w:szCs w:val="21"/>
        </w:rPr>
        <w:t>db.OperationLog.Add(ol);</w:t>
      </w:r>
    </w:p>
    <w:p w:rsidR="00CB2CA4" w:rsidRPr="00CB2CA4" w:rsidRDefault="00CB2CA4" w:rsidP="00CB2CA4">
      <w:pPr>
        <w:spacing w:line="240" w:lineRule="auto"/>
        <w:rPr>
          <w:rFonts w:ascii="微软雅黑" w:eastAsia="微软雅黑" w:hAnsi="微软雅黑"/>
          <w:sz w:val="21"/>
          <w:szCs w:val="21"/>
        </w:rPr>
      </w:pPr>
      <w:r w:rsidRPr="00CB2CA4">
        <w:rPr>
          <w:rFonts w:ascii="微软雅黑" w:eastAsia="微软雅黑" w:hAnsi="微软雅黑"/>
          <w:sz w:val="21"/>
          <w:szCs w:val="21"/>
        </w:rPr>
        <w:t>db.SaveChanges();</w:t>
      </w:r>
    </w:p>
    <w:p w:rsidR="007568B3" w:rsidRDefault="00CB2CA4" w:rsidP="00CB2CA4">
      <w:pPr>
        <w:spacing w:line="240" w:lineRule="auto"/>
        <w:rPr>
          <w:rFonts w:ascii="微软雅黑" w:eastAsia="微软雅黑" w:hAnsi="微软雅黑"/>
          <w:sz w:val="21"/>
          <w:szCs w:val="21"/>
        </w:rPr>
      </w:pPr>
      <w:r w:rsidRPr="00CB2CA4">
        <w:rPr>
          <w:rFonts w:ascii="微软雅黑" w:eastAsia="微软雅黑" w:hAnsi="微软雅黑"/>
          <w:sz w:val="21"/>
          <w:szCs w:val="21"/>
        </w:rPr>
        <w:t xml:space="preserve">        }</w:t>
      </w:r>
    </w:p>
    <w:p w:rsidR="00C71E91" w:rsidRDefault="00365273" w:rsidP="00C71E91">
      <w:pPr>
        <w:pStyle w:val="2"/>
        <w:numPr>
          <w:ilvl w:val="0"/>
          <w:numId w:val="5"/>
        </w:numPr>
        <w:spacing w:before="240" w:after="0"/>
        <w:rPr>
          <w:rFonts w:ascii="微软雅黑" w:eastAsia="微软雅黑" w:hAnsi="微软雅黑"/>
        </w:rPr>
      </w:pPr>
      <w:bookmarkStart w:id="13" w:name="_Toc420504621"/>
      <w:r>
        <w:rPr>
          <w:rFonts w:ascii="微软雅黑" w:eastAsia="微软雅黑" w:hAnsi="微软雅黑"/>
        </w:rPr>
        <w:t>数据表格显示</w:t>
      </w:r>
      <w:bookmarkEnd w:id="13"/>
    </w:p>
    <w:p w:rsidR="00660CA8" w:rsidRPr="00660CA8" w:rsidRDefault="00660CA8" w:rsidP="00660CA8">
      <w:pPr>
        <w:spacing w:line="240" w:lineRule="auto"/>
        <w:rPr>
          <w:rFonts w:ascii="微软雅黑" w:eastAsia="微软雅黑" w:hAnsi="微软雅黑"/>
          <w:sz w:val="21"/>
          <w:szCs w:val="21"/>
          <w:shd w:val="pct15" w:color="auto" w:fill="FFFFFF"/>
        </w:rPr>
      </w:pPr>
      <w:r w:rsidRPr="00660CA8">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列表数据项目创建函数</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sz w:val="21"/>
          <w:szCs w:val="21"/>
        </w:rPr>
        <w:t>protected virtual void grid_ItemCreated(object sender, GridItemEventArgs e)</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sz w:val="21"/>
          <w:szCs w:val="21"/>
        </w:rPr>
        <w:t xml:space="preserve">        {</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sz w:val="21"/>
          <w:szCs w:val="21"/>
        </w:rPr>
        <w:t xml:space="preserve">            if (!(e.Item is GridDataItem) || e.Item.DataItem == null) return;</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sz w:val="21"/>
          <w:szCs w:val="21"/>
        </w:rPr>
        <w:t xml:space="preserve">            var state = (e.Item.DataItem as dynamic).State;</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hint="eastAsia"/>
          <w:sz w:val="21"/>
          <w:szCs w:val="21"/>
        </w:rPr>
        <w:t xml:space="preserve">            if (state == State.启用 || state == State.内置)</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sz w:val="21"/>
          <w:szCs w:val="21"/>
        </w:rPr>
        <w:t xml:space="preserve">            {</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hint="eastAsia"/>
          <w:sz w:val="21"/>
          <w:szCs w:val="21"/>
        </w:rPr>
        <w:t xml:space="preserve">                e.Item.ForeColor = HomoryCoreConstant.Color启用;</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sz w:val="21"/>
          <w:szCs w:val="21"/>
        </w:rPr>
        <w:t xml:space="preserve">            }</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hint="eastAsia"/>
          <w:sz w:val="21"/>
          <w:szCs w:val="21"/>
        </w:rPr>
        <w:t xml:space="preserve">            else if (state == State.停用)</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sz w:val="21"/>
          <w:szCs w:val="21"/>
        </w:rPr>
        <w:t xml:space="preserve">            {</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hint="eastAsia"/>
          <w:sz w:val="21"/>
          <w:szCs w:val="21"/>
        </w:rPr>
        <w:t xml:space="preserve">                e.Item.ForeColor = HomoryCoreConstant.Color停用;</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sz w:val="21"/>
          <w:szCs w:val="21"/>
        </w:rPr>
        <w:t xml:space="preserve">            }</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hint="eastAsia"/>
          <w:sz w:val="21"/>
          <w:szCs w:val="21"/>
        </w:rPr>
        <w:lastRenderedPageBreak/>
        <w:t xml:space="preserve">            else if (state == State.默认 || state == State.审核)</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sz w:val="21"/>
          <w:szCs w:val="21"/>
        </w:rPr>
        <w:t xml:space="preserve">            {</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hint="eastAsia"/>
          <w:sz w:val="21"/>
          <w:szCs w:val="21"/>
        </w:rPr>
        <w:t xml:space="preserve">                e.Item.ForeColor = HomoryCoreConstant.Color审核;</w:t>
      </w:r>
    </w:p>
    <w:p w:rsidR="006B26AF" w:rsidRPr="006B26AF" w:rsidRDefault="006B26AF" w:rsidP="006B26AF">
      <w:pPr>
        <w:spacing w:line="240" w:lineRule="auto"/>
        <w:rPr>
          <w:rFonts w:ascii="微软雅黑" w:eastAsia="微软雅黑" w:hAnsi="微软雅黑"/>
          <w:sz w:val="21"/>
          <w:szCs w:val="21"/>
        </w:rPr>
      </w:pPr>
      <w:r w:rsidRPr="006B26AF">
        <w:rPr>
          <w:rFonts w:ascii="微软雅黑" w:eastAsia="微软雅黑" w:hAnsi="微软雅黑"/>
          <w:sz w:val="21"/>
          <w:szCs w:val="21"/>
        </w:rPr>
        <w:t xml:space="preserve">            }</w:t>
      </w:r>
    </w:p>
    <w:p w:rsidR="00CB2CA4" w:rsidRDefault="006B26AF" w:rsidP="006B26AF">
      <w:pPr>
        <w:spacing w:line="240" w:lineRule="auto"/>
        <w:rPr>
          <w:rFonts w:ascii="微软雅黑" w:eastAsia="微软雅黑" w:hAnsi="微软雅黑"/>
          <w:sz w:val="21"/>
          <w:szCs w:val="21"/>
        </w:rPr>
      </w:pPr>
      <w:r w:rsidRPr="006B26AF">
        <w:rPr>
          <w:rFonts w:ascii="微软雅黑" w:eastAsia="微软雅黑" w:hAnsi="微软雅黑"/>
          <w:sz w:val="21"/>
          <w:szCs w:val="21"/>
        </w:rPr>
        <w:t xml:space="preserve">        }</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&lt;!DOCTYPE html&gt;</w:t>
      </w:r>
    </w:p>
    <w:p w:rsidR="00267A36" w:rsidRPr="00267A36" w:rsidRDefault="00267A36" w:rsidP="00267A36">
      <w:pPr>
        <w:spacing w:line="240" w:lineRule="auto"/>
        <w:rPr>
          <w:rFonts w:ascii="微软雅黑" w:eastAsia="微软雅黑" w:hAnsi="微软雅黑"/>
          <w:sz w:val="21"/>
          <w:szCs w:val="21"/>
        </w:rPr>
      </w:pP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&lt;html&gt;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&lt;head runat="server"&gt;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&lt;meta charset="utf-8"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&lt;meta http-equiv="X-UA-Compatible" content="IE=Edge,Chrome=1"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&lt;meta name="viewport" content="width=device-width,initial-scale=1,minimum-scale=1,maximum-scale=1"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&lt;title&gt;基础平台&lt;/title&gt;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&lt;link href="../Content/Semantic/css/semantic.min.css" rel="stylesheet"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&lt;link href="../Content/Homory/css/common.css" rel="stylesheet"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&lt;link href="../Content/Core/css/common.css" rel="stylesheet"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    &lt;link href="../Content/Core/css/complex.css" rel="stylesheet"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&lt;script src="../Content/jQuery/jquery.min.js"&gt;&lt;/script&gt;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&lt;script src="../Content/Semantic/javascript/semantic.min.js"&gt;&lt;/script&gt;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&lt;script src="../Content/Homory/js/common.js"&gt;&lt;/script&gt;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&lt;script src="../Content/Homory/js/notify.min.js"&gt;&lt;/script&gt;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&lt;!--[if lt IE 9]&gt;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ab/>
        <w:t xml:space="preserve">    &lt;script src="../Content/Homory/js/respond.min.js"&gt;&lt;/script&gt;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&lt;![endif]--&gt;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&lt;/head&gt;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&lt;body&gt;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&lt;form id="formHome" runat="server"&gt;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&lt;homory:SideBar runat="server" ID="SideBar"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&lt;telerik:RadAjaxLoadingPanel ID="loading" runat="server"&gt;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 class="ui huge teal loading icon" style="margin-top: 50px;"&gt;&lt;/i&gt;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&lt;div&gt;&amp;nbsp;&lt;/div&gt;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&lt;div style="color: #564F8A; font-size: 16px;"&gt;正在加载 请稍候....&lt;/div&gt;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&lt;/telerik:RadAjaxLoadingPanel&gt;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&lt;script&gt;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function mngRequestStarted(ajaxManager, eventArgs) {</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if (eventArgs.get_eventTarget().indexOf("ExportToExcel") &gt;= 0)</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eventArgs.set_enableAjax(false);</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&lt;/script&gt;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&lt;telerik:RadAjaxPanel ID="panel" runat="server" CssClass="ui left aligned stackable page grid" Style="margin: 0; padding: 0;" LoadingPanelID="loading" ClientEvents-OnRequestStart="mngRequestStarted"&gt;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 class="five wide column"&gt;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hint="eastAsia"/>
          <w:sz w:val="21"/>
          <w:szCs w:val="21"/>
        </w:rPr>
        <w:t xml:space="preserve">                &lt;telerik:RadComboBox ID="combo" runat="server" AutoPostBack="true" OnSelectedIndexChanged="combo_SelectedIndexChanged" DataTextField="Name" </w:t>
      </w:r>
      <w:r w:rsidRPr="00267A36">
        <w:rPr>
          <w:rFonts w:ascii="微软雅黑" w:eastAsia="微软雅黑" w:hAnsi="微软雅黑" w:hint="eastAsia"/>
          <w:sz w:val="21"/>
          <w:szCs w:val="21"/>
        </w:rPr>
        <w:lastRenderedPageBreak/>
        <w:t>DataValueField="Id" Label="选择学校：" Width="220px" Filter="Contains" MarkFirstMatch="true" AllowCustomT</w:t>
      </w:r>
      <w:r w:rsidRPr="00267A36">
        <w:rPr>
          <w:rFonts w:ascii="微软雅黑" w:eastAsia="微软雅黑" w:hAnsi="微软雅黑"/>
          <w:sz w:val="21"/>
          <w:szCs w:val="21"/>
        </w:rPr>
        <w:t>ext="true" Height="202px"&gt;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&lt;span&gt;&lt;%# GenerateTreeName((Homory.Model.Department)Container.DataItem, Container.Index, 0) %&gt;&lt;/span&gt;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 class="six wide center aligned 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&lt;telerik:RadSearchBox ID="peek" runat="server" OnSearch="peek_Search" EmptyMessage="查找教师...." EnableAutoComplete="false"&gt;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&lt;/telerik:RadSearchBox&gt;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 class="five wide right aligned column"&gt;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&amp;nbsp;</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 class="sixteen wide column"&gt;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&lt;table&gt;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&lt;tr class="coreTop"&gt;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&lt;td rowspan="2"&gt;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&lt;telerik:RadTreeView ID="tree" runat="server" CssClass="coreLeft" DataTextField="Name" DataValueField="Id" DataFieldID="Id" DataFieldParentID="ParentId" OnNodeClick="tree_NodeClick"&gt;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&lt;NodeTemplate&gt;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&lt;span&gt;&lt;%# ForceTreeName(Container.DataItem as Homory.Model.Department) %&gt;&lt;/span&gt;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&lt;/NodeTemplate&gt;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&lt;/telerik:RadTreeView&gt;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&lt;telerik:RadListView ID="view" runat="server" ItemPlaceholderID="holder" OnNeedDataSource="view_NeedDataSource"&gt;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&lt;LayoutTemplate&gt;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&lt;asp:Panel ID="innerPanel" runat="server" CssClass="ui left middle aligned stackable grid" Style="border: solid 1px #828282; padding: 20px; margin: 0px;" Visible='&lt;%# ActionTeachers.Count &gt; 0 %&gt;'&gt;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 class="sixteen wide column" style="margin: 0; padding: 0;"&gt;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&lt;asp:PlaceHolder ID="holder" runat="server"&gt;&lt;/asp:PlaceHolder&gt;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 class="sixteen wide column" style="margin: 10px 0 0 0; padding: 0;"&gt;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&lt;asp:Button ID="btnM" runat="server" CssClass="ui teal mini button" Text="主职设定" OnClick="btnM_Click"&gt;&lt;/asp:Button&gt;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&lt;asp:Button ID="btnP" runat="server" CssClass="ui teal mini button" Text="兼职设定" OnClick="btnP_Click"&gt;&lt;/asp:Button&gt;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&lt;asp:Button ID="btnB" runat="server" CssClass="ui teal mini button" Text="借调设定" OnClick="btnB_Click" OnPreRender="btnB_Load"&gt;&lt;/asp:Button&gt;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&lt;asp:Button ID="btnV" runat="server" CssClass="ui teal mini button" Text="可访设定" OnClick="btnV_Click" OnPreRender="btnV_Load"&gt;&lt;/asp:Button&gt;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lastRenderedPageBreak/>
        <w:t xml:space="preserve">                                            &lt;asp:Button ID="btnR" runat="server" CssClass="ui teal mini button" Text="密码重置" OnClick="btnR_Click"&gt;&lt;/asp:Button&gt;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&lt;/asp:Panel&gt;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&lt;/LayoutTemplate&gt;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&lt;telerik:RadButton ID="actionButton" runat="server" Text='&lt;%# Eval("RealName") %&gt;' Value='&lt;%# Eval("Id") %&gt;' OnClick="actionButton_Click"&gt;&lt;/telerik:RadButton&gt;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&lt;/telerik:RadListView&gt;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&lt;/tr&gt;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&lt;tr class="coreTop"&gt;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 id="MainPanel" runat="server"&gt;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&lt;h6 class="ui teal header left floated"&gt;&lt;i class="ui teal circle icon"&gt;&lt;/i&gt;主职&lt;/h6&gt;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 style="clear: both;"&gt;&lt;/div&gt;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&lt;telerik:RadGrid ID="grid" runat="server" AllowPaging="true" BackImageUrl="../../../Images/Common/BG.gif" AutoGenerateColumns="false" LocalizationPath="../Language" AllowSorting="True" PageSize="25" GridLines="None" OnNeedDataSource="grid_NeedDataSource" OnBatchEditCommand="grid_BatchEditCommand" OnItemCreated="grid_ItemCreated"&gt;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&lt;MasterTableView EditMode="Batch" DataKeyNames="Id" CommandItemDisplay="Top" HorizontalAlign="NotSet" ShowHeader="true" ShowHeadersWhenNoRecords="true" NoMasterRecordsText=""&gt;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&lt;BatchEditingSettings EditType="Row" OpenEditingEvent="DblClick"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&lt;CommandItemSettings ShowExportToExcelButton="true" ExportToExcelText="导出"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&lt;HeaderStyle HorizontalAlign="Center"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&lt;Columns&gt;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 UniqueName="ActionSelectionColumn" ItemStyle-HorizontalAlign="Center" HeaderStyle-Width="48" ItemStyle-Width="48"&gt;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&lt;HeaderTemplate&gt;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&lt;asp:CheckBox ID="actSelX" runat="server" Checked='&lt;%# ContainsAllActSel() %&gt;' OnCheckedChanged="actSel_CheckedChangedX" AutoPostBack="true"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&lt;/HeaderTemplate&gt;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&lt;asp:CheckBox ID="actSel" runat="server" ItemID='&lt;%# Eval("Id").ToString() %&gt;' Checked='&lt;%# ActionTeachers.Contains((Guid)Eval("Id")) %&gt;' OnCheckedChanged="actSel_CheckedChanged" AutoPostBack="true"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HeaderStyle-Width="48" ItemStyle-Width="48" HeaderText="序号 *" DataField="PriorOrdinal" SortExpression="PriorOrdinal" UniqueName="PriorOrdinal"&gt;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ID="Label1" runat="server" Text='&lt;%# Eval("PriorOrdinal").ToString().PadLeft(2).Replace(" ", "0")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&lt;telerik:RadNumericTextBox ID="PriorOrdinal" runat="server" Width="40" EnabledStyle-HorizontalAlign="Center" MinValue="1" MaxValue="99" AllowOutOfRangeAutoCorrect="true" Value='&lt;%# Bind("PriorOrdinal")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&lt;NumberFormat DecimalDigits="0" AllowRounding="true"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&lt;/telerik:RadNumericTextBox&gt;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HeaderStyle-Width="80" ItemStyle-Width="80" HeaderText="登录账号 *" DataField="Account" SortExpression="Account" UniqueName="Account"&gt;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ID="Label2" runat="server" Text='&lt;%# Eval("Account")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 ID="Account" runat="server" Width="72" EnabledStyle-HorizontalAlign="Center" MaxLength="16" Text='&lt;%# Bind("Account")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HeaderStyle-Width="72" ItemStyle-Width="72" HeaderText="姓名 *" DataField="RealName" SortExpression="RealName" UniqueName="RealName"&gt;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ID="Label3" runat="server" Text='&lt;%# Eval("RealName")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 ID="RealName" runat="server" Width="64" EnabledStyle-HorizontalAlign="Center" MaxLength="16" Text='&lt;%# Bind("RealName")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HeaderStyle-Width="60" ItemStyle-Width="60" HeaderText="状态" DataField="State" SortExpression="State" UniqueName="State"&gt;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ID="Label4" runat="server" Text='&lt;%# Eval("State")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 ID="State" runat="server" Width="52" EnableTextSelection="true" Text='&lt;%# Bind("State")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&lt;telerik:RadComboBoxItem Text="" Value="-1"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Text="启用" Value="1"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Text="停用" Value="4"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Text="删除" Value="5"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&lt;/Items&gt;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HeaderStyle-Width="60" ItemStyle-Width="60" HeaderText="同步" DataField="Sync" SortExpression="Sync" UniqueName="Sync"&gt;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&lt;asp:Label ID="Label7" runat="server" Text='&lt;%# (((bool)Eval("Sync")) ? "是" : "否")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 ID="Sync" runat="server" Width="52" EnableTextSelection="true" Text='&lt;%# Bind("Sync")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&lt;telerik:RadComboBoxItem Text="" Value="-1"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Text="是" Value="True"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Text="否" Value="False"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HeaderStyle-Width="80" ItemStyle-Width="80" HeaderText="手机号码 *" DataField="Phone" SortExpression="Phone" UniqueName="Phone"&gt;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&lt;asp:Label ID="Label8" runat="server" Text='&lt;%# Eval("Phone")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 ID="Phone" runat="server" Width="72" EnabledStyle-HorizontalAlign="Center" MaxLength="11" Text='&lt;%# Bind("Phone")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ItemStyle-HorizontalAlign="Left" HeaderStyle-Width="100" ItemStyle-Width="100" HeaderText="电子邮件" DataField="Email" SortExpression="Email" UniqueName="Email"&gt;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ID="Label9" runat="server" Text='&lt;%# Eval("Email") %&gt;' ToolTip='&lt;%# Eval("Email")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 ID="Email" runat="server" Width="92" EnabledStyle-HorizontalAlign="Center" MaxLength="32" Text='&lt;%# Bind("Email")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HeaderStyle-Width="128" ItemStyle-Width="128" HeaderText="身份证号" DataField="IDCard" SortExpression="IDCard" UniqueName="IDCard"&gt;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&lt;asp:Label ID="Label10" runat="server" Text='&lt;%# Eval("IDCard") %&gt;' Font-Italic='&lt;%# Eval("IDCard") != null &amp;&amp; Eval("IDCard").ToString().Length != 18 %&gt;'&gt;&lt;/asp:Label&gt;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 ID="IDCard" runat="server" EnabledStyle-HorizontalAlign="Center" Width="120" MaxLength="18" Text='&lt;%# Bind("IDCard")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HeaderStyle-Width="60" ItemStyle-Width="60" HeaderText="性别" DataField="Gender" SortExpression="Gender" UniqueName="Gender"&gt;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&lt;asp:Label ID="Label17" runat="server" Text='&lt;%# ((bool?)Eval("Gender")).HasValue ? (((bool?)Eval("Gender")).Value ? "男" : "女") : string.Empty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 ID="Gender" runat="server" Width="52" EnableTextSelection="true" Text='&lt;%# Bind("Gender")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&lt;telerik:RadComboBoxItem Text="" Value="-1"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Text="男" Value="True"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Text="女" Value="False"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&lt;/telerik:RadComboBox&gt;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HeaderStyle-Width="88" ItemStyle-Width="88" HeaderText="出生日期" DataField="Birthday" SortExpression="Birthday" UniqueName="Birthday"&gt;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ID="Label18" runat="server" Text='&lt;%# ((DateTime?)Eval("Birthday")).HasValue ? ((DateTime)Eval("Birthday")).ToString("yyyy-MM-dd") : string.Empty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&lt;telerik:RadDatePicker ID="Birthday" runat="server" Width="80" DateInput-DateFormat="yyyy-MM-dd" LocalizationPath="../Language" SelectedDate='&lt;%# Bind("Birthday") %&gt;'&gt;&lt;/telerik:RadDatePicker&gt;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HeaderStyle-Width="48" ItemStyle-Width="48" HeaderText="民族" DataField="Nationality" SortExpression="Nationality" UniqueName="Nationality"&gt;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ID="Label19" runat="server" Text='&lt;%# Eval("Nationality") %&gt;' ToolTip='&lt;%# Eval("Nationality")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&lt;telerik:RadTextBox ID="Nationality" runat="server" Width="40" EnabledStyle-HorizontalAlign="Center" MaxLength="16" Text='&lt;%# Bind("Nationality")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HeaderStyle-Width="68" ItemStyle-Width="68" HeaderText="籍贯" DataField="Birthplace" SortExpression="Birthplace" UniqueName="Birthplace"&gt;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ID="Label20" runat="server" Text='&lt;%# Eval("Birthplace") %&gt;' ToolTip='&lt;%# Eval("Birthplace")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 ID="Birthplace" runat="server" Width="60" EnabledStyle-HorizontalAlign="Center" MaxLength="16" Text='&lt;%# Bind("Birthplace")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ItemStyle-HorizontalAlign="Left" HeaderStyle-Width="128" ItemStyle-Width="128" HeaderText="现居住地" DataField="Address" SortExpression="Address" UniqueName="Address"&gt;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ID="Label21" runat="server" Text='&lt;%# Eval("Address") %&gt;' ToolTip='&lt;%# Eval("Address")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 ID="Address" runat="server" Width="120" EnabledStyle-HorizontalAlign="Center" MaxLength="128" Text='&lt;%# Bind("Address")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HeaderStyle-Width="60" ItemStyle-Width="60" HeaderText="在编" DataField="PerStaff" SortExpression="PerStaff" UniqueName="PerStaff"&gt;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&lt;asp:Label ID="Label22" runat="server" Text='&lt;%# ((bool?)Eval("PerStaff")).HasValue ? (((bool?)Eval("PerStaff")).Value ? "是" : "否") : string.Empty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 ID="PerStaff" runat="server" Width="52" EnableTextSelection="true" Text='&lt;%# Bind("PerStaff")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&lt;telerik:RadComboBoxItem Text="" Value="-1"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Text="是" Value="True"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Text="否" Value="False"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&lt;/Columns&gt;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&lt;PagerStyle Mode="NextPrevAndNumeric" PageSizes="10,20,50,100" Position="Bottom" PageSizeControlType="RadComboBox" AlwaysVisible="true" PagerTextFormat="{4} 第{0}页，共{1}页；第{2}-{3}项，共{5}项"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&lt;/MasterTableView&gt;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&lt;ExportSettings Excel-Format="ExcelML" FileName="Teachers" Excel-FileExtension="xls" IgnorePaging="true" ExportOnlyData="true" OpenInNewWindow="true"&gt;&lt;/ExportSettings&gt;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&lt;/telerik:RadGrid&gt;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 class="ui divider"&gt;&lt;/div&gt;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&lt;h6 class="ui purple header left floated"&gt;&lt;i class="ui purple circle icon"&gt;&lt;/i&gt;兼职&lt;/h6&gt;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 style="clear: both;"&gt;&lt;/div&gt;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&lt;telerik:RadGrid ID="gridX" runat="server" AllowPaging="true" AutoGenerateColumns="false" LocalizationPath="../Language" AllowSorting="True" PageSize="10" GridLines="None" OnNeedDataSource="gridX_NeedDataSource" OnBatchEditCommand="gridX_BatchEditCommand" OnItemCreated="grid_ItemCreated"&gt;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&lt;MasterTableView EditMode="Batch" DataKeyNames="Id" CommandItemDisplay="Top" HorizontalAlign="NotSet" ShowHeader="true" ShowHeadersWhenNoRecords="true" NoMasterRecordsText=""&gt;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&lt;BatchEditingSettings EditType="Row" OpenEditingEvent="DblClick"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&lt;CommandItemSettings ShowAddNewRecordButton="False"&gt;&lt;/CommandItemSettings&gt;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&lt;HeaderStyle HorizontalAlign="Center"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&lt;Columns&gt;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lastRenderedPageBreak/>
        <w:t xml:space="preserve">                                            &lt;telerik:GridTemplateColumn ItemStyle-HorizontalAlign="Center" HeaderStyle-Width="48" ItemStyle-Width="48" HeaderText="序号 *" DataField="MinorOrdinal" SortExpression="MinorOrdinal" UniqueName="MinorOrdinal"&gt;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ID="Label12" runat="server" Text='&lt;%# Eval("MinorOrdinal").ToString().PadLeft(2).Replace(" ", "0")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&lt;telerik:RadNumericTextBox ID="MinorOrdinal" runat="server" EnabledStyle-HorizontalAlign="Center" Width="40" MinValue="1" MaxValue="99" AllowOutOfRangeAutoCorrect="true" Value='&lt;%# Bind("MinorOrdinal")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&lt;NumberFormat DecimalDigits="0" AllowRounding="true"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&lt;/telerik:RadNumericTextBox&gt;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HeaderStyle-Width="80" ItemStyle-Width="80" HeaderText="登录账号 *" ReadOnly="True" DataField="Account" SortExpression="Account" UniqueName="Account"&gt;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ID="Label2" runat="server" Text='&lt;%# Eval("Account")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hint="eastAsia"/>
          <w:sz w:val="21"/>
          <w:szCs w:val="21"/>
        </w:rPr>
        <w:t xml:space="preserve">                                            &lt;telerik:GridTemplateColumn ItemStyle-HorizontalAlign="Center" HeaderStyle-Width="100" ItemStyle-Width="100" HeaderText="姓</w:t>
      </w:r>
      <w:r w:rsidRPr="00267A36">
        <w:rPr>
          <w:rFonts w:ascii="微软雅黑" w:eastAsia="微软雅黑" w:hAnsi="微软雅黑" w:hint="eastAsia"/>
          <w:sz w:val="21"/>
          <w:szCs w:val="21"/>
        </w:rPr>
        <w:lastRenderedPageBreak/>
        <w:t>名 *" ReadOnly="True" DataField="RealName" SortExpression="RealName" UniqueName="RealName"&gt;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ID="Label13" runat="server" Text='&lt;%# Eval("RealName")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HeaderStyle-Width="80" ItemStyle-Width="80" HeaderText="手机号码 *" ReadOnly="True" DataField="Phone" SortExpression="Phone" UniqueName="Phone"&gt;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ID="Label15" runat="server" Text='&lt;%# Eval("Phone")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 ID="Phone" runat="server" EnabledStyle-HorizontalAlign="Center" Width="72" MaxLength="11" Text='&lt;%# Bind("Phone")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HeaderStyle-Width="60" ItemStyle-Width="60" HeaderText="状态" DataField="State" SortExpression="State" UniqueName="State"&gt;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&lt;asp:Label ID="Label14" runat="server" Text='&lt;%# Eval("State")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 ID="State" runat="server" Width="52" EnableTextSelection="true" Text='&lt;%# Bind("State")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&lt;telerik:RadComboBoxItem Text="" Value="-1"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Text="启用" Value="1"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Text="停用" Value="4"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Text="删除" Value="5"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&lt;/Columns&gt;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&lt;PagerStyle Mode="NextPrevAndNumeric" PageSizes="10,20,50,100" Position="Bottom" PageSizeControlType="RadComboBox" AlwaysVisible="true" PagerTextFormat="{4} 第{0}页，共{1}页；第{2}-{3}项，共{5}项"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&lt;/MasterTableView&gt;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&lt;/telerik:RadGrid&gt;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 class="ui divider"&gt;&lt;/div&gt;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&lt;h6 class="ui red header left floated"&gt;&lt;i class="ui red circle icon"&gt;&lt;/i&gt;借调&lt;/h6&gt;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 style="clear: both;"&gt;&lt;/div&gt;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&lt;telerik:RadGrid ID="grid_b" runat="server" AllowPaging="true" AutoGenerateColumns="false" LocalizationPath="../Language" AllowSorting="True" PageSize="10" GridLines="None" OnNeedDataSource="grid_b_NeedDataSource" OnBatchEditCommand="grid_b_BatchEditCommand" OnItemCreated="grid_ItemCreated"&gt;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&lt;MasterTableView EditMode="Batch" DataKeyNames="Id,DepartmentId,Type" CommandItemDisplay="Top" HorizontalAlign="NotSet" ShowHeader="true" ShowHeadersWhenNoRecords="true" NoMasterRecordsText=""&gt;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&lt;BatchEditingSettings EditType="Row" OpenEditingEvent="DblClick"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&lt;CommandItemSettings ShowAddNewRecordButton="False"&gt;&lt;/CommandItemSettings&gt;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&lt;HeaderStyle HorizontalAlign="Center"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&lt;Columns&gt;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HeaderStyle-Width="80" ItemStyle-Width="80" HeaderText="登录账号 *" ReadOnly="True" DataField="Account" SortExpression="Account" UniqueName="Account"&gt;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ID="Label2" runat="server" Text='&lt;%# Eval("Account")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hint="eastAsia"/>
          <w:sz w:val="21"/>
          <w:szCs w:val="21"/>
        </w:rPr>
        <w:t xml:space="preserve">                                            &lt;telerik:GridTemplateColumn ItemStyle-HorizontalAlign="Center" HeaderStyle-Width="100" ItemStyle-Width="100" HeaderText="姓名 *" ReadOnly="True" DataField="RealName" SortExpression="RealName" UniqueName="RealName"&gt;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&lt;asp:Label ID="Label13" runat="server" Text='&lt;%# Eval("RealName")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HeaderStyle-Width="80" ItemStyle-Width="80" HeaderText="手机号码 *" ReadOnly="True" DataField="Phone" SortExpression="Phone" UniqueName="Phone"&gt;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ID="Label15" runat="server" Text='&lt;%# Eval("Phone")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 ID="Phone" runat="server" EnabledStyle-HorizontalAlign="Center" Width="72" MaxLength="11" Text='&lt;%# Bind("Phone")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ReadOnly="true" ItemStyle-HorizontalAlign="Center" HeaderStyle-Width="80" ItemStyle-Width="80" HeaderText="借调状态" DataField="Type" SortExpression="Type" UniqueName="Type"&gt;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&lt;asp:Label ID="Label14" runat="server" Text='&lt;%# ((Homory.Model.DepartmentUserType)Eval("Type")) == Homory.Model.DepartmentUserType.借调前部门主职教师 ? "借出" : "借入"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ItemStyle-HorizontalAlign="Left" HeaderStyle-Width="300" ItemStyle-Width="300" HeaderText="借调信息" ReadOnly="True" DataField="Type" SortExpression="Type" UniqueName="Info"&gt;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ID="Label16" runat="server" Text='&lt;%# GetInfo(Container.DataItem as Homory.Model.ViewTeacher)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HeaderText="撤销借调" HeaderStyle-Width="80" ItemStyle-Width="80" UniqueName="QuitBorrow"&gt;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&lt;asp:Label runat="server" Text="保留"&gt;&lt;/asp:Label&gt;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 ID="State" runat="server" Width="52" EnableTextSelection="true" Text='&lt;%# Bind("State")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&lt;Items&gt;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Text="保留" Value="1"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Text="撤销" Value="5"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&lt;/Columns&gt;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lastRenderedPageBreak/>
        <w:t xml:space="preserve">                                        &lt;PagerStyle Mode="NextPrevAndNumeric" PageSizes="10,20,50,100" Position="Bottom" PageSizeControlType="RadComboBox" AlwaysVisible="true" PagerTextFormat="{4} 第{0}页，共{1}页；第{2}-{3}项，共{5}项"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&lt;/MasterTableView&gt;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&lt;/telerik:RadGrid&gt;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 class="ui divider"&gt;&lt;/div&gt;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&lt;h6 class="ui black header left floated"&gt;&lt;i class="ui black circle icon"&gt;&lt;/i&gt;可访&lt;/h6&gt;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 style="clear: both;"&gt;&lt;/div&gt;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&lt;telerik:RadGrid ID="grid_view" runat="server" AllowPaging="true" AutoGenerateColumns="false" LocalizationPath="../Language" AllowSorting="True" PageSize="10" GridLines="None" OnNeedDataSource="grid_view_NeedDataSource" OnBatchEditCommand="grid_view_BatchEditCommand" OnItemCreated="grid_ItemCreated"&gt;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&lt;MasterTableView EditMode="Batch" DataKeyNames="Id" CommandItemDisplay="Top" HorizontalAlign="NotSet" ShowHeader="true" ShowHeadersWhenNoRecords="true" NoMasterRecordsText=""&gt;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&lt;BatchEditingSettings EditType="Row" OpenEditingEvent="DblClick"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&lt;CommandItemSettings ShowAddNewRecordButton="False"&gt;&lt;/CommandItemSettings&gt;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&lt;HeaderStyle HorizontalAlign="Center"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&lt;Columns&gt;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HeaderStyle-Width="80" ItemStyle-Width="80" HeaderText="登录账号 *" ReadOnly="True" DataField="Account" SortExpression="Account" UniqueName="Account"&gt;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&lt;asp:Label ID="Label2" runat="server" Text='&lt;%# Eval("Account")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hint="eastAsia"/>
          <w:sz w:val="21"/>
          <w:szCs w:val="21"/>
        </w:rPr>
        <w:t xml:space="preserve">                                            &lt;telerik:GridTemplateColumn ItemStyle-HorizontalAlign="Center" HeaderStyle-Width="100" ItemStyle-Width="100" HeaderText="姓名 *" ReadOnly="True" DataField="RealName" SortExpression="RealName" UniqueName="RealName"&gt;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ID="Label13" runat="server" Text='&lt;%# Eval("RealName")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HeaderStyle-Width="80" ItemStyle-Width="80" HeaderText="手机号码 *" ReadOnly="True" DataField="Phone" SortExpression="Phone" UniqueName="Phone"&gt;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ID="Label15" runat="server" Text='&lt;%# Eval("Phone")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 ID="Phone" runat="server" EnabledStyle-HorizontalAlign="Center" Width="72" MaxLength="11" Text='&lt;%# Bind("Phone")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&lt;/telerik:RadTextBox&gt;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&lt;/telerik:GridTemplateColumn&gt;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&lt;telerik:GridTemplateColumn ItemStyle-HorizontalAlign="Center" HeaderStyle-Width="60" ItemStyle-Width="60" HeaderText="状态" DataField="State" SortExpression="State" UniqueName="State"&gt;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&lt;asp:Label ID="Label14" runat="server" Text='&lt;%# Eval("State") %&gt;'&gt;&lt;/asp:Label&gt;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 ID="State" runat="server" Width="52" EnableTextSelection="true" Text='&lt;%# Bind("State") %&gt;'&gt;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&lt;telerik:RadComboBoxItem Text="" Value="-1"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Text="启用" Value="1"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Text="停用" Value="4" /&gt;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&lt;telerik:RadComboBoxItem Text="删除" Value="5"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&lt;/Items&gt;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&lt;/telerik:RadComboBox&gt;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&lt;/EditItemTemplate&gt;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&lt;/telerik:GridTemplateColumn&gt;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&lt;/Columns&gt;</w:t>
      </w:r>
    </w:p>
    <w:p w:rsidR="00267A36" w:rsidRPr="00267A36" w:rsidRDefault="00267A36" w:rsidP="00267A36">
      <w:pPr>
        <w:spacing w:line="240" w:lineRule="auto"/>
        <w:rPr>
          <w:rFonts w:ascii="微软雅黑" w:eastAsia="微软雅黑" w:hAnsi="微软雅黑" w:hint="eastAsia"/>
          <w:sz w:val="21"/>
          <w:szCs w:val="21"/>
        </w:rPr>
      </w:pPr>
      <w:r w:rsidRPr="00267A36">
        <w:rPr>
          <w:rFonts w:ascii="微软雅黑" w:eastAsia="微软雅黑" w:hAnsi="微软雅黑" w:hint="eastAsia"/>
          <w:sz w:val="21"/>
          <w:szCs w:val="21"/>
        </w:rPr>
        <w:t xml:space="preserve">                                        &lt;PagerStyle Mode="NextPrevAndNumeric" PageSizes="10,20,50,100" Position="Bottom" PageSizeControlType="RadComboBox" AlwaysVisible="true" PagerTextFormat="{4} 第{0}页，共{1}页；第{2}-{3}项，共{5}项" /&gt;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&lt;/MasterTableView&gt;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&lt;/telerik:RadGrid&gt;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lastRenderedPageBreak/>
        <w:t xml:space="preserve">                            &lt;/div&gt;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&lt;/td&gt;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&lt;/tr&gt;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&lt;/table&gt;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&lt;/div&gt;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&lt;/telerik:RadAjaxPanel&gt;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 xml:space="preserve">    &lt;/form&gt;</w:t>
      </w:r>
    </w:p>
    <w:p w:rsidR="00267A36" w:rsidRPr="00267A36"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&lt;/body&gt;</w:t>
      </w:r>
    </w:p>
    <w:p w:rsidR="001B06CC" w:rsidRDefault="00267A36" w:rsidP="00267A36">
      <w:pPr>
        <w:spacing w:line="240" w:lineRule="auto"/>
        <w:rPr>
          <w:rFonts w:ascii="微软雅黑" w:eastAsia="微软雅黑" w:hAnsi="微软雅黑"/>
          <w:sz w:val="21"/>
          <w:szCs w:val="21"/>
        </w:rPr>
      </w:pPr>
      <w:r w:rsidRPr="00267A36">
        <w:rPr>
          <w:rFonts w:ascii="微软雅黑" w:eastAsia="微软雅黑" w:hAnsi="微软雅黑"/>
          <w:sz w:val="21"/>
          <w:szCs w:val="21"/>
        </w:rPr>
        <w:t>&lt;/html&gt;</w:t>
      </w:r>
    </w:p>
    <w:p w:rsidR="00D53B86" w:rsidRDefault="00D53B86" w:rsidP="00D53B86">
      <w:pPr>
        <w:pStyle w:val="2"/>
        <w:numPr>
          <w:ilvl w:val="0"/>
          <w:numId w:val="5"/>
        </w:numPr>
        <w:spacing w:before="240" w:after="0"/>
        <w:rPr>
          <w:rFonts w:ascii="微软雅黑" w:eastAsia="微软雅黑" w:hAnsi="微软雅黑"/>
        </w:rPr>
      </w:pPr>
      <w:bookmarkStart w:id="14" w:name="_Toc420504622"/>
      <w:r>
        <w:rPr>
          <w:rFonts w:ascii="微软雅黑" w:eastAsia="微软雅黑" w:hAnsi="微软雅黑"/>
        </w:rPr>
        <w:t>全局消息通知</w:t>
      </w:r>
      <w:bookmarkEnd w:id="14"/>
    </w:p>
    <w:p w:rsidR="00660CA8" w:rsidRPr="00660CA8" w:rsidRDefault="00660CA8" w:rsidP="00660CA8">
      <w:pPr>
        <w:spacing w:line="240" w:lineRule="auto"/>
        <w:rPr>
          <w:rFonts w:ascii="微软雅黑" w:eastAsia="微软雅黑" w:hAnsi="微软雅黑"/>
          <w:sz w:val="21"/>
          <w:szCs w:val="21"/>
          <w:shd w:val="pct15" w:color="auto" w:fill="FFFFFF"/>
        </w:rPr>
      </w:pPr>
      <w:r w:rsidRPr="00660CA8">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调用JS函数弹出提示信息</w:t>
      </w:r>
    </w:p>
    <w:p w:rsidR="00F50EBC" w:rsidRPr="00F50EBC" w:rsidRDefault="00F50EBC" w:rsidP="00F50EBC">
      <w:pPr>
        <w:spacing w:line="240" w:lineRule="auto"/>
        <w:rPr>
          <w:rFonts w:ascii="微软雅黑" w:eastAsia="微软雅黑" w:hAnsi="微软雅黑"/>
          <w:sz w:val="21"/>
          <w:szCs w:val="21"/>
        </w:rPr>
      </w:pPr>
      <w:r w:rsidRPr="00F50EBC">
        <w:rPr>
          <w:rFonts w:ascii="微软雅黑" w:eastAsia="微软雅黑" w:hAnsi="微软雅黑"/>
          <w:sz w:val="21"/>
          <w:szCs w:val="21"/>
        </w:rPr>
        <w:t>protected void Notify(RadAjaxPanel panel, string message, string type)</w:t>
      </w:r>
    </w:p>
    <w:p w:rsidR="00F50EBC" w:rsidRPr="00F50EBC" w:rsidRDefault="00F50EBC" w:rsidP="00F50EBC">
      <w:pPr>
        <w:spacing w:line="240" w:lineRule="auto"/>
        <w:rPr>
          <w:rFonts w:ascii="微软雅黑" w:eastAsia="微软雅黑" w:hAnsi="微软雅黑"/>
          <w:sz w:val="21"/>
          <w:szCs w:val="21"/>
        </w:rPr>
      </w:pPr>
      <w:r w:rsidRPr="00F50EBC">
        <w:rPr>
          <w:rFonts w:ascii="微软雅黑" w:eastAsia="微软雅黑" w:hAnsi="微软雅黑"/>
          <w:sz w:val="21"/>
          <w:szCs w:val="21"/>
        </w:rPr>
        <w:t xml:space="preserve">        {</w:t>
      </w:r>
    </w:p>
    <w:p w:rsidR="00F50EBC" w:rsidRPr="00F50EBC" w:rsidRDefault="00F50EBC" w:rsidP="00F50EBC">
      <w:pPr>
        <w:spacing w:line="240" w:lineRule="auto"/>
        <w:rPr>
          <w:rFonts w:ascii="微软雅黑" w:eastAsia="微软雅黑" w:hAnsi="微软雅黑"/>
          <w:sz w:val="21"/>
          <w:szCs w:val="21"/>
        </w:rPr>
      </w:pPr>
      <w:r w:rsidRPr="00F50EBC">
        <w:rPr>
          <w:rFonts w:ascii="微软雅黑" w:eastAsia="微软雅黑" w:hAnsi="微软雅黑"/>
          <w:sz w:val="21"/>
          <w:szCs w:val="21"/>
        </w:rPr>
        <w:t xml:space="preserve">            panel.ResponseScripts.Add(string.Format("notify(null, '{0}', '{1}');", message, type));</w:t>
      </w:r>
    </w:p>
    <w:p w:rsidR="00D53B86" w:rsidRPr="006B26AF" w:rsidRDefault="00F50EBC" w:rsidP="00F50EBC">
      <w:pPr>
        <w:spacing w:line="240" w:lineRule="auto"/>
        <w:rPr>
          <w:rFonts w:ascii="微软雅黑" w:eastAsia="微软雅黑" w:hAnsi="微软雅黑"/>
          <w:sz w:val="21"/>
          <w:szCs w:val="21"/>
        </w:rPr>
      </w:pPr>
      <w:r w:rsidRPr="00F50EBC">
        <w:rPr>
          <w:rFonts w:ascii="微软雅黑" w:eastAsia="微软雅黑" w:hAnsi="微软雅黑"/>
          <w:sz w:val="21"/>
          <w:szCs w:val="21"/>
        </w:rPr>
        <w:t xml:space="preserve">        }</w:t>
      </w:r>
    </w:p>
    <w:p w:rsidR="00CB76A8" w:rsidRDefault="00CB76A8" w:rsidP="00CB76A8">
      <w:pPr>
        <w:pStyle w:val="2"/>
        <w:numPr>
          <w:ilvl w:val="0"/>
          <w:numId w:val="5"/>
        </w:numPr>
        <w:spacing w:before="240" w:after="0"/>
        <w:rPr>
          <w:rFonts w:ascii="微软雅黑" w:eastAsia="微软雅黑" w:hAnsi="微软雅黑"/>
        </w:rPr>
      </w:pPr>
      <w:bookmarkStart w:id="15" w:name="_Toc420504623"/>
      <w:r>
        <w:rPr>
          <w:rFonts w:ascii="微软雅黑" w:eastAsia="微软雅黑" w:hAnsi="微软雅黑" w:hint="eastAsia"/>
        </w:rPr>
        <w:t>菜单项加载</w:t>
      </w:r>
      <w:bookmarkEnd w:id="15"/>
    </w:p>
    <w:p w:rsidR="005403B3" w:rsidRPr="005403B3" w:rsidRDefault="005403B3" w:rsidP="005403B3">
      <w:pPr>
        <w:spacing w:line="240" w:lineRule="auto"/>
        <w:rPr>
          <w:rFonts w:ascii="微软雅黑" w:eastAsia="微软雅黑" w:hAnsi="微软雅黑"/>
          <w:sz w:val="21"/>
          <w:szCs w:val="21"/>
          <w:shd w:val="pct15" w:color="auto" w:fill="FFFFFF"/>
        </w:rPr>
      </w:pPr>
      <w:r w:rsidRPr="005403B3">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加载顶级菜单</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protected void LoadInit()</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_menus =</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hint="eastAsia"/>
          <w:sz w:val="21"/>
          <w:szCs w:val="21"/>
        </w:rPr>
        <w:t xml:space="preserve">                HomoryContext.Value.Menu.Where(o =&gt; o.ApplicationId == HomoryCoreConstant.ApplicationKey &amp;&amp; o.State == State.启用)</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.ToList();</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var menuList = _menus.Where(o =&gt; o.ParentId == null)</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lastRenderedPageBreak/>
        <w:t xml:space="preserve">                .OrderBy(o =&gt; o.Ordinal)</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.ToList();</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repeater.DataSource = menuList;</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repeater.DataBind();</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w:t>
      </w:r>
    </w:p>
    <w:p w:rsidR="00264B1B" w:rsidRPr="003E4AFE" w:rsidRDefault="00264B1B" w:rsidP="00264B1B">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加载子菜单</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protected string SubMenu(Menu menu)</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var query = _menus.Where(o =&gt; o.ParentId == menu.Id).OrderBy(o =&gt; o.Ordinal).ToList();</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var sb = new StringBuilder();</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foreach (var item in query)</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if (CurrentRights.Contains(item.RightName))</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sb.Append(string.Format("&lt;a class=\"item\" href=\"{0}\"&gt;{1}&lt;i class=\"icon\"&gt;&lt;/i&gt;&lt;/a&gt;", item.Redirect.StartsWith("+") ? item.Redirect.Substring(1).FromHomoryConfig() : item.Redirect, item.Name));</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w:t>
      </w:r>
    </w:p>
    <w:p w:rsidR="00870F80" w:rsidRPr="00870F80"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return sb.ToString();</w:t>
      </w:r>
    </w:p>
    <w:p w:rsidR="00D53B86" w:rsidRDefault="00870F80" w:rsidP="00870F80">
      <w:pPr>
        <w:spacing w:line="240" w:lineRule="auto"/>
        <w:rPr>
          <w:rFonts w:ascii="微软雅黑" w:eastAsia="微软雅黑" w:hAnsi="微软雅黑"/>
          <w:sz w:val="21"/>
          <w:szCs w:val="21"/>
        </w:rPr>
      </w:pPr>
      <w:r w:rsidRPr="00870F80">
        <w:rPr>
          <w:rFonts w:ascii="微软雅黑" w:eastAsia="微软雅黑" w:hAnsi="微软雅黑"/>
          <w:sz w:val="21"/>
          <w:szCs w:val="21"/>
        </w:rPr>
        <w:t xml:space="preserve">        }</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&lt;link href="../Content/Core/css/sidebar.css" rel="stylesheet" /&gt;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&lt;script src="../Content/Core/js/sidebar.js"&gt;&lt;/script&gt;</w:t>
      </w:r>
    </w:p>
    <w:p w:rsidR="003D4605" w:rsidRPr="003D4605" w:rsidRDefault="003D4605" w:rsidP="003D4605">
      <w:pPr>
        <w:spacing w:line="240" w:lineRule="auto"/>
        <w:rPr>
          <w:rFonts w:ascii="微软雅黑" w:eastAsia="微软雅黑" w:hAnsi="微软雅黑"/>
          <w:sz w:val="21"/>
          <w:szCs w:val="21"/>
        </w:rPr>
      </w:pP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&lt;telerik:RadScriptManager ID="sm" runat="server"&gt;&lt;/telerik:RadScriptManager&gt;</w:t>
      </w:r>
    </w:p>
    <w:p w:rsidR="003D4605" w:rsidRPr="003D4605" w:rsidRDefault="003D4605" w:rsidP="003D4605">
      <w:pPr>
        <w:spacing w:line="240" w:lineRule="auto"/>
        <w:rPr>
          <w:rFonts w:ascii="微软雅黑" w:eastAsia="微软雅黑" w:hAnsi="微软雅黑"/>
          <w:sz w:val="21"/>
          <w:szCs w:val="21"/>
        </w:rPr>
      </w:pP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lastRenderedPageBreak/>
        <w:t>&lt;div class="ui vertical labeled icon sidebar menu" id="sidebar"&gt;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t>&lt;div class="item"&gt;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r>
      <w:r w:rsidRPr="003D4605">
        <w:rPr>
          <w:rFonts w:ascii="微软雅黑" w:eastAsia="微软雅黑" w:hAnsi="微软雅黑"/>
          <w:sz w:val="21"/>
          <w:szCs w:val="21"/>
        </w:rPr>
        <w:tab/>
        <w:t>&lt;a href="../Go/Home.aspx"&gt;&lt;i id="sideHome" class="circular large home icon"&gt;&lt;/i&gt;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r>
      <w:r w:rsidRPr="003D4605">
        <w:rPr>
          <w:rFonts w:ascii="微软雅黑" w:eastAsia="微软雅黑" w:hAnsi="微软雅黑"/>
          <w:sz w:val="21"/>
          <w:szCs w:val="21"/>
        </w:rPr>
        <w:tab/>
      </w:r>
      <w:r w:rsidRPr="003D4605">
        <w:rPr>
          <w:rFonts w:ascii="微软雅黑" w:eastAsia="微软雅黑" w:hAnsi="微软雅黑"/>
          <w:sz w:val="21"/>
          <w:szCs w:val="21"/>
        </w:rPr>
        <w:tab/>
        <w:t>&lt;br /&gt;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r>
      <w:r w:rsidRPr="003D4605">
        <w:rPr>
          <w:rFonts w:ascii="微软雅黑" w:eastAsia="微软雅黑" w:hAnsi="微软雅黑"/>
          <w:sz w:val="21"/>
          <w:szCs w:val="21"/>
        </w:rPr>
        <w:tab/>
      </w:r>
      <w:r w:rsidRPr="003D4605">
        <w:rPr>
          <w:rFonts w:ascii="微软雅黑" w:eastAsia="微软雅黑" w:hAnsi="微软雅黑"/>
          <w:sz w:val="21"/>
          <w:szCs w:val="21"/>
        </w:rPr>
        <w:tab/>
        <w:t>&lt;br /&gt;</w:t>
      </w:r>
    </w:p>
    <w:p w:rsidR="003D4605" w:rsidRPr="003D4605" w:rsidRDefault="003D4605" w:rsidP="003D4605">
      <w:pPr>
        <w:spacing w:line="240" w:lineRule="auto"/>
        <w:rPr>
          <w:rFonts w:ascii="微软雅黑" w:eastAsia="微软雅黑" w:hAnsi="微软雅黑" w:hint="eastAsia"/>
          <w:sz w:val="21"/>
          <w:szCs w:val="21"/>
        </w:rPr>
      </w:pPr>
      <w:r w:rsidRPr="003D4605">
        <w:rPr>
          <w:rFonts w:ascii="微软雅黑" w:eastAsia="微软雅黑" w:hAnsi="微软雅黑" w:hint="eastAsia"/>
          <w:sz w:val="21"/>
          <w:szCs w:val="21"/>
        </w:rPr>
        <w:tab/>
      </w:r>
      <w:r w:rsidRPr="003D4605">
        <w:rPr>
          <w:rFonts w:ascii="微软雅黑" w:eastAsia="微软雅黑" w:hAnsi="微软雅黑" w:hint="eastAsia"/>
          <w:sz w:val="21"/>
          <w:szCs w:val="21"/>
        </w:rPr>
        <w:tab/>
      </w:r>
      <w:r w:rsidRPr="003D4605">
        <w:rPr>
          <w:rFonts w:ascii="微软雅黑" w:eastAsia="微软雅黑" w:hAnsi="微软雅黑" w:hint="eastAsia"/>
          <w:sz w:val="21"/>
          <w:szCs w:val="21"/>
        </w:rPr>
        <w:tab/>
        <w:t>&lt;b&gt;基础平台&lt;/b&gt;&lt;/a&gt;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t>&lt;/div&gt;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t>&lt;asp:Repeater ID="repeater" runat="server"&gt;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r>
      <w:r w:rsidRPr="003D4605">
        <w:rPr>
          <w:rFonts w:ascii="微软雅黑" w:eastAsia="微软雅黑" w:hAnsi="微软雅黑"/>
          <w:sz w:val="21"/>
          <w:szCs w:val="21"/>
        </w:rPr>
        <w:tab/>
        <w:t>&lt;ItemTemplate&gt;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r>
      <w:r w:rsidRPr="003D4605">
        <w:rPr>
          <w:rFonts w:ascii="微软雅黑" w:eastAsia="微软雅黑" w:hAnsi="微软雅黑"/>
          <w:sz w:val="21"/>
          <w:szCs w:val="21"/>
        </w:rPr>
        <w:tab/>
      </w:r>
      <w:r w:rsidRPr="003D4605">
        <w:rPr>
          <w:rFonts w:ascii="微软雅黑" w:eastAsia="微软雅黑" w:hAnsi="微软雅黑"/>
          <w:sz w:val="21"/>
          <w:szCs w:val="21"/>
        </w:rPr>
        <w:tab/>
        <w:t>&lt;div class="item"&gt;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r>
      <w:r w:rsidRPr="003D4605">
        <w:rPr>
          <w:rFonts w:ascii="微软雅黑" w:eastAsia="微软雅黑" w:hAnsi="微软雅黑"/>
          <w:sz w:val="21"/>
          <w:szCs w:val="21"/>
        </w:rPr>
        <w:tab/>
      </w:r>
      <w:r w:rsidRPr="003D4605">
        <w:rPr>
          <w:rFonts w:ascii="微软雅黑" w:eastAsia="微软雅黑" w:hAnsi="微软雅黑"/>
          <w:sz w:val="21"/>
          <w:szCs w:val="21"/>
        </w:rPr>
        <w:tab/>
      </w:r>
      <w:r w:rsidRPr="003D4605">
        <w:rPr>
          <w:rFonts w:ascii="微软雅黑" w:eastAsia="微软雅黑" w:hAnsi="微软雅黑"/>
          <w:sz w:val="21"/>
          <w:szCs w:val="21"/>
        </w:rPr>
        <w:tab/>
        <w:t>&lt;div class='&lt;%# string.Format(" ui small circular button {0}", Eval("Icon")) %&gt;' data-id='&lt;%# Eval("Id") %&gt;'&gt;&lt;%# Eval("Name") %&gt;&lt;/div&gt;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r>
      <w:r w:rsidRPr="003D4605">
        <w:rPr>
          <w:rFonts w:ascii="微软雅黑" w:eastAsia="微软雅黑" w:hAnsi="微软雅黑"/>
          <w:sz w:val="21"/>
          <w:szCs w:val="21"/>
        </w:rPr>
        <w:tab/>
      </w:r>
      <w:r w:rsidRPr="003D4605">
        <w:rPr>
          <w:rFonts w:ascii="微软雅黑" w:eastAsia="微软雅黑" w:hAnsi="微软雅黑"/>
          <w:sz w:val="21"/>
          <w:szCs w:val="21"/>
        </w:rPr>
        <w:tab/>
      </w:r>
      <w:r w:rsidRPr="003D4605">
        <w:rPr>
          <w:rFonts w:ascii="微软雅黑" w:eastAsia="微软雅黑" w:hAnsi="微软雅黑"/>
          <w:sz w:val="21"/>
          <w:szCs w:val="21"/>
        </w:rPr>
        <w:tab/>
        <w:t>&lt;div class='&lt;%# string.Format("sub menu {0}", Eval("Icon")) %&gt;' data-id='&lt;%# Eval("Id") %&gt;'&gt;&lt;%# SubMenu(Container.DataItem as Homory.Model.Menu) %&gt;&lt;/div&gt;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r>
      <w:r w:rsidRPr="003D4605">
        <w:rPr>
          <w:rFonts w:ascii="微软雅黑" w:eastAsia="微软雅黑" w:hAnsi="微软雅黑"/>
          <w:sz w:val="21"/>
          <w:szCs w:val="21"/>
        </w:rPr>
        <w:tab/>
      </w:r>
      <w:r w:rsidRPr="003D4605">
        <w:rPr>
          <w:rFonts w:ascii="微软雅黑" w:eastAsia="微软雅黑" w:hAnsi="微软雅黑"/>
          <w:sz w:val="21"/>
          <w:szCs w:val="21"/>
        </w:rPr>
        <w:tab/>
        <w:t>&lt;/div&gt;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r>
      <w:r w:rsidRPr="003D4605">
        <w:rPr>
          <w:rFonts w:ascii="微软雅黑" w:eastAsia="微软雅黑" w:hAnsi="微软雅黑"/>
          <w:sz w:val="21"/>
          <w:szCs w:val="21"/>
        </w:rPr>
        <w:tab/>
        <w:t>&lt;/ItemTemplate&gt;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t>&lt;/asp:Repeater&gt;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&lt;/div&gt;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&lt;div class="container"&gt;</w:t>
      </w:r>
    </w:p>
    <w:p w:rsidR="003D4605" w:rsidRPr="003D4605" w:rsidRDefault="003D4605" w:rsidP="003D4605">
      <w:pPr>
        <w:spacing w:line="240" w:lineRule="auto"/>
        <w:rPr>
          <w:rFonts w:ascii="微软雅黑" w:eastAsia="微软雅黑" w:hAnsi="微软雅黑" w:hint="eastAsia"/>
          <w:sz w:val="21"/>
          <w:szCs w:val="21"/>
        </w:rPr>
      </w:pPr>
      <w:r w:rsidRPr="003D4605">
        <w:rPr>
          <w:rFonts w:ascii="微软雅黑" w:eastAsia="微软雅黑" w:hAnsi="微软雅黑" w:hint="eastAsia"/>
          <w:sz w:val="21"/>
          <w:szCs w:val="21"/>
        </w:rPr>
        <w:tab/>
        <w:t>&lt;a id="sidebarSwitcher" class="launch item rootPointer" title="菜单"&gt;</w:t>
      </w:r>
    </w:p>
    <w:p w:rsidR="003D4605" w:rsidRPr="003D4605" w:rsidRDefault="003D4605" w:rsidP="003D4605">
      <w:pPr>
        <w:spacing w:line="240" w:lineRule="auto"/>
        <w:rPr>
          <w:rFonts w:ascii="微软雅黑" w:eastAsia="微软雅黑" w:hAnsi="微软雅黑" w:hint="eastAsia"/>
          <w:sz w:val="21"/>
          <w:szCs w:val="21"/>
        </w:rPr>
      </w:pPr>
      <w:r w:rsidRPr="003D4605">
        <w:rPr>
          <w:rFonts w:ascii="微软雅黑" w:eastAsia="微软雅黑" w:hAnsi="微软雅黑" w:hint="eastAsia"/>
          <w:sz w:val="21"/>
          <w:szCs w:val="21"/>
        </w:rPr>
        <w:tab/>
      </w:r>
      <w:r w:rsidRPr="003D4605">
        <w:rPr>
          <w:rFonts w:ascii="微软雅黑" w:eastAsia="微软雅黑" w:hAnsi="微软雅黑" w:hint="eastAsia"/>
          <w:sz w:val="21"/>
          <w:szCs w:val="21"/>
        </w:rPr>
        <w:tab/>
        <w:t>&lt;i class="icon list layout large"&gt;&lt;/i&gt;&lt;a id="u" runat="server" onclick="nameClick(); return false;" class="welcome rootPointer"&gt;&lt;/a&gt;&amp;nbsp;&amp;nbsp;&amp;nbsp;&amp;nbsp;&lt;a id="qb" runat="server" class="welcome rootPointer" onserverclick="qb_Click"&gt;退出&lt;/a&gt;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lastRenderedPageBreak/>
        <w:tab/>
        <w:t>&lt;/a&gt;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&lt;/div&gt;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&lt;div class="ui center aligned page grid" style="margin:0;padding:0;"&gt;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t>&lt;div class="column"&gt;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r>
      <w:r w:rsidRPr="003D4605">
        <w:rPr>
          <w:rFonts w:ascii="微软雅黑" w:eastAsia="微软雅黑" w:hAnsi="微软雅黑"/>
          <w:sz w:val="21"/>
          <w:szCs w:val="21"/>
        </w:rPr>
        <w:tab/>
        <w:t>&lt;div id="bar" class="ui inverted black center aligned segment"&gt;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r>
      <w:r w:rsidRPr="003D4605">
        <w:rPr>
          <w:rFonts w:ascii="微软雅黑" w:eastAsia="微软雅黑" w:hAnsi="微软雅黑"/>
          <w:sz w:val="21"/>
          <w:szCs w:val="21"/>
        </w:rPr>
        <w:tab/>
      </w:r>
      <w:r w:rsidRPr="003D4605">
        <w:rPr>
          <w:rFonts w:ascii="微软雅黑" w:eastAsia="微软雅黑" w:hAnsi="微软雅黑"/>
          <w:sz w:val="21"/>
          <w:szCs w:val="21"/>
        </w:rPr>
        <w:tab/>
        <w:t>&lt;h2 id="headInfo" class="ui big header"&gt;&lt;/h2&gt;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r>
      <w:r w:rsidRPr="003D4605">
        <w:rPr>
          <w:rFonts w:ascii="微软雅黑" w:eastAsia="微软雅黑" w:hAnsi="微软雅黑"/>
          <w:sz w:val="21"/>
          <w:szCs w:val="21"/>
        </w:rPr>
        <w:tab/>
        <w:t>&lt;/div&gt;</w:t>
      </w:r>
    </w:p>
    <w:p w:rsidR="003D4605" w:rsidRP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ab/>
        <w:t>&lt;/div&gt;</w:t>
      </w:r>
    </w:p>
    <w:p w:rsidR="003D4605" w:rsidRDefault="003D4605" w:rsidP="003D4605">
      <w:pPr>
        <w:spacing w:line="240" w:lineRule="auto"/>
        <w:rPr>
          <w:rFonts w:ascii="微软雅黑" w:eastAsia="微软雅黑" w:hAnsi="微软雅黑"/>
          <w:sz w:val="21"/>
          <w:szCs w:val="21"/>
        </w:rPr>
      </w:pPr>
      <w:r w:rsidRPr="003D4605">
        <w:rPr>
          <w:rFonts w:ascii="微软雅黑" w:eastAsia="微软雅黑" w:hAnsi="微软雅黑"/>
          <w:sz w:val="21"/>
          <w:szCs w:val="21"/>
        </w:rPr>
        <w:t>&lt;/div&gt;</w:t>
      </w:r>
    </w:p>
    <w:p w:rsidR="00E05DC2" w:rsidRDefault="00FC2405" w:rsidP="00E05DC2">
      <w:pPr>
        <w:pStyle w:val="2"/>
        <w:numPr>
          <w:ilvl w:val="0"/>
          <w:numId w:val="5"/>
        </w:numPr>
        <w:spacing w:before="240" w:after="0"/>
        <w:rPr>
          <w:rFonts w:ascii="微软雅黑" w:eastAsia="微软雅黑" w:hAnsi="微软雅黑"/>
        </w:rPr>
      </w:pPr>
      <w:bookmarkStart w:id="16" w:name="_Toc420504624"/>
      <w:r>
        <w:rPr>
          <w:rFonts w:ascii="微软雅黑" w:eastAsia="微软雅黑" w:hAnsi="微软雅黑"/>
        </w:rPr>
        <w:t>权限管理</w:t>
      </w:r>
      <w:bookmarkEnd w:id="16"/>
    </w:p>
    <w:p w:rsidR="00B157EB" w:rsidRPr="00B157EB" w:rsidRDefault="00B157EB" w:rsidP="00B157EB">
      <w:pPr>
        <w:spacing w:line="240" w:lineRule="auto"/>
        <w:rPr>
          <w:rFonts w:ascii="微软雅黑" w:eastAsia="微软雅黑" w:hAnsi="微软雅黑"/>
          <w:sz w:val="21"/>
          <w:szCs w:val="21"/>
          <w:shd w:val="pct15" w:color="auto" w:fill="FFFFFF"/>
        </w:rPr>
      </w:pPr>
      <w:r w:rsidRPr="00B157EB">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判断用户对部门的可访问性和可操作性</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protected void view_OnNeedDataSource(object sender, RadListViewNeedDataSourceEventArgs e)</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var departmentId = tree.SelectedNode == null || tree.SelectedNode.Level == 0</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 (Guid?)null</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 Guid.Parse(tree.SelectedNode.Value);</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var list = departmentId.HasValue</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hint="eastAsia"/>
          <w:sz w:val="21"/>
          <w:szCs w:val="21"/>
        </w:rPr>
        <w:t xml:space="preserve">                ? HomoryContext.Value.ViewTeacher.Where(o =&gt; o.DepartmentId == departmentId.Value &amp;&amp; o.State &lt; State.审核 &amp;&amp; (o.Type == DepartmentUserType.部门主职教师 || o.Type == DepartmentUserType.部门兼职教师 || o.Type == DepartmentUserType.借调后部门主职教师)).ToList()</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 null;</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view.Visible = departmentId.HasValue;</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var stext = peek.Text.Trim();</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lastRenderedPageBreak/>
        <w:t>view.DataSource = departmentId.HasValue</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 list.OrderBy(o =&gt; o.Type).ThenBy(o =&gt; o.PriorOrdinal).ThenBy(o =&gt; o.RealName).ToList().Where(o =&gt; o.Account.Contains(stext) || o.RealName.Contains(stext) || o.Phone.Contains(stext) || o.IDCard.Contains(stext)).ToList()</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null;</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w:t>
      </w:r>
    </w:p>
    <w:p w:rsidR="006F6F8E" w:rsidRPr="003E4AFE" w:rsidRDefault="006F6F8E" w:rsidP="006F6F8E">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人员加入某个权限组</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protected void view_OnItemDrop(object sender, RadListViewItemDragDropEventArgs e)</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try</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var target = e.DestinationHtmlElement;</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var roleId = Guid.Parse(target);</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var userId = Guid.Parse(e.DraggedItem.GetDataKeyValue("Id").ToString());</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var ur = new UserRole</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UserId = userId,</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RoleId = roleId,</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hint="eastAsia"/>
          <w:sz w:val="21"/>
          <w:szCs w:val="21"/>
        </w:rPr>
        <w:t xml:space="preserve">                    State = State.启用</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HomoryContext.Value.UserRole.AddOrUpdate(ur);</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HomoryContext.Value.SaveChanges();</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hint="eastAsia"/>
          <w:sz w:val="21"/>
          <w:szCs w:val="21"/>
        </w:rPr>
        <w:t>LogOp(OperationType.编辑);</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grid.Rebind();</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hint="eastAsia"/>
          <w:sz w:val="21"/>
          <w:szCs w:val="21"/>
        </w:rPr>
        <w:lastRenderedPageBreak/>
        <w:t xml:space="preserve">                Notify(panel, "操作成功", "success");</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ReSharper disable EmptyGeneralCatchClause</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catch</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ReSharper restore EmptyGeneralCatchClause</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E05DC2"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protected void view_OnItemDrop(object sender, RadListViewItemDragDropEventArgs e)</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try</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var target = e.DestinationHtmlElement;</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var roleId = Guid.Parse(target);</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var userId = Guid.Parse(e.DraggedItem.GetDataKeyValue("Id").ToString());</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var ur = new UserRole</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UserId = userId,</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RoleId = roleId,</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hint="eastAsia"/>
          <w:sz w:val="21"/>
          <w:szCs w:val="21"/>
        </w:rPr>
        <w:t xml:space="preserve">                    State = State.启用</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HomoryContext.Value.UserRole.AddOrUpdate(ur);</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HomoryContext.Value.SaveChanges();</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hint="eastAsia"/>
          <w:sz w:val="21"/>
          <w:szCs w:val="21"/>
        </w:rPr>
        <w:t>LogOp(OperationType.编辑);</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lastRenderedPageBreak/>
        <w:t>grid.Rebind();</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hint="eastAsia"/>
          <w:sz w:val="21"/>
          <w:szCs w:val="21"/>
        </w:rPr>
        <w:t xml:space="preserve">                Notify(panel, "操作成功", "success");</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ReSharper disable EmptyGeneralCatchClause</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catch</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ReSharper restore EmptyGeneralCatchClause</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P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02460C" w:rsidRDefault="0002460C" w:rsidP="0002460C">
      <w:pPr>
        <w:spacing w:line="240" w:lineRule="auto"/>
        <w:rPr>
          <w:rFonts w:ascii="微软雅黑" w:eastAsia="微软雅黑" w:hAnsi="微软雅黑"/>
          <w:sz w:val="21"/>
          <w:szCs w:val="21"/>
        </w:rPr>
      </w:pPr>
      <w:r w:rsidRPr="0002460C">
        <w:rPr>
          <w:rFonts w:ascii="微软雅黑" w:eastAsia="微软雅黑" w:hAnsi="微软雅黑"/>
          <w:sz w:val="21"/>
          <w:szCs w:val="21"/>
        </w:rPr>
        <w:t xml:space="preserve">        }</w:t>
      </w:r>
    </w:p>
    <w:p w:rsidR="00231CAB" w:rsidRPr="003E4AFE" w:rsidRDefault="00231CAB" w:rsidP="00231CAB">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获取当前应用程序策略</w:t>
      </w:r>
    </w:p>
    <w:p w:rsidR="001902C2" w:rsidRPr="001902C2" w:rsidRDefault="001902C2" w:rsidP="001902C2">
      <w:pPr>
        <w:spacing w:line="240" w:lineRule="auto"/>
        <w:rPr>
          <w:rFonts w:ascii="微软雅黑" w:eastAsia="微软雅黑" w:hAnsi="微软雅黑"/>
          <w:sz w:val="21"/>
          <w:szCs w:val="21"/>
        </w:rPr>
      </w:pPr>
      <w:r w:rsidRPr="001902C2">
        <w:rPr>
          <w:rFonts w:ascii="微软雅黑" w:eastAsia="微软雅黑" w:hAnsi="微软雅黑"/>
          <w:sz w:val="21"/>
          <w:szCs w:val="21"/>
        </w:rPr>
        <w:t>public List&lt;ApplicationPolicy&gt; Policies</w:t>
      </w:r>
    </w:p>
    <w:p w:rsidR="001902C2" w:rsidRPr="001902C2" w:rsidRDefault="001902C2" w:rsidP="001902C2">
      <w:pPr>
        <w:spacing w:line="240" w:lineRule="auto"/>
        <w:rPr>
          <w:rFonts w:ascii="微软雅黑" w:eastAsia="微软雅黑" w:hAnsi="微软雅黑"/>
          <w:sz w:val="21"/>
          <w:szCs w:val="21"/>
        </w:rPr>
      </w:pPr>
      <w:r w:rsidRPr="001902C2">
        <w:rPr>
          <w:rFonts w:ascii="微软雅黑" w:eastAsia="微软雅黑" w:hAnsi="微软雅黑"/>
          <w:sz w:val="21"/>
          <w:szCs w:val="21"/>
        </w:rPr>
        <w:t xml:space="preserve">        {</w:t>
      </w:r>
    </w:p>
    <w:p w:rsidR="001902C2" w:rsidRPr="001902C2" w:rsidRDefault="001902C2" w:rsidP="001902C2">
      <w:pPr>
        <w:spacing w:line="240" w:lineRule="auto"/>
        <w:rPr>
          <w:rFonts w:ascii="微软雅黑" w:eastAsia="微软雅黑" w:hAnsi="微软雅黑"/>
          <w:sz w:val="21"/>
          <w:szCs w:val="21"/>
        </w:rPr>
      </w:pPr>
      <w:r w:rsidRPr="001902C2">
        <w:rPr>
          <w:rFonts w:ascii="微软雅黑" w:eastAsia="微软雅黑" w:hAnsi="微软雅黑"/>
          <w:sz w:val="21"/>
          <w:szCs w:val="21"/>
        </w:rPr>
        <w:t xml:space="preserve">            get</w:t>
      </w:r>
    </w:p>
    <w:p w:rsidR="001902C2" w:rsidRPr="001902C2" w:rsidRDefault="001902C2" w:rsidP="001902C2">
      <w:pPr>
        <w:spacing w:line="240" w:lineRule="auto"/>
        <w:rPr>
          <w:rFonts w:ascii="微软雅黑" w:eastAsia="微软雅黑" w:hAnsi="微软雅黑"/>
          <w:sz w:val="21"/>
          <w:szCs w:val="21"/>
        </w:rPr>
      </w:pPr>
      <w:r w:rsidRPr="001902C2">
        <w:rPr>
          <w:rFonts w:ascii="微软雅黑" w:eastAsia="微软雅黑" w:hAnsi="微软雅黑"/>
          <w:sz w:val="21"/>
          <w:szCs w:val="21"/>
        </w:rPr>
        <w:t xml:space="preserve">            {</w:t>
      </w:r>
    </w:p>
    <w:p w:rsidR="001902C2" w:rsidRPr="001902C2" w:rsidRDefault="001902C2" w:rsidP="001902C2">
      <w:pPr>
        <w:spacing w:line="240" w:lineRule="auto"/>
        <w:rPr>
          <w:rFonts w:ascii="微软雅黑" w:eastAsia="微软雅黑" w:hAnsi="微软雅黑"/>
          <w:sz w:val="21"/>
          <w:szCs w:val="21"/>
        </w:rPr>
      </w:pPr>
      <w:r w:rsidRPr="001902C2">
        <w:rPr>
          <w:rFonts w:ascii="微软雅黑" w:eastAsia="微软雅黑" w:hAnsi="微软雅黑"/>
          <w:sz w:val="21"/>
          <w:szCs w:val="21"/>
        </w:rPr>
        <w:t xml:space="preserve">                if (_policies == null || _policies.Count == 0)</w:t>
      </w:r>
    </w:p>
    <w:p w:rsidR="001902C2" w:rsidRPr="001902C2" w:rsidRDefault="001902C2" w:rsidP="001902C2">
      <w:pPr>
        <w:spacing w:line="240" w:lineRule="auto"/>
        <w:rPr>
          <w:rFonts w:ascii="微软雅黑" w:eastAsia="微软雅黑" w:hAnsi="微软雅黑"/>
          <w:sz w:val="21"/>
          <w:szCs w:val="21"/>
        </w:rPr>
      </w:pPr>
      <w:r w:rsidRPr="001902C2">
        <w:rPr>
          <w:rFonts w:ascii="微软雅黑" w:eastAsia="微软雅黑" w:hAnsi="微软雅黑"/>
          <w:sz w:val="21"/>
          <w:szCs w:val="21"/>
        </w:rPr>
        <w:t xml:space="preserve">                {</w:t>
      </w:r>
    </w:p>
    <w:p w:rsidR="001902C2" w:rsidRPr="001902C2" w:rsidRDefault="001902C2" w:rsidP="001902C2">
      <w:pPr>
        <w:spacing w:line="240" w:lineRule="auto"/>
        <w:rPr>
          <w:rFonts w:ascii="微软雅黑" w:eastAsia="微软雅黑" w:hAnsi="微软雅黑"/>
          <w:sz w:val="21"/>
          <w:szCs w:val="21"/>
        </w:rPr>
      </w:pPr>
      <w:r w:rsidRPr="001902C2">
        <w:rPr>
          <w:rFonts w:ascii="微软雅黑" w:eastAsia="微软雅黑" w:hAnsi="微软雅黑"/>
          <w:sz w:val="21"/>
          <w:szCs w:val="21"/>
        </w:rPr>
        <w:t xml:space="preserve">                    _policies = HomoryContext.Value.ApplicationPolicy.ToList();</w:t>
      </w:r>
    </w:p>
    <w:p w:rsidR="001902C2" w:rsidRPr="001902C2" w:rsidRDefault="001902C2" w:rsidP="001902C2">
      <w:pPr>
        <w:spacing w:line="240" w:lineRule="auto"/>
        <w:rPr>
          <w:rFonts w:ascii="微软雅黑" w:eastAsia="微软雅黑" w:hAnsi="微软雅黑"/>
          <w:sz w:val="21"/>
          <w:szCs w:val="21"/>
        </w:rPr>
      </w:pPr>
      <w:r w:rsidRPr="001902C2">
        <w:rPr>
          <w:rFonts w:ascii="微软雅黑" w:eastAsia="微软雅黑" w:hAnsi="微软雅黑"/>
          <w:sz w:val="21"/>
          <w:szCs w:val="21"/>
        </w:rPr>
        <w:t xml:space="preserve">                }</w:t>
      </w:r>
    </w:p>
    <w:p w:rsidR="001902C2" w:rsidRPr="001902C2" w:rsidRDefault="001902C2" w:rsidP="001902C2">
      <w:pPr>
        <w:spacing w:line="240" w:lineRule="auto"/>
        <w:rPr>
          <w:rFonts w:ascii="微软雅黑" w:eastAsia="微软雅黑" w:hAnsi="微软雅黑"/>
          <w:sz w:val="21"/>
          <w:szCs w:val="21"/>
        </w:rPr>
      </w:pPr>
      <w:r w:rsidRPr="001902C2">
        <w:rPr>
          <w:rFonts w:ascii="微软雅黑" w:eastAsia="微软雅黑" w:hAnsi="微软雅黑"/>
          <w:sz w:val="21"/>
          <w:szCs w:val="21"/>
        </w:rPr>
        <w:t xml:space="preserve">                return _policies;</w:t>
      </w:r>
    </w:p>
    <w:p w:rsidR="001902C2" w:rsidRPr="001902C2" w:rsidRDefault="001902C2" w:rsidP="001902C2">
      <w:pPr>
        <w:spacing w:line="240" w:lineRule="auto"/>
        <w:rPr>
          <w:rFonts w:ascii="微软雅黑" w:eastAsia="微软雅黑" w:hAnsi="微软雅黑"/>
          <w:sz w:val="21"/>
          <w:szCs w:val="21"/>
        </w:rPr>
      </w:pPr>
      <w:r w:rsidRPr="001902C2">
        <w:rPr>
          <w:rFonts w:ascii="微软雅黑" w:eastAsia="微软雅黑" w:hAnsi="微软雅黑"/>
          <w:sz w:val="21"/>
          <w:szCs w:val="21"/>
        </w:rPr>
        <w:t xml:space="preserve">            }</w:t>
      </w:r>
    </w:p>
    <w:p w:rsidR="001902C2" w:rsidRDefault="001902C2" w:rsidP="001902C2">
      <w:pPr>
        <w:spacing w:line="240" w:lineRule="auto"/>
        <w:rPr>
          <w:rFonts w:ascii="微软雅黑" w:eastAsia="微软雅黑" w:hAnsi="微软雅黑"/>
          <w:sz w:val="21"/>
          <w:szCs w:val="21"/>
        </w:rPr>
      </w:pPr>
      <w:r w:rsidRPr="001902C2">
        <w:rPr>
          <w:rFonts w:ascii="微软雅黑" w:eastAsia="微软雅黑" w:hAnsi="微软雅黑"/>
          <w:sz w:val="21"/>
          <w:szCs w:val="21"/>
        </w:rPr>
        <w:t xml:space="preserve">        }</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&lt;form id="formHome" runat="server"&gt;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&lt;homory:SideBar runat="server" ID="SideBar"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lastRenderedPageBreak/>
        <w:t xml:space="preserve">        &lt;/div&gt;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&lt;telerik:RadAjaxLoadingPanel ID="loading" runat="server"&gt;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&lt;i class="ui huge teal loading icon" style="margin-top: 50px;"&gt;&lt;/i&gt;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&lt;div&gt;&amp;nbsp;&lt;/div&gt;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 xml:space="preserve">            &lt;div style="color: #564F8A; font-size: 16px;"&gt;正在加载 请稍候....&lt;/div&gt;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&lt;/telerik:RadAjaxLoadingPanel&gt;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&lt;telerik:RadAjaxPanel ID="panel" runat="server" CssClass="ui left aligned stackable page grid" Style="margin: 0; padding: 0;" LoadingPanelID="loading"&gt;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 class="ui row"&gt;&lt;/div&gt;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 class="row"&gt;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 class="eight wide column"&gt;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 xml:space="preserve">                    &lt;h6 class="ui teal header"&gt;&lt;i class="ui teal circle icon"&gt;&lt;/i&gt;教师&lt;/h6&gt;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hint="eastAsia"/>
          <w:sz w:val="21"/>
          <w:szCs w:val="21"/>
        </w:rPr>
        <w:t xml:space="preserve">                    &lt;telerik:RadComboBox ID="combo" runat="server" AutoPostBack="true" OnSelectedIndexChanged="combo_SelectedIndexChanged" DataTextField="Name" DataValueField="Id" Label="选择学校：" Width="220px" Filter="Contains" MarkFirstMatch="true" AllowCus</w:t>
      </w:r>
      <w:r w:rsidRPr="00E171B9">
        <w:rPr>
          <w:rFonts w:ascii="微软雅黑" w:eastAsia="微软雅黑" w:hAnsi="微软雅黑"/>
          <w:sz w:val="21"/>
          <w:szCs w:val="21"/>
        </w:rPr>
        <w:t>tomText="true" Height="202px"&gt;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 Eval("Name") %&gt;&lt;%--&lt;%# CountChildren(Container.DataItem as Department) %&gt;--%&gt;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&lt;/telerik:RadComboBox&gt;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&amp;nbsp;&amp;nbsp;</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 xml:space="preserve">                    &lt;telerik:RadSearchBox ID="peek" runat="server" OnSearch="peek_Search" EmptyMessage="查找...." EnableAutoComplete="false"&gt;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&lt;/telerik:RadSearchBox&gt;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lastRenderedPageBreak/>
        <w:t xml:space="preserve">                &lt;div class="eight wide column"&gt;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 xml:space="preserve">                    &lt;h6 class="ui purple header"&gt;&lt;i class="ui purple circle icon"&gt;&lt;/i&gt;角色&lt;/h6&gt;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 class="row"&gt;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 class="eight wide left aligned column coreLeft"&gt;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&lt;table&gt;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&lt;tr class="coreTop"&gt;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&lt;td&gt;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&lt;telerik:RadTreeView ID="tree" runat="server" Width="250" DataTextField="Name" DataValueField="Id" DataFieldID="Id" DataFieldParentID="ParentId" OnNodeClick="tree_NodeClick" EnableDragAndDrop="False"&gt;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&lt;NodeTemplate&gt;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 ForceTreeName(Container.DataItem as Homory.Model.Department)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&lt;/NodeTemplate&gt;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&lt;/telerik:RadTreeView&gt;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&lt;/td&gt;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&lt;td&gt;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&lt;telerik:RadListView ID="view" runat="server" DataKeyNames="Id" ClientDataKeyNames="Id" OnNeedDataSource="view_OnNeedDataSource" OnItemDrop="view_OnItemDrop"&gt;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 ReSharper disable UnknownCssClass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 id='&lt;%# Eval("Id") %&gt;' class="rlvI RadTreeView_Default rlvDrag rootPointer ui basic segment left floated" </w:t>
      </w:r>
      <w:r w:rsidRPr="00E171B9">
        <w:rPr>
          <w:rFonts w:ascii="微软雅黑" w:eastAsia="微软雅黑" w:hAnsi="微软雅黑"/>
          <w:sz w:val="21"/>
          <w:szCs w:val="21"/>
        </w:rPr>
        <w:lastRenderedPageBreak/>
        <w:t>onmousedown="Telerik.Web.UI.RadListView.HandleDrag(event, '&lt;%# Container.OwnerListView.ClientID %&gt;', &lt;%# Container.DisplayIndex%&gt;);"&gt;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 ReSharper restore UnknownCssClass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&lt;i class="ui teal circle icon"&gt;&lt;/i&gt;&amp;nbsp;&lt;%# Eval("RealName")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&lt;ClientSettings AllowItemsDragDrop="true"&gt;&lt;/ClientSettings&gt;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&lt;/telerik:RadListView&gt;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&lt;/td&gt;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&lt;/tr&gt;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&lt;/table&gt;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 class="eight wide left aligned column coreLeft"&gt;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&lt;table&gt;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&lt;tr class="coreTop"&gt;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&lt;td&gt;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&lt;telerik:RadListView ID="viewX" runat="server" DataKeyNames="Id" ClientDataKeyNames="Id" OnNeedDataSource="viewX_OnNeedDataSource" OnItemDrop="viewX_OnItemDrop"&gt;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 ReSharper disable UnknownCssClass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 id='&lt;%# Eval("Id") %&gt;' class="rlvI RadTreeView_Default rlvDrag rootPointer ui basic segment left floated" onmousedown="Telerik.Web.UI.RadListView.HandleDrag(event, '&lt;%# Container.OwnerListView.ClientID %&gt;', &lt;%# Container.DisplayIndex%&gt;);"&gt;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lastRenderedPageBreak/>
        <w:t xml:space="preserve">                                            &lt;%-- ReSharper restore UnknownCssClass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&lt;i class="ui purple circle icon"&gt;&lt;/i&gt;&amp;nbsp;&lt;%# Eval("Name")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&lt;ClientSettings AllowItemsDragDrop="true"&gt;&lt;/ClientSettings&gt;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&lt;/telerik:RadListView&gt;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&lt;/td&gt;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&lt;/tr&gt;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&lt;tr&gt;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&lt;td&gt;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 class="ui divider"&gt;&lt;/div&gt;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 xml:space="preserve">                                &lt;h6 class="ui red header"&gt;&lt;i class="ui red circle icon"&gt;&lt;/i&gt;授权列表&lt;/h6&gt;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&lt;telerik:RadGrid ID="grid" runat="server" AllowPaging="True" AutoGenerateColumns="false" LocalizationPath="../Language" AllowSorting="True" GridLines="None" OnNeedDataSource="grid_OnNeedDataSource" OnDeleteCommand="grid_OnDeleteCommand"&gt;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&lt;MasterTableView DataKeyNames="UserId,RoleId" CommandItemDisplay="None" HorizontalAlign="NotSet" ShowHeader="true" ShowHeadersWhenNoRecords="true" NoMasterRecordsText=""&gt;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&lt;HeaderStyle HorizontalAlign="Center"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&lt;ItemStyle HorizontalAlign="Center"&gt;&lt;/ItemStyle&gt;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&lt;AlternatingItemStyle HorizontalAlign="Center"&gt;&lt;/AlternatingItemStyle&gt;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&lt;Columns&gt;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lastRenderedPageBreak/>
        <w:t xml:space="preserve">                                            &lt;telerik:GridBoundColumn HeaderText="教师" DataField="UserName" SortExpression="UserName" UniqueName="UserName"&gt;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&lt;/telerik:GridBoundColumn&gt;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 xml:space="preserve">                                            &lt;telerik:GridBoundColumn HeaderText="角色" DataField="RoleName" SortExpression="RoleName" UniqueName="RoleName"&gt;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&lt;/telerik:GridBoundColumn&gt;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&lt;telerik:GridButtonColumn HeaderText="" CommandName="Delete" ButtonType="ImageButton"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&lt;/Columns&gt;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 xml:space="preserve">                                        &lt;PagerStyle Mode="NextPrevAndNumeric" PageSizes="10,20,50,100" Position="Bottom" PageSizeControlType="RadComboBox" AlwaysVisible="true" PagerTextFormat="{4} 第{0}页，共{1}页；第{2}-{3}项，共{5}项"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&lt;/MasterTableView&gt;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&lt;/telerik:RadGrid&gt;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&lt;/td&gt;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&lt;/tr&gt;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&lt;/table&gt;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&lt;/telerik:RadAjaxPanel&gt;</w:t>
      </w:r>
    </w:p>
    <w:p w:rsid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 xml:space="preserve">    &lt;/form&gt;</w:t>
      </w:r>
    </w:p>
    <w:p w:rsidR="002A0444" w:rsidRDefault="00764F73" w:rsidP="002A0444">
      <w:pPr>
        <w:pStyle w:val="2"/>
        <w:numPr>
          <w:ilvl w:val="0"/>
          <w:numId w:val="5"/>
        </w:numPr>
        <w:spacing w:before="240" w:after="0"/>
        <w:rPr>
          <w:rFonts w:ascii="微软雅黑" w:eastAsia="微软雅黑" w:hAnsi="微软雅黑"/>
        </w:rPr>
      </w:pPr>
      <w:bookmarkStart w:id="17" w:name="_Toc420504625"/>
      <w:r>
        <w:rPr>
          <w:rFonts w:ascii="微软雅黑" w:eastAsia="微软雅黑" w:hAnsi="微软雅黑" w:hint="eastAsia"/>
        </w:rPr>
        <w:t>组织管理</w:t>
      </w:r>
      <w:bookmarkEnd w:id="17"/>
    </w:p>
    <w:p w:rsidR="002E38EF" w:rsidRPr="002E38EF" w:rsidRDefault="002E38EF" w:rsidP="002E38EF">
      <w:pPr>
        <w:spacing w:line="240" w:lineRule="auto"/>
        <w:rPr>
          <w:rFonts w:ascii="微软雅黑" w:eastAsia="微软雅黑" w:hAnsi="微软雅黑"/>
          <w:sz w:val="21"/>
          <w:szCs w:val="21"/>
          <w:shd w:val="pct15" w:color="auto" w:fill="FFFFFF"/>
        </w:rPr>
      </w:pPr>
      <w:r w:rsidRPr="002E38EF">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添加</w:t>
      </w:r>
      <w:r w:rsidR="007844C5">
        <w:rPr>
          <w:rFonts w:ascii="微软雅黑" w:eastAsia="微软雅黑" w:hAnsi="微软雅黑" w:hint="eastAsia"/>
          <w:sz w:val="21"/>
          <w:szCs w:val="21"/>
          <w:shd w:val="pct15" w:color="auto" w:fill="FFFFFF"/>
        </w:rPr>
        <w:t>部门</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HomoryContext.Value.Department.Add(new Homory.Model.Department</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Id = nid,</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lastRenderedPageBreak/>
        <w:t>Name = name,</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TopId = nid,</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DisplayName = name,</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Level = 0,</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Hidden = false,</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Ordinal = ordinal,</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State = state,</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Code = code,</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BuildType = buildType,</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ClassType = classType,</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hint="eastAsia"/>
          <w:sz w:val="21"/>
          <w:szCs w:val="21"/>
        </w:rPr>
        <w:t>Type = DepartmentType.学校</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hint="eastAsia"/>
          <w:sz w:val="21"/>
          <w:szCs w:val="21"/>
        </w:rPr>
        <w:t>try { DepartmentHelper.InsertCampus(nid.ToString().ToUpper(), name, ordinal); } catch { Notify(panel, "办公平台学校新增失败", "warn"); }</w:t>
      </w:r>
    </w:p>
    <w:p w:rsidR="002A0444"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 xml:space="preserve">                            HomoryContext.Value.SaveChanges();</w:t>
      </w:r>
    </w:p>
    <w:p w:rsidR="008148D2" w:rsidRPr="003E4AFE" w:rsidRDefault="008148D2" w:rsidP="008148D2">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自动生成年级数据</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protected void AutoGenerateGrades()</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var parentId = tree.SelectedNode == null || tree.SelectedNode.Level != 0 ? (Guid?)(null) : Guid.Parse(tree.SelectedNode.Value);</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if (!parentId.HasValue) return;</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ClassType classType = HomoryContext.Value.Department.First(o =&gt; o.Id == parentId.Value).ClassType;</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var startYear = __Year - GradeCount(classType) + 1;</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for (var i = 0; i &lt; GradeCount(classType); i++)</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lastRenderedPageBreak/>
        <w:t>{</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var j = startYear + i;</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var ding = j + GradeCount(classType);</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hint="eastAsia"/>
          <w:sz w:val="21"/>
          <w:szCs w:val="21"/>
        </w:rPr>
        <w:t>if (HomoryContext.Value.Department.Count(o =&gt; o.Type == DepartmentType.班级 &amp;&amp; o.ParentId == parentId.Value &amp;&amp; o.Ordinal == ding) == 0)</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HomoryContext.Value.Department.Add(new Homory.Model.Department</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Id = HomoryContext.Value.GetId(),</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hint="eastAsia"/>
          <w:sz w:val="21"/>
          <w:szCs w:val="21"/>
        </w:rPr>
        <w:t>Name = string.Format("{0}届", ding),</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hint="eastAsia"/>
          <w:sz w:val="21"/>
          <w:szCs w:val="21"/>
        </w:rPr>
        <w:t>DisplayName = string.Format("{0}届", ding),</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ParentId = parentId,</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TopId = parentId.Value,</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Level = 1,</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Hidden = false,</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Ordinal = ding,</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hint="eastAsia"/>
          <w:sz w:val="21"/>
          <w:szCs w:val="21"/>
        </w:rPr>
        <w:t>State = State.启用,</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hint="eastAsia"/>
          <w:sz w:val="21"/>
          <w:szCs w:val="21"/>
        </w:rPr>
        <w:t>Type = DepartmentType.班级,</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hint="eastAsia"/>
          <w:sz w:val="21"/>
          <w:szCs w:val="21"/>
        </w:rPr>
        <w:t>ClassType = ClassType.无,</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hint="eastAsia"/>
          <w:sz w:val="21"/>
          <w:szCs w:val="21"/>
        </w:rPr>
        <w:t>BuildType = BuildType.无,</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Code = string.Empty</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hint="eastAsia"/>
          <w:sz w:val="21"/>
          <w:szCs w:val="21"/>
        </w:rPr>
        <w:t>LogOp(OperationType.新增);</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lastRenderedPageBreak/>
        <w:t>else</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hint="eastAsia"/>
          <w:sz w:val="21"/>
          <w:szCs w:val="21"/>
        </w:rPr>
        <w:t>HomoryContext.Value.Department.Where(o =&gt; o.Type == DepartmentType.班级 &amp;&amp; o.ParentId == parentId.Value &amp;&amp; o.Ordinal == ding).Update(o =&gt; new Homory.Model.Department { State = State.启用 });</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hint="eastAsia"/>
          <w:sz w:val="21"/>
          <w:szCs w:val="21"/>
        </w:rPr>
        <w:t>HomoryContext.Value.Department.Where(o =&gt; o.Type == DepartmentType.班级 &amp;&amp; o.ParentId == parentId.Value &amp;&amp; o.Ordinal &lt;= __Year).Update(</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hint="eastAsia"/>
          <w:sz w:val="21"/>
          <w:szCs w:val="21"/>
        </w:rPr>
        <w:t>o =&gt; new Homory.Model.Department { State = State.删除 });</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HomoryContext.Value.SaveChanges();</w:t>
      </w:r>
    </w:p>
    <w:p w:rsidR="003145E0" w:rsidRP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RebindBatch();</w:t>
      </w:r>
    </w:p>
    <w:p w:rsidR="003145E0" w:rsidRDefault="003145E0" w:rsidP="003145E0">
      <w:pPr>
        <w:spacing w:line="240" w:lineRule="auto"/>
        <w:rPr>
          <w:rFonts w:ascii="微软雅黑" w:eastAsia="微软雅黑" w:hAnsi="微软雅黑"/>
          <w:sz w:val="21"/>
          <w:szCs w:val="21"/>
        </w:rPr>
      </w:pPr>
      <w:r w:rsidRPr="003145E0">
        <w:rPr>
          <w:rFonts w:ascii="微软雅黑" w:eastAsia="微软雅黑" w:hAnsi="微软雅黑"/>
          <w:sz w:val="21"/>
          <w:szCs w:val="21"/>
        </w:rPr>
        <w:t>}</w:t>
      </w:r>
    </w:p>
    <w:p w:rsidR="008148D2" w:rsidRPr="003E4AFE" w:rsidRDefault="008148D2" w:rsidP="008148D2">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加载班级班主任</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protected void LoadCharging()</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if (tree.SelectedNode.Level != 2) return;</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var classId = Guid.Parse(tree.SelectedNode.Value);</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hint="eastAsia"/>
          <w:sz w:val="21"/>
          <w:szCs w:val="21"/>
        </w:rPr>
        <w:t>var du = HomoryContext.Value.DepartmentUser.SingleOrDefault(o =&gt; o.DepartmentId == classId &amp;&amp; o.State == State.启用 &amp;&amp; o.Type == DepartmentUserType.班级班主任);</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if (du == null)</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charging.Visible = false;</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charging.Text = string.Empty;</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charging.CommandArgument = string.Empty;</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lastRenderedPageBreak/>
        <w:t>}</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else</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charging.Visible = true;</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var user = du.User;</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charging.Text = user.RealName;</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charging.CommandArgument = user.Id.ToString();</w:t>
      </w:r>
    </w:p>
    <w:p w:rsidR="00A62AFF" w:rsidRPr="00A62AFF"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w:t>
      </w:r>
    </w:p>
    <w:p w:rsidR="003145E0" w:rsidRDefault="00A62AFF" w:rsidP="00A62AFF">
      <w:pPr>
        <w:spacing w:line="240" w:lineRule="auto"/>
        <w:rPr>
          <w:rFonts w:ascii="微软雅黑" w:eastAsia="微软雅黑" w:hAnsi="微软雅黑"/>
          <w:sz w:val="21"/>
          <w:szCs w:val="21"/>
        </w:rPr>
      </w:pPr>
      <w:r w:rsidRPr="00A62AFF">
        <w:rPr>
          <w:rFonts w:ascii="微软雅黑" w:eastAsia="微软雅黑" w:hAnsi="微软雅黑"/>
          <w:sz w:val="21"/>
          <w:szCs w:val="21"/>
        </w:rPr>
        <w: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t>&lt;form id="formHome" runat="server"&gt;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t>&lt;div&gt;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&lt;homory:SideBar runat="server" ID="SideBar"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t>&lt;/div&gt;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t>&lt;telerik:RadAjaxLoadingPanel ID="loading" runat="server"&gt;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 class="ui huge teal loading icon" style="margin-top: 50px;"&gt;&lt;/i&gt;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&lt;div&gt;&amp;nbsp;&lt;/div&gt;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t>&lt;div style="color: #564F8A; font-size: 16px;"&gt;正在加载 请稍候....&lt;/div&gt;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t>&lt;/telerik:RadAjaxLoadingPanel&gt;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t>&lt;telerik:RadAjaxPanel ID="panel" runat="server" CssClass="ui center aligned page grid" style="margin:0;padding:0;" LoadingPanelID="loading"&gt;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&lt;div class="column"&gt;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&lt;telerik:RadGrid ID="grid" runat="server" AutoGenerateColumns="false" LocalizationPath="../Language" AllowSorting="True" PageSize="20" GridLines="None" OnNeedDataSource="grid_NeedDataSource" OnBatchEditCommand="grid_BatchEditCommand" OnItemCreated="grid_ItemCreated"&gt;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lastRenderedPageBreak/>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&lt;MasterTableView EditMode="Batch" DataKeyNames="Id" CommandItemDisplay="Top" HorizontalAlign="NotSet" ShowHeader="true" ShowHeadersWhenNoRecords="true" NoMasterRecordsText=""&gt;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&lt;BatchEditingSettings EditType="Row" OpenEditingEvent="DblClick"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&lt;HeaderStyle HorizontalAlign="Center"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&lt;Columns&gt;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t>&lt;telerik:GridTemplateColumn ItemStyle-Width="80" HeaderStyle-Width="80" HeaderText="序号" DataField="Ordinal" SortExpression="Ordinal" UniqueName="Ordinal"&gt;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&lt;asp:Label runat="server" Text='&lt;%# Eval("Ordinal") %&gt;'&gt;&lt;/asp:Label&gt;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&lt;EditItemTemplate&gt;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&lt;telerik:RadNumericTextBox ID="Ordinal" runat="server" EnabledStyle-HorizontalAlign="Center" Width="64" MinValue="1" MaxValue="999999" AllowOutOfRangeAutoCorrect="true" Value='&lt;%# Bind("Ordinal") %&gt;'&gt;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&lt;NumberFormat DecimalDigits="0" AllowRounding="true"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&lt;/telerik:RadNumericTextBox&gt;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&lt;/EditItemTemplate&gt;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&lt;/telerik:GridTemplateColumn&gt;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t>&lt;telerik:GridTemplateColumn ItemStyle-HorizontalAlign="Left" ItemStyle-Width="250" HeaderStyle-Width="250" HeaderText="机构名称 *" DataField="Name" SortExpression="Name" UniqueName="Name"&gt;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lastRenderedPageBreak/>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&lt;asp:Label runat="server" Text='&lt;%# Eval("Name") %&gt;'&gt;&lt;/asp:Label&gt;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&lt;EditItemTemplate&gt;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&lt;telerik:RadTextBox ID="Name" runat="server" EnabledStyle-HorizontalAlign="Center" Width="64" MaxLength="16" Text='&lt;%# Bind("Name") %&gt;'&gt;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&lt;/telerik:RadTextBox&gt;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&lt;/EditItemTemplate&gt;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&lt;/telerik:GridTemplateColumn&gt;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t>&lt;telerik:GridTemplateColumn HeaderText="机构代码" DataField="Code" SortExpression="Code" UniqueName="Code"&gt;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&lt;asp:Label runat="server" Text='&lt;%# Eval("Code") %&gt;'&gt;&lt;/asp:Label&gt;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&lt;EditItemTemplate&gt;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&lt;telerik:RadTextBox ID="Code" runat="server" EnabledStyle-HorizontalAlign="Center" Width="64" MaxLength="32" Text='&lt;%# Bind("Code") %&gt;'&gt;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&lt;/telerik:RadTextBox&gt;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&lt;/EditItemTemplate&gt;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&lt;/telerik:GridTemplateColumn&gt;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 xml:space="preserve">                            &lt;telerik:GridTemplateColumn HeaderText="学校类别" DataField="ClassType" SortExpression="ClassType" UniqueName="ClassType"&gt;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lastRenderedPageBreak/>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&lt;asp:Label ID="classTypeLabel" runat="server" Text='&lt;%# Eval("ClassType") %&gt;'&gt;&lt;/asp:Label&gt;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&lt;EditItemTemplate&gt;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&lt;telerik:RadComboBox ID="ClassType" runat="server" Width="90" EnableTextSelection="true" Text='&lt;%# Eval("ClassType") %&gt;'&gt;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&lt;Items&gt;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&lt;telerik:RadComboBoxItem Text="" Value="0" /&gt;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 xml:space="preserve">                                            &lt;telerik:RadComboBoxItem Text="九年一贯制" Value="1" /&gt;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 xml:space="preserve">                                            &lt;telerik:RadComboBoxItem Text="幼儿园" Value="2" /&gt;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 xml:space="preserve">                                            &lt;telerik:RadComboBoxItem Text="小学" Value="3" /&gt;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 xml:space="preserve">                                            &lt;telerik:RadComboBoxItem Text="初中" Value="4" /&gt;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 xml:space="preserve">                                            &lt;telerik:RadComboBoxItem Text="其他" Value="5"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&lt;/Items&gt;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&lt;/telerik:RadComboBox&gt;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&lt;/EditItemTemplate&gt;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&lt;/telerik:GridTemplateColumn&gt;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 xml:space="preserve">                            &lt;telerik:GridTemplateColumn HeaderText="学校办别" DataField="BuildType" SortExpression="BuildType" UniqueName="BuildType"&gt;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&lt;asp:Label ID="buildTypeLabel" runat="server" Text='&lt;%# Eval("BuildType") %&gt;'&gt;&lt;/asp:Label&gt;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lastRenderedPageBreak/>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&lt;EditItemTemplate&gt;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&lt;telerik:RadComboBox ID="BuildType" runat="server" Width="140" EnableTextSelection="true" Text='&lt;%# Eval("BuildType") %&gt;'&gt;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&lt;Items&gt;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&lt;telerik:RadComboBoxItem Text="" Value="0" /&gt;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t>&lt;telerik:RadComboBoxItem Text="教育部门社会集体办" Value="1" /&gt;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t>&lt;telerik:RadComboBoxItem Text="民办" Value="2"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&lt;/Items&gt;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&lt;/telerik:RadComboBox&gt;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&lt;/EditItemTemplate&gt;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&lt;/telerik:GridTemplateColumn&gt;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t>&lt;telerik:GridTemplateColumn HeaderText="状态" DataField="State" SortExpression="State" UniqueName="State"&gt;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&lt;asp:Label ID="stateLabel" runat="server" Text='&lt;%# Eval("State") %&gt;'&gt;&lt;/asp:Label&gt;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&lt;EditItemTemplate&gt;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&lt;telerik:RadComboBox ID="State" runat="server" Width="64" EnableTextSelection="true" Text='&lt;%# Eval("State") %&gt;'&gt;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&lt;Items&gt;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lastRenderedPageBreak/>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&lt;telerik:RadComboBoxItem Text="" Value="-1" /&gt;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t>&lt;telerik:RadComboBoxItem Text="启用" Value="1" /&gt;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t>&lt;telerik:RadComboBoxItem Text="停用" Value="4" /&gt;</w:t>
      </w:r>
    </w:p>
    <w:p w:rsidR="00E171B9" w:rsidRPr="00E171B9" w:rsidRDefault="00E171B9" w:rsidP="00E171B9">
      <w:pPr>
        <w:spacing w:line="240" w:lineRule="auto"/>
        <w:rPr>
          <w:rFonts w:ascii="微软雅黑" w:eastAsia="微软雅黑" w:hAnsi="微软雅黑" w:hint="eastAsia"/>
          <w:sz w:val="21"/>
          <w:szCs w:val="21"/>
        </w:rPr>
      </w:pP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r>
      <w:r w:rsidRPr="00E171B9">
        <w:rPr>
          <w:rFonts w:ascii="微软雅黑" w:eastAsia="微软雅黑" w:hAnsi="微软雅黑" w:hint="eastAsia"/>
          <w:sz w:val="21"/>
          <w:szCs w:val="21"/>
        </w:rPr>
        <w:tab/>
        <w:t>&lt;telerik:RadComboBoxItem Text="删除" Value="5" /&gt;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&lt;/Items&gt;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&lt;/telerik:RadComboBox&gt;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&lt;/EditItemTemplate&gt;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&lt;/telerik:GridTemplateColumn&gt;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&lt;/Columns&gt;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&lt;/MasterTableView&gt;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&lt;/telerik:RadGrid&gt;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r>
      <w:r w:rsidRPr="00E171B9">
        <w:rPr>
          <w:rFonts w:ascii="微软雅黑" w:eastAsia="微软雅黑" w:hAnsi="微软雅黑"/>
          <w:sz w:val="21"/>
          <w:szCs w:val="21"/>
        </w:rPr>
        <w:tab/>
        <w:t>&lt;/div&gt;</w:t>
      </w:r>
    </w:p>
    <w:p w:rsidR="00E171B9" w:rsidRP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r>
      <w:r w:rsidRPr="00E171B9">
        <w:rPr>
          <w:rFonts w:ascii="微软雅黑" w:eastAsia="微软雅黑" w:hAnsi="微软雅黑"/>
          <w:sz w:val="21"/>
          <w:szCs w:val="21"/>
        </w:rPr>
        <w:tab/>
        <w:t>&lt;/telerik:RadAjaxPanel&gt;</w:t>
      </w:r>
    </w:p>
    <w:p w:rsidR="00E171B9" w:rsidRDefault="00E171B9" w:rsidP="00E171B9">
      <w:pPr>
        <w:spacing w:line="240" w:lineRule="auto"/>
        <w:rPr>
          <w:rFonts w:ascii="微软雅黑" w:eastAsia="微软雅黑" w:hAnsi="微软雅黑"/>
          <w:sz w:val="21"/>
          <w:szCs w:val="21"/>
        </w:rPr>
      </w:pPr>
      <w:r w:rsidRPr="00E171B9">
        <w:rPr>
          <w:rFonts w:ascii="微软雅黑" w:eastAsia="微软雅黑" w:hAnsi="微软雅黑"/>
          <w:sz w:val="21"/>
          <w:szCs w:val="21"/>
        </w:rPr>
        <w:tab/>
        <w:t>&lt;/form&gt;</w:t>
      </w:r>
    </w:p>
    <w:p w:rsidR="001D6807" w:rsidRDefault="001D6807" w:rsidP="001D6807">
      <w:pPr>
        <w:pStyle w:val="2"/>
        <w:numPr>
          <w:ilvl w:val="0"/>
          <w:numId w:val="5"/>
        </w:numPr>
        <w:spacing w:before="240" w:after="0"/>
        <w:rPr>
          <w:rFonts w:ascii="微软雅黑" w:eastAsia="微软雅黑" w:hAnsi="微软雅黑"/>
        </w:rPr>
      </w:pPr>
      <w:bookmarkStart w:id="18" w:name="_Toc420504626"/>
      <w:r>
        <w:rPr>
          <w:rFonts w:ascii="微软雅黑" w:eastAsia="微软雅黑" w:hAnsi="微软雅黑" w:hint="eastAsia"/>
        </w:rPr>
        <w:t>课程管理</w:t>
      </w:r>
      <w:bookmarkEnd w:id="18"/>
    </w:p>
    <w:p w:rsidR="008148D2" w:rsidRPr="008148D2" w:rsidRDefault="008148D2" w:rsidP="008148D2">
      <w:pPr>
        <w:spacing w:line="240" w:lineRule="auto"/>
        <w:rPr>
          <w:rFonts w:ascii="微软雅黑" w:eastAsia="微软雅黑" w:hAnsi="微软雅黑"/>
          <w:sz w:val="21"/>
          <w:szCs w:val="21"/>
          <w:shd w:val="pct15" w:color="auto" w:fill="FFFFFF"/>
        </w:rPr>
      </w:pPr>
      <w:r w:rsidRPr="008148D2">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添加课程</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public bool CourseAdd(Entities db, string name, State state, int ordinal, bool range)</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try</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var course = new Catalog</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lastRenderedPageBreak/>
        <w:t>{</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Id = db.GetId(),</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ParentId = HomoryCoreConstant.CourseOtherId,</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TopId = range ? Guid.Empty : (Guid?)null,</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Name = name,</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State = state,</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Ordinal = ordinal,</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hint="eastAsia"/>
          <w:sz w:val="21"/>
          <w:szCs w:val="21"/>
        </w:rPr>
        <w:t>Type = CatalogType.课程</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hint="eastAsia"/>
          <w:sz w:val="21"/>
          <w:szCs w:val="21"/>
        </w:rPr>
        <w:t>var ex = db.Catalog.SingleOrDefault(o =&gt; o.Name == name &amp;&amp; o.Type == CatalogType.课程);</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if (ex == null)</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db.Catalog.Add(course);</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db.SaveChanges();</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else</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hint="eastAsia"/>
          <w:sz w:val="21"/>
          <w:szCs w:val="21"/>
        </w:rPr>
        <w:t>if (ex.State &gt; State.内置)</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ex.State = state;</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ex.Ordinal = ordinal;</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db.SaveChanges();</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lastRenderedPageBreak/>
        <w:t>}</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return true;</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catch</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return false;</w:t>
      </w:r>
    </w:p>
    <w:p w:rsidR="0048116C" w:rsidRPr="0048116C"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w:t>
      </w:r>
    </w:p>
    <w:p w:rsidR="00A62AFF" w:rsidRDefault="0048116C" w:rsidP="0048116C">
      <w:pPr>
        <w:spacing w:line="240" w:lineRule="auto"/>
        <w:rPr>
          <w:rFonts w:ascii="微软雅黑" w:eastAsia="微软雅黑" w:hAnsi="微软雅黑"/>
          <w:sz w:val="21"/>
          <w:szCs w:val="21"/>
        </w:rPr>
      </w:pPr>
      <w:r w:rsidRPr="0048116C">
        <w:rPr>
          <w:rFonts w:ascii="微软雅黑" w:eastAsia="微软雅黑" w:hAnsi="微软雅黑"/>
          <w:sz w:val="21"/>
          <w:szCs w:val="21"/>
        </w:rPr>
        <w:t>}</w:t>
      </w:r>
    </w:p>
    <w:p w:rsidR="008F66F9" w:rsidRPr="003E4AFE" w:rsidRDefault="008F66F9" w:rsidP="008F66F9">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设定班级所学课程</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public bool CourseLearned(Entities db, Guid classId, Guid courseId)</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try</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if (db.Learned.Count(o =&gt; o.DepartmentId == classId &amp;&amp; o.CourseId == courseId) &gt; 0)</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var learned = db.Learned.First(o =&gt; o.DepartmentId == classId &amp;&amp; o.CourseId == courseId);</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hint="eastAsia"/>
          <w:sz w:val="21"/>
          <w:szCs w:val="21"/>
        </w:rPr>
        <w:t>learned.State = learned.State == State.启用 ? State.删除 : State.启用;</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LogOp(learned.State);</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else</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var learned = new Learned</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DepartmentId = classId,</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lastRenderedPageBreak/>
        <w:t>CourseId = courseId,</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hint="eastAsia"/>
          <w:sz w:val="21"/>
          <w:szCs w:val="21"/>
        </w:rPr>
        <w:t>State = State.启用</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db.Learned.Add(learned);</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hint="eastAsia"/>
          <w:sz w:val="21"/>
          <w:szCs w:val="21"/>
        </w:rPr>
        <w:t>LogOp(OperationType.新增);</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db.SaveChanges();</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return true;</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catch</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return false;</w:t>
      </w:r>
    </w:p>
    <w:p w:rsidR="00D17591" w:rsidRP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w:t>
      </w:r>
    </w:p>
    <w:p w:rsidR="00D17591" w:rsidRDefault="00D17591" w:rsidP="00D17591">
      <w:pPr>
        <w:spacing w:line="240" w:lineRule="auto"/>
        <w:rPr>
          <w:rFonts w:ascii="微软雅黑" w:eastAsia="微软雅黑" w:hAnsi="微软雅黑"/>
          <w:sz w:val="21"/>
          <w:szCs w:val="21"/>
        </w:rPr>
      </w:pPr>
      <w:r w:rsidRPr="00D17591">
        <w:rPr>
          <w:rFonts w:ascii="微软雅黑" w:eastAsia="微软雅黑" w:hAnsi="微软雅黑"/>
          <w:sz w:val="21"/>
          <w:szCs w:val="21"/>
        </w:rPr>
        <w: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&lt;telerik:RadAjaxLoadingPanel ID="loading" runat="server"&gt;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&lt;i class="ui huge teal loading icon" style="margin-top: 50px;"&gt;&lt;/i&gt;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&lt;div&gt;&amp;nbsp;&lt;/div&gt;</w:t>
      </w:r>
    </w:p>
    <w:p w:rsidR="008B3B77" w:rsidRPr="008B3B77" w:rsidRDefault="008B3B77" w:rsidP="008B3B77">
      <w:pPr>
        <w:spacing w:line="240" w:lineRule="auto"/>
        <w:rPr>
          <w:rFonts w:ascii="微软雅黑" w:eastAsia="微软雅黑" w:hAnsi="微软雅黑" w:hint="eastAsia"/>
          <w:sz w:val="21"/>
          <w:szCs w:val="21"/>
        </w:rPr>
      </w:pPr>
      <w:r w:rsidRPr="008B3B77">
        <w:rPr>
          <w:rFonts w:ascii="微软雅黑" w:eastAsia="微软雅黑" w:hAnsi="微软雅黑" w:hint="eastAsia"/>
          <w:sz w:val="21"/>
          <w:szCs w:val="21"/>
        </w:rPr>
        <w:t xml:space="preserve">            &lt;div style="color: #564F8A; font-size: 16px;"&gt;正在加载 请稍候....&lt;/div&gt;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&lt;/telerik:RadAjaxLoadingPanel&gt;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&lt;telerik:RadAjaxPanel ID="panel" runat="server" CssClass="ui left aligned stackable page grid" Style="margin: 0; padding: 0;" LoadingPanelID="loading"&gt;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 class="ui row"&gt;&lt;/div&gt;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 class="row"&gt;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 class="eight wide column"&gt;</w:t>
      </w:r>
    </w:p>
    <w:p w:rsidR="008B3B77" w:rsidRPr="008B3B77" w:rsidRDefault="008B3B77" w:rsidP="008B3B77">
      <w:pPr>
        <w:spacing w:line="240" w:lineRule="auto"/>
        <w:rPr>
          <w:rFonts w:ascii="微软雅黑" w:eastAsia="微软雅黑" w:hAnsi="微软雅黑" w:hint="eastAsia"/>
          <w:sz w:val="21"/>
          <w:szCs w:val="21"/>
        </w:rPr>
      </w:pPr>
      <w:r w:rsidRPr="008B3B77">
        <w:rPr>
          <w:rFonts w:ascii="微软雅黑" w:eastAsia="微软雅黑" w:hAnsi="微软雅黑" w:hint="eastAsia"/>
          <w:sz w:val="21"/>
          <w:szCs w:val="21"/>
        </w:rPr>
        <w:lastRenderedPageBreak/>
        <w:t xml:space="preserve">                    &lt;h6 class="ui teal header"&gt;&lt;i class="ui teal circle icon"&gt;&lt;/i&gt;教师&lt;/h6&gt;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hint="eastAsia"/>
          <w:sz w:val="21"/>
          <w:szCs w:val="21"/>
        </w:rPr>
        <w:t xml:space="preserve">                    &lt;telerik:RadComboBox ID="combo" runat="server" AutoPostBack="true" OnSelectedIndexChanged="combo_SelectedIndexChanged" DataTextField="Name" DataValueField="Id" Label="选择学校：" Width="220px" Filter="Contains" MarkFirstMatch="true" AllowCus</w:t>
      </w:r>
      <w:r w:rsidRPr="008B3B77">
        <w:rPr>
          <w:rFonts w:ascii="微软雅黑" w:eastAsia="微软雅黑" w:hAnsi="微软雅黑"/>
          <w:sz w:val="21"/>
          <w:szCs w:val="21"/>
        </w:rPr>
        <w:t>tomText="true" Height="202px"&gt;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&lt;ItemTemplate&gt;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 Eval("Name") %&gt;&lt;%--&lt;%# CountChildren(Container.DataItem as Department) %&gt;--%&gt;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&lt;/ItemTemplate&gt;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&lt;/telerik:RadComboBox&gt;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&amp;nbsp;&amp;nbsp;</w:t>
      </w:r>
    </w:p>
    <w:p w:rsidR="008B3B77" w:rsidRPr="008B3B77" w:rsidRDefault="008B3B77" w:rsidP="008B3B77">
      <w:pPr>
        <w:spacing w:line="240" w:lineRule="auto"/>
        <w:rPr>
          <w:rFonts w:ascii="微软雅黑" w:eastAsia="微软雅黑" w:hAnsi="微软雅黑" w:hint="eastAsia"/>
          <w:sz w:val="21"/>
          <w:szCs w:val="21"/>
        </w:rPr>
      </w:pPr>
      <w:r w:rsidRPr="008B3B77">
        <w:rPr>
          <w:rFonts w:ascii="微软雅黑" w:eastAsia="微软雅黑" w:hAnsi="微软雅黑" w:hint="eastAsia"/>
          <w:sz w:val="21"/>
          <w:szCs w:val="21"/>
        </w:rPr>
        <w:t xml:space="preserve">                    &lt;telerik:RadSearchBox ID="peek" runat="server" OnSearch="peek_Search" EmptyMessage="查找...." EnableAutoComplete="false"&gt;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&lt;/telerik:RadSearchBox&gt;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 class="eight wide column"&gt;</w:t>
      </w:r>
    </w:p>
    <w:p w:rsidR="008B3B77" w:rsidRPr="008B3B77" w:rsidRDefault="008B3B77" w:rsidP="008B3B77">
      <w:pPr>
        <w:spacing w:line="240" w:lineRule="auto"/>
        <w:rPr>
          <w:rFonts w:ascii="微软雅黑" w:eastAsia="微软雅黑" w:hAnsi="微软雅黑" w:hint="eastAsia"/>
          <w:sz w:val="21"/>
          <w:szCs w:val="21"/>
        </w:rPr>
      </w:pPr>
      <w:r w:rsidRPr="008B3B77">
        <w:rPr>
          <w:rFonts w:ascii="微软雅黑" w:eastAsia="微软雅黑" w:hAnsi="微软雅黑" w:hint="eastAsia"/>
          <w:sz w:val="21"/>
          <w:szCs w:val="21"/>
        </w:rPr>
        <w:t xml:space="preserve">                    &lt;h6 class="ui purple header"&gt;&lt;i class="ui purple circle icon"&gt;&lt;/i&gt;班级课程&lt;/h6&gt;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hint="eastAsia"/>
          <w:sz w:val="21"/>
          <w:szCs w:val="21"/>
        </w:rPr>
        <w:t xml:space="preserve">                    &lt;telerik:RadComboBox ID="comboX" runat="server" AutoPostBack="true" OnSelectedIndexChanged="comboX_SelectedIndexChanged" DataTextField="Name" DataValueField="Id" Label="选择学校：" Width="220px" Filter="Contains" MarkFirstMatch="true" AllowC</w:t>
      </w:r>
      <w:r w:rsidRPr="008B3B77">
        <w:rPr>
          <w:rFonts w:ascii="微软雅黑" w:eastAsia="微软雅黑" w:hAnsi="微软雅黑"/>
          <w:sz w:val="21"/>
          <w:szCs w:val="21"/>
        </w:rPr>
        <w:t>ustomText="true" Height="202px"&gt;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&lt;ItemTemplate&gt;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 Eval("Name") %&gt;&lt;%--&lt;%# CountChildren(Container.DataItem as Department) %&gt;--%&gt;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&lt;/ItemTemplate&gt;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&lt;/telerik:RadComboBox&gt;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lastRenderedPageBreak/>
        <w:t xml:space="preserve">                &lt;/div&gt;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 class="row"&gt;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 class="eight wide column"&gt;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&lt;table&gt;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&lt;tr class="coreTop"&gt;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&lt;td&gt;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&lt;telerik:RadTreeView ID="tree" runat="server" Width="250" DataTextField="Name" DataValueField="Id" DataFieldID="Id" DataFieldParentID="ParentId" OnNodeClick="tree_NodeClick" EnableDragAndDrop="False"&gt;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&lt;NodeTemplate&gt;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 Eval("Name").ToString() %&gt;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&lt;/NodeTemplate&gt;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&lt;/telerik:RadTreeView&gt;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&lt;/td&gt;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&lt;td&gt;&amp;nbsp;&lt;/td&gt;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&lt;td&gt;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&lt;telerik:RadListView ID="view" runat="server" DataKeyNames="Id" ClientDataKeyNames="Id" OnNeedDataSource="view_OnNeedDataSource" OnItemDrop="view_OnItemDrop"&gt;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&lt;ItemTemplate&gt;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 ReSharper disable UnknownCssClass --%&gt;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 id='&lt;%# Eval("Id") %&gt;' class="rlvI RadTreeView_Default rlvDrag rootPointer ui basic segment left floated" onmousedown="Telerik.Web.UI.RadListView.HandleDrag(event, '&lt;%# Container.OwnerListView.ClientID %&gt;', &lt;%# Container.DisplayIndex%&gt;);"&gt;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lastRenderedPageBreak/>
        <w:t xml:space="preserve">                                            &lt;%-- ReSharper restore UnknownCssClass --%&gt;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&lt;i class='&lt;%# GetIcon(Container.DataItem as Homory.Model.ViewTeacher) %&gt;'&gt;&lt;/i&gt;&amp;nbsp;&lt;%# Eval("RealName") %&gt;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&lt;/ItemTemplate&gt;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&lt;ClientSettings AllowItemsDragDrop="true"&gt;&lt;/ClientSettings&gt;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&lt;/telerik:RadListView&gt;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&lt;/td&gt;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&lt;/tr&gt;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&lt;/table&gt;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 class="eight wide column"&gt;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&lt;table&gt;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&lt;tr class="coreTop"&gt;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&lt;td&gt;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&lt;telerik:RadTreeView ID="treeX" runat="server" Width="250" DataTextField="Name" DataValueField="Id" DataFieldID="Id" DataFieldParentID="ParentId" OnNodeClick="treeX_NodeClick" EnableDragAndDrop="False"&gt;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&lt;NodeTemplate&gt;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 GenerateTreeName((Homory.Model.Department)Container.DataItem, Container.Index, Container.Level) %&gt;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&lt;/NodeTemplate&gt;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&lt;/telerik:RadTreeView&gt;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&lt;/td&gt;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lastRenderedPageBreak/>
        <w:t xml:space="preserve">                            &lt;td&gt;&amp;nbsp;&lt;/td&gt;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&lt;td&gt;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&lt;telerik:RadListView ID="viewX" runat="server" DataKeyNames="DepartmentId,CourseId" ClientDataKeyNames="DepartmentId,CourseId" OnNeedDataSource="viewX_OnNeedDataSource" OnItemDrop="viewX_OnItemDrop"&gt;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&lt;ItemTemplate&gt;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 ReSharper disable UnknownCssClass --%&gt;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 id='&lt;%# Eval("CourseId") %&gt;' style="line-height: 30px; vertical-align: middle;" class="rlvI RadTreeView_Default rlvDrag rootPointer ui basic segment" onmousedown="Telerik.Web.UI.RadListView.HandleDrag(event, '&lt;%# Container.OwnerListView.ClientID %&gt;', &lt;%# Container.DisplayIndex%&gt;);"&gt;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 ReSharper restore UnknownCssClass --%&gt;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&lt;i class="ui purple circle icon"&gt;&lt;/i&gt;&amp;nbsp;&lt;%# Eval("CourseName") %&gt;&amp;nbsp;&lt;%# GetTeacher(Guid.Parse(treeX.SelectedNode.Value), (Guid)Eval("CourseId")) %&gt;&amp;nbsp;&lt;asp:ImageButton ID="toDel" runat="server" Visible='&lt;%# HasTeacher(Guid.Parse(treeX.SelectedNode.Value), (Guid)Eval("CourseId")) %&gt;' ImageUrl="~/Images/Common/Delete.png" CommandArgument='&lt;%# Eval("CourseId") %&gt;' OnClick="toDel_Click" /&gt;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&lt;/ItemTemplate&gt;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&lt;ClientSettings AllowItemsDragDrop="true"&gt;&lt;/ClientSettings&gt;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&lt;/telerik:RadListView&gt;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&lt;/td&gt;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&lt;/tr&gt;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&lt;/table&gt;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&lt;/div&gt;</w:t>
      </w:r>
    </w:p>
    <w:p w:rsidR="008B3B77" w:rsidRP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t xml:space="preserve">            &lt;/div&gt;</w:t>
      </w:r>
    </w:p>
    <w:p w:rsidR="008B3B77" w:rsidRDefault="008B3B77" w:rsidP="008B3B77">
      <w:pPr>
        <w:spacing w:line="240" w:lineRule="auto"/>
        <w:rPr>
          <w:rFonts w:ascii="微软雅黑" w:eastAsia="微软雅黑" w:hAnsi="微软雅黑"/>
          <w:sz w:val="21"/>
          <w:szCs w:val="21"/>
        </w:rPr>
      </w:pPr>
      <w:r w:rsidRPr="008B3B77">
        <w:rPr>
          <w:rFonts w:ascii="微软雅黑" w:eastAsia="微软雅黑" w:hAnsi="微软雅黑"/>
          <w:sz w:val="21"/>
          <w:szCs w:val="21"/>
        </w:rPr>
        <w:lastRenderedPageBreak/>
        <w:t xml:space="preserve">        &lt;/telerik:RadAjaxPanel&gt;</w:t>
      </w:r>
      <w:bookmarkStart w:id="19" w:name="_GoBack"/>
      <w:bookmarkEnd w:id="19"/>
    </w:p>
    <w:p w:rsidR="00DD7A05" w:rsidRDefault="00DD7A05" w:rsidP="00DD7A05">
      <w:pPr>
        <w:pStyle w:val="2"/>
        <w:numPr>
          <w:ilvl w:val="0"/>
          <w:numId w:val="5"/>
        </w:numPr>
        <w:spacing w:before="240" w:after="0"/>
        <w:rPr>
          <w:rFonts w:ascii="微软雅黑" w:eastAsia="微软雅黑" w:hAnsi="微软雅黑"/>
        </w:rPr>
      </w:pPr>
      <w:bookmarkStart w:id="20" w:name="_Toc420504627"/>
      <w:r>
        <w:rPr>
          <w:rFonts w:ascii="微软雅黑" w:eastAsia="微软雅黑" w:hAnsi="微软雅黑"/>
        </w:rPr>
        <w:t>人员管理</w:t>
      </w:r>
      <w:bookmarkEnd w:id="20"/>
    </w:p>
    <w:p w:rsidR="008F66F9" w:rsidRPr="008F66F9" w:rsidRDefault="008F66F9" w:rsidP="008F66F9">
      <w:pPr>
        <w:spacing w:line="240" w:lineRule="auto"/>
        <w:rPr>
          <w:rFonts w:ascii="微软雅黑" w:eastAsia="微软雅黑" w:hAnsi="微软雅黑"/>
          <w:sz w:val="21"/>
          <w:szCs w:val="21"/>
          <w:shd w:val="pct15" w:color="auto" w:fill="FFFFFF"/>
        </w:rPr>
      </w:pPr>
      <w:r w:rsidRPr="008F66F9">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添加学生</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public bool StudentAdd(Entities db, Guid campusId, Guid classId, int ordinal, string name, string account, string passwordInitial, State state, string uniqueId, string idCard, bool? gender, DateTime? birthday, string nationality, string birthplace, string address, string charger, string chargerContact)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try</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string key, salt;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var password = HomoryCryptor.Encrypt(passwordInitial, out key, out salt);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var user = new User</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Id = db.GetId(),</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Account = account,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RealName = name,</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DisplayName = name,</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Stamp = Guid.NewGuid(),</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hint="eastAsia"/>
          <w:sz w:val="21"/>
          <w:szCs w:val="21"/>
        </w:rPr>
        <w:t>Type = UserType.学生,</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Password = password,</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PasswordEx = null,</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CryptoKey = key,</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CryptoSalt = salt,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hint="eastAsia"/>
          <w:sz w:val="21"/>
          <w:szCs w:val="21"/>
        </w:rPr>
        <w:t>Icon = "~/Common/默认/用户.png",</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lastRenderedPageBreak/>
        <w:t>State = state,</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Ordinal = ordinal,</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Description = null</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w:t>
      </w:r>
    </w:p>
    <w:p w:rsidR="00C26E77" w:rsidRPr="003E4AFE" w:rsidRDefault="00C26E77" w:rsidP="00C26E77">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添加账号以及学生班级关系</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var userStudent = new Homory.Model.Student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Id = user.Id,</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UniqueId = uniqueId,</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Gender = gender,</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Birthday = birthday,</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Birthplace = birthplace,</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Address = address,</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Nationality = nationality,</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IDCard = idCard,</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Charger = charger,</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ChargerContact = chargerContact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var relation = new DepartmentUser</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DepartmentId = classId,</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UserId = user.Id,</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TopDepartmentId = campusId,</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hint="eastAsia"/>
          <w:sz w:val="21"/>
          <w:szCs w:val="21"/>
        </w:rPr>
        <w:t>Type = DepartmentUserType.班级学生,</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hint="eastAsia"/>
          <w:sz w:val="21"/>
          <w:szCs w:val="21"/>
        </w:rPr>
        <w:lastRenderedPageBreak/>
        <w:t>State = State.启用,</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Ordinal = 0</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db.User.Add(user);</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db.Student.Add(userStudent);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db.DepartmentUser.Add(relation);</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return true;</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catch</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return false;</w:t>
      </w:r>
    </w:p>
    <w:p w:rsidR="003C2087" w:rsidRPr="003C2087"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w:t>
      </w:r>
    </w:p>
    <w:p w:rsidR="00DD7A05" w:rsidRPr="00DD7A05" w:rsidRDefault="003C2087" w:rsidP="003C2087">
      <w:pPr>
        <w:spacing w:line="240" w:lineRule="auto"/>
        <w:rPr>
          <w:rFonts w:ascii="微软雅黑" w:eastAsia="微软雅黑" w:hAnsi="微软雅黑"/>
          <w:sz w:val="21"/>
          <w:szCs w:val="21"/>
        </w:rPr>
      </w:pPr>
      <w:r w:rsidRPr="003C2087">
        <w:rPr>
          <w:rFonts w:ascii="微软雅黑" w:eastAsia="微软雅黑" w:hAnsi="微软雅黑"/>
          <w:sz w:val="21"/>
          <w:szCs w:val="21"/>
        </w:rPr>
        <w:t>}</w:t>
      </w:r>
    </w:p>
    <w:p w:rsidR="00196B87" w:rsidRDefault="00196B87" w:rsidP="00DD7A05">
      <w:pPr>
        <w:pStyle w:val="2"/>
        <w:numPr>
          <w:ilvl w:val="0"/>
          <w:numId w:val="5"/>
        </w:numPr>
        <w:spacing w:before="240" w:after="0"/>
        <w:rPr>
          <w:rFonts w:ascii="微软雅黑" w:eastAsia="微软雅黑" w:hAnsi="微软雅黑"/>
        </w:rPr>
      </w:pPr>
      <w:bookmarkStart w:id="21" w:name="_Toc420504628"/>
      <w:r>
        <w:rPr>
          <w:rFonts w:ascii="微软雅黑" w:eastAsia="微软雅黑" w:hAnsi="微软雅黑"/>
        </w:rPr>
        <w:t>云资源平台基础数据相关</w:t>
      </w:r>
      <w:bookmarkEnd w:id="21"/>
    </w:p>
    <w:p w:rsidR="007856B6" w:rsidRPr="007856B6" w:rsidRDefault="007856B6" w:rsidP="007856B6">
      <w:pPr>
        <w:spacing w:line="240" w:lineRule="auto"/>
        <w:rPr>
          <w:rFonts w:ascii="微软雅黑" w:eastAsia="微软雅黑" w:hAnsi="微软雅黑"/>
          <w:sz w:val="21"/>
          <w:szCs w:val="21"/>
          <w:shd w:val="pct15" w:color="auto" w:fill="FFFFFF"/>
        </w:rPr>
      </w:pPr>
      <w:r w:rsidRPr="007856B6">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加载云资源平台操作所得的荣誉分值</w:t>
      </w:r>
    </w:p>
    <w:p w:rsidR="00014957" w:rsidRPr="00014957" w:rsidRDefault="00014957" w:rsidP="00014957">
      <w:pPr>
        <w:spacing w:line="240" w:lineRule="auto"/>
        <w:rPr>
          <w:rFonts w:ascii="微软雅黑" w:eastAsia="微软雅黑" w:hAnsi="微软雅黑"/>
          <w:sz w:val="21"/>
          <w:szCs w:val="21"/>
        </w:rPr>
      </w:pPr>
      <w:r w:rsidRPr="00014957">
        <w:rPr>
          <w:rFonts w:ascii="微软雅黑" w:eastAsia="微软雅黑" w:hAnsi="微软雅黑"/>
          <w:sz w:val="21"/>
          <w:szCs w:val="21"/>
        </w:rPr>
        <w:t>count1.Value = int.Parse(HomoryContext.Value.Dictionary.Single(o =&gt; o.Key == "CreditPublish").Value);</w:t>
      </w:r>
    </w:p>
    <w:p w:rsidR="00014957" w:rsidRPr="00014957" w:rsidRDefault="00014957" w:rsidP="00014957">
      <w:pPr>
        <w:spacing w:line="240" w:lineRule="auto"/>
        <w:rPr>
          <w:rFonts w:ascii="微软雅黑" w:eastAsia="微软雅黑" w:hAnsi="微软雅黑"/>
          <w:sz w:val="21"/>
          <w:szCs w:val="21"/>
        </w:rPr>
      </w:pPr>
      <w:r w:rsidRPr="00014957">
        <w:rPr>
          <w:rFonts w:ascii="微软雅黑" w:eastAsia="微软雅黑" w:hAnsi="微软雅黑"/>
          <w:sz w:val="21"/>
          <w:szCs w:val="21"/>
        </w:rPr>
        <w:t>count2.Value = int.Parse(HomoryContext.Value.Dictionary.Single(o =&gt; o.Key == "CreditComment").Value);</w:t>
      </w:r>
    </w:p>
    <w:p w:rsidR="00014957" w:rsidRPr="00014957" w:rsidRDefault="00014957" w:rsidP="00014957">
      <w:pPr>
        <w:spacing w:line="240" w:lineRule="auto"/>
        <w:rPr>
          <w:rFonts w:ascii="微软雅黑" w:eastAsia="微软雅黑" w:hAnsi="微软雅黑"/>
          <w:sz w:val="21"/>
          <w:szCs w:val="21"/>
        </w:rPr>
      </w:pPr>
      <w:r w:rsidRPr="00014957">
        <w:rPr>
          <w:rFonts w:ascii="微软雅黑" w:eastAsia="微软雅黑" w:hAnsi="微软雅黑"/>
          <w:sz w:val="21"/>
          <w:szCs w:val="21"/>
        </w:rPr>
        <w:t>count3.Value = int.Parse(HomoryContext.Value.Dictionary.Single(o =&gt; o.Key == "CreditReply").Value);</w:t>
      </w:r>
    </w:p>
    <w:p w:rsidR="00014957" w:rsidRPr="00014957" w:rsidRDefault="00014957" w:rsidP="00014957">
      <w:pPr>
        <w:spacing w:line="240" w:lineRule="auto"/>
        <w:rPr>
          <w:rFonts w:ascii="微软雅黑" w:eastAsia="微软雅黑" w:hAnsi="微软雅黑"/>
          <w:sz w:val="21"/>
          <w:szCs w:val="21"/>
        </w:rPr>
      </w:pPr>
      <w:r w:rsidRPr="00014957">
        <w:rPr>
          <w:rFonts w:ascii="微软雅黑" w:eastAsia="微软雅黑" w:hAnsi="微软雅黑"/>
          <w:sz w:val="21"/>
          <w:szCs w:val="21"/>
        </w:rPr>
        <w:t>count4.Value = int.Parse(HomoryContext.Value.Dictionary.Single(o =&gt; o.Key == "CreditRate").Value);</w:t>
      </w:r>
    </w:p>
    <w:p w:rsidR="00CC4DC4" w:rsidRDefault="00014957" w:rsidP="00014957">
      <w:pPr>
        <w:spacing w:line="240" w:lineRule="auto"/>
        <w:rPr>
          <w:rFonts w:ascii="微软雅黑" w:eastAsia="微软雅黑" w:hAnsi="微软雅黑"/>
          <w:sz w:val="21"/>
          <w:szCs w:val="21"/>
        </w:rPr>
      </w:pPr>
      <w:r w:rsidRPr="00014957">
        <w:rPr>
          <w:rFonts w:ascii="微软雅黑" w:eastAsia="微软雅黑" w:hAnsi="微软雅黑"/>
          <w:sz w:val="21"/>
          <w:szCs w:val="21"/>
        </w:rPr>
        <w:t>count5.Value = int.Parse(HomoryContext.Value.Dictionary.Single(o =&gt; o.Key == "CreditFavourite").Value);</w:t>
      </w:r>
    </w:p>
    <w:p w:rsidR="007856B6" w:rsidRPr="003E4AFE" w:rsidRDefault="007856B6" w:rsidP="007856B6">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绑定审计图数据源</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lastRenderedPageBreak/>
        <w:t>protected void BindChartDataSource(List&lt;ViewQueryResource&gt; source)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this.UnDisplayTitle();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this.ClearSeries();</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this.BuildSeries();</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Dictionary&lt;Guid, string&gt; l = new Dictionary&lt;Guid, string&gt;();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foreach (var s in HomoryContext.Value.Department.Where(o =&gt; o.State == State.启用 &amp;&amp; o.Type == DepartmentType.学校).OrderBy(o =&gt; o.Ordinal).Select(o =&gt; new { o.Id, o.Name }).ToList())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if (CurrentRights.Contains(HomoryCoreConstant.RightGlobal))</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l.Add(s.Id, s.Name);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else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var campus = CurrentCampus.Id;</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if (s.Id == campus)</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l.Add(s.Id, s.Name);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if (l.Count() &gt; 0)</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List&lt;Calced&gt; l0 = new List&lt;Calced&gt;();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lastRenderedPageBreak/>
        <w:t>List&lt;Calced&gt; l1 = new List&lt;Calced&gt;();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var width = 0;</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foreach (var s in l)</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l0.Add(new Calced(s.Value, source.Where(o =&gt; o.CampusId == s.Key).Sum(o =&gt; o.下载资源 + o.发布文章 + o.发布视频 + o.发布试卷 + o.发布课件 + o.回复评论 + o.收藏资源 + o.浏览资源 + o.评定资源 + o.评论资源)));</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l1.Add(new Calced(s.Value, source.Where(o =&gt; o.CampusId == s.Key).Sum(o =&gt; o.获得积分)));</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width++;</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var array = new List&lt;Calced&gt;[] { l0, l1 };</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for (int _index = 0; _index &lt; array.Length; _index++)</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foreach (Calced item in array[_index])</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this.BuildSeriesItem(this.c.Series[SeriesIndexes[_index]], (double)item.Num, item.Num.ToString());</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this.c.Width = 100 + 80 * width;</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this.c.PlotArea.XAxis.AutoScale = false;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this.c.PlotArea.XAxis.Clear();</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this.c.PlotArea.XAxis.AddRange(1, l.Count, 1);</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for (int i = 0; i &lt; l.Count; i++)</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lastRenderedPageBreak/>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this.c.PlotArea.XAxis[i].TextBlock.Appearance.AutoTextWrap = AutoTextWrap.True;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this.c.PlotArea.XAxis[i].TextBlock.Appearance.TextProperties.Color = (i % 2) == 0 ? Color.Silver : Color.YellowGreen;</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this.c.PlotArea.XAxis[i].TextBlock.Text = l.ElementAt(i).Value;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protected static string[] SeriesNames = new string[] { "互动量", "荣誉值" };</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protected static int[] SeriesIndexes = new int[] { 0, 1 };</w:t>
      </w:r>
    </w:p>
    <w:p w:rsidR="00CB4DA0" w:rsidRPr="003E4AFE" w:rsidRDefault="00CB4DA0" w:rsidP="00CB4DA0">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绑定审计表格数据源</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protected void grid_OnNeedDataSource(object sender, GridNeedDataSourceEventArgs 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if (combo.SelectedIndex &lt; 0 || comboX.SelectedIndex &lt; 0)</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grid.DataSource = null;</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return;</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var year = int.Parse(combo.SelectedItem.Value);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var month = int.Parse(comboX.SelectedItem.Value);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List&lt;ViewQueryResource&gt; query;</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if (CurrentRights.Contains(HomoryCoreConstant.RightGlobal))</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lastRenderedPageBreak/>
        <w:t>query = month == 0</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 HomoryContext.Value.ViewQueryResource.Where(o =&gt; o.年份 == year).ToList()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 HomoryContext.Value.ViewQueryResource.Where(o =&gt; o.年份 == year &amp;&amp; o.月份 == month).ToList();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else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var cid = CurrentCampus == null ? (Guid?)null : CurrentCampus.Id;</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if (cid == null)</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query = new List&lt;ViewQueryResource&gt;();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else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query = month == 0</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 HomoryContext.Value.ViewQueryResource.Where(o =&gt; o.年份 == year &amp;&amp; o.CampusId == CurrentCampus.Id).ToList()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 HomoryContext.Value.ViewQueryResource.Where(o =&gt; o.年份 == year &amp;&amp; o.月份 == month &amp;&amp; o.CampusId == CurrentCampus.Id).ToList();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var list = new List&lt;ViewQueryResource&gt;();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foreach (var g in query.GroupBy(o =&gt; o.Id))</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var obj = new ViewQueryResource();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lastRenderedPageBreak/>
        <w:t>obj.学校 = g.First().学校;</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obj.教师 = g.First().教师;</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obj.CampusId = g.First().CampusId;</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obj.Id = g.First().Id;</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obj.下载资源 = g.Sum(o =&gt; o.下载资源);</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obj.发布文章 = g.Sum(o =&gt; o.发布文章);</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obj.发布视频 = g.Sum(o =&gt; o.发布视频);</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obj.发布试卷 = g.Sum(o =&gt; o.发布试卷);</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obj.发布课件 = g.Sum(o =&gt; o.发布课件);</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obj.回复评论 = g.Sum(o =&gt; o.回复评论);</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obj.收藏资源 = g.Sum(o =&gt; o.收藏资源);</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obj.浏览资源 = g.Sum(o =&gt; o.浏览资源);</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obj.获得积分 = g.Sum(o =&gt; o.获得积分);</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obj.评定资源 = g.Sum(o =&gt; o.评定资源);</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hint="eastAsia"/>
          <w:sz w:val="21"/>
          <w:szCs w:val="21"/>
        </w:rPr>
        <w:t>obj.评论资源 = g.Sum(o =&gt; o.评论资源);</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list.Add(obj);</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grid.DataSource = list;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if (CurrentRights.Contains(HomoryCoreConstant.RightGlobal))</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BindChartDataSource(list);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else</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lastRenderedPageBreak/>
        <w:t>BindChartDataSource(list);</w:t>
      </w:r>
    </w:p>
    <w:p w:rsidR="00DF5D8C" w:rsidRP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DF5D8C" w:rsidRDefault="00DF5D8C" w:rsidP="00DF5D8C">
      <w:pPr>
        <w:spacing w:line="240" w:lineRule="auto"/>
        <w:rPr>
          <w:rFonts w:ascii="微软雅黑" w:eastAsia="微软雅黑" w:hAnsi="微软雅黑"/>
          <w:sz w:val="21"/>
          <w:szCs w:val="21"/>
        </w:rPr>
      </w:pPr>
      <w:r w:rsidRPr="00DF5D8C">
        <w:rPr>
          <w:rFonts w:ascii="微软雅黑" w:eastAsia="微软雅黑" w:hAnsi="微软雅黑"/>
          <w:sz w:val="21"/>
          <w:szCs w:val="21"/>
        </w:rPr>
        <w:t>}</w:t>
      </w:r>
    </w:p>
    <w:p w:rsidR="00F53E80" w:rsidRDefault="00F53E80" w:rsidP="00F53E80">
      <w:pPr>
        <w:pStyle w:val="2"/>
        <w:numPr>
          <w:ilvl w:val="0"/>
          <w:numId w:val="5"/>
        </w:numPr>
        <w:spacing w:before="240" w:after="0"/>
        <w:rPr>
          <w:rFonts w:ascii="微软雅黑" w:eastAsia="微软雅黑" w:hAnsi="微软雅黑"/>
        </w:rPr>
      </w:pPr>
      <w:bookmarkStart w:id="22" w:name="_Toc420504629"/>
      <w:r>
        <w:rPr>
          <w:rFonts w:ascii="微软雅黑" w:eastAsia="微软雅黑" w:hAnsi="微软雅黑"/>
        </w:rPr>
        <w:t>数据</w:t>
      </w:r>
      <w:r w:rsidR="00231BCF">
        <w:rPr>
          <w:rFonts w:ascii="微软雅黑" w:eastAsia="微软雅黑" w:hAnsi="微软雅黑"/>
        </w:rPr>
        <w:t>上传导入</w:t>
      </w:r>
      <w:bookmarkEnd w:id="22"/>
    </w:p>
    <w:p w:rsidR="00231BCF" w:rsidRPr="00231BCF" w:rsidRDefault="00231BCF" w:rsidP="00231BCF">
      <w:pPr>
        <w:spacing w:line="240" w:lineRule="auto"/>
        <w:rPr>
          <w:rFonts w:ascii="微软雅黑" w:eastAsia="微软雅黑" w:hAnsi="微软雅黑"/>
          <w:sz w:val="21"/>
          <w:szCs w:val="21"/>
          <w:shd w:val="pct15" w:color="auto" w:fill="FFFFFF"/>
        </w:rPr>
      </w:pPr>
      <w:r w:rsidRPr="00231BCF">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学生数据上传并导入</w:t>
      </w:r>
    </w:p>
    <w:p w:rsidR="00CB1B00" w:rsidRPr="00CB1B00" w:rsidRDefault="00CB1B00" w:rsidP="00CB1B00">
      <w:pPr>
        <w:spacing w:line="240" w:lineRule="auto"/>
        <w:rPr>
          <w:rFonts w:ascii="微软雅黑" w:eastAsia="微软雅黑" w:hAnsi="微软雅黑"/>
          <w:sz w:val="21"/>
          <w:szCs w:val="21"/>
        </w:rPr>
      </w:pPr>
      <w:r w:rsidRPr="00CB1B00">
        <w:rPr>
          <w:rFonts w:ascii="微软雅黑" w:eastAsia="微软雅黑" w:hAnsi="微软雅黑"/>
          <w:sz w:val="21"/>
          <w:szCs w:val="21"/>
        </w:rPr>
        <w:t>protected void im_up_FileUploaded(object sender, Telerik.Web.UI.FileUploadedEventArgs e)</w:t>
      </w:r>
    </w:p>
    <w:p w:rsidR="00CB1B00" w:rsidRPr="00CB1B00" w:rsidRDefault="00CB1B00" w:rsidP="00CB1B00">
      <w:pPr>
        <w:spacing w:line="240" w:lineRule="auto"/>
        <w:rPr>
          <w:rFonts w:ascii="微软雅黑" w:eastAsia="微软雅黑" w:hAnsi="微软雅黑"/>
          <w:sz w:val="21"/>
          <w:szCs w:val="21"/>
        </w:rPr>
      </w:pPr>
      <w:r w:rsidRPr="00CB1B00">
        <w:rPr>
          <w:rFonts w:ascii="微软雅黑" w:eastAsia="微软雅黑" w:hAnsi="微软雅黑"/>
          <w:sz w:val="21"/>
          <w:szCs w:val="21"/>
        </w:rPr>
        <w:t>{</w:t>
      </w:r>
    </w:p>
    <w:p w:rsidR="00CB1B00" w:rsidRPr="00CB1B00" w:rsidRDefault="00CB1B00" w:rsidP="00CB1B00">
      <w:pPr>
        <w:spacing w:line="240" w:lineRule="auto"/>
        <w:rPr>
          <w:rFonts w:ascii="微软雅黑" w:eastAsia="微软雅黑" w:hAnsi="微软雅黑"/>
          <w:sz w:val="21"/>
          <w:szCs w:val="21"/>
        </w:rPr>
      </w:pPr>
      <w:r w:rsidRPr="00CB1B00">
        <w:rPr>
          <w:rFonts w:ascii="微软雅黑" w:eastAsia="微软雅黑" w:hAnsi="微软雅黑"/>
          <w:sz w:val="21"/>
          <w:szCs w:val="21"/>
        </w:rPr>
        <w:t>var id = Guid.NewGuid().ToString().ToUpper();</w:t>
      </w:r>
    </w:p>
    <w:p w:rsidR="00CB1B00" w:rsidRPr="00CB1B00" w:rsidRDefault="00CB1B00" w:rsidP="00CB1B00">
      <w:pPr>
        <w:spacing w:line="240" w:lineRule="auto"/>
        <w:rPr>
          <w:rFonts w:ascii="微软雅黑" w:eastAsia="微软雅黑" w:hAnsi="微软雅黑"/>
          <w:sz w:val="21"/>
          <w:szCs w:val="21"/>
        </w:rPr>
      </w:pPr>
      <w:r w:rsidRPr="00CB1B00">
        <w:rPr>
          <w:rFonts w:ascii="微软雅黑" w:eastAsia="微软雅黑" w:hAnsi="微软雅黑"/>
          <w:sz w:val="21"/>
          <w:szCs w:val="21"/>
        </w:rPr>
        <w:t>var name = Server.MapPath(string.Format("~/Temp/{0}.xls", id));</w:t>
      </w:r>
    </w:p>
    <w:p w:rsidR="00CB1B00" w:rsidRPr="00CB1B00" w:rsidRDefault="00CB1B00" w:rsidP="00CB1B00">
      <w:pPr>
        <w:spacing w:line="240" w:lineRule="auto"/>
        <w:rPr>
          <w:rFonts w:ascii="微软雅黑" w:eastAsia="微软雅黑" w:hAnsi="微软雅黑"/>
          <w:sz w:val="21"/>
          <w:szCs w:val="21"/>
        </w:rPr>
      </w:pPr>
      <w:r w:rsidRPr="00CB1B00">
        <w:rPr>
          <w:rFonts w:ascii="微软雅黑" w:eastAsia="微软雅黑" w:hAnsi="微软雅黑"/>
          <w:sz w:val="21"/>
          <w:szCs w:val="21"/>
        </w:rPr>
        <w:t>file.Value = name;</w:t>
      </w:r>
    </w:p>
    <w:p w:rsidR="00CB1B00" w:rsidRPr="00CB1B00" w:rsidRDefault="00CB1B00" w:rsidP="00CB1B00">
      <w:pPr>
        <w:spacing w:line="240" w:lineRule="auto"/>
        <w:rPr>
          <w:rFonts w:ascii="微软雅黑" w:eastAsia="微软雅黑" w:hAnsi="微软雅黑"/>
          <w:sz w:val="21"/>
          <w:szCs w:val="21"/>
        </w:rPr>
      </w:pPr>
      <w:r w:rsidRPr="00CB1B00">
        <w:rPr>
          <w:rFonts w:ascii="微软雅黑" w:eastAsia="微软雅黑" w:hAnsi="微软雅黑"/>
          <w:sz w:val="21"/>
          <w:szCs w:val="21"/>
        </w:rPr>
        <w:t>e.File.SaveAs(name, true);</w:t>
      </w:r>
    </w:p>
    <w:p w:rsidR="00CB1B00" w:rsidRPr="00CB1B00" w:rsidRDefault="00CB1B00" w:rsidP="00CB1B00">
      <w:pPr>
        <w:spacing w:line="240" w:lineRule="auto"/>
        <w:rPr>
          <w:rFonts w:ascii="微软雅黑" w:eastAsia="微软雅黑" w:hAnsi="微软雅黑"/>
          <w:sz w:val="21"/>
          <w:szCs w:val="21"/>
        </w:rPr>
      </w:pPr>
      <w:r w:rsidRPr="00CB1B00">
        <w:rPr>
          <w:rFonts w:ascii="微软雅黑" w:eastAsia="微软雅黑" w:hAnsi="微软雅黑"/>
          <w:sz w:val="21"/>
          <w:szCs w:val="21"/>
        </w:rPr>
        <w:t>var book = new Workbook(name);</w:t>
      </w:r>
    </w:p>
    <w:p w:rsidR="00CB1B00" w:rsidRPr="00CB1B00" w:rsidRDefault="00CB1B00" w:rsidP="00CB1B00">
      <w:pPr>
        <w:spacing w:line="240" w:lineRule="auto"/>
        <w:rPr>
          <w:rFonts w:ascii="微软雅黑" w:eastAsia="微软雅黑" w:hAnsi="微软雅黑"/>
          <w:sz w:val="21"/>
          <w:szCs w:val="21"/>
        </w:rPr>
      </w:pPr>
      <w:r w:rsidRPr="00CB1B00">
        <w:rPr>
          <w:rFonts w:ascii="微软雅黑" w:eastAsia="微软雅黑" w:hAnsi="微软雅黑"/>
          <w:sz w:val="21"/>
          <w:szCs w:val="21"/>
        </w:rPr>
        <w:t>var data = book.Worksheets[0].Cells.ExportDataTable(0, 0, book.Worksheets[0].Cells.Rows.Where(o =&gt; o[0].Value != null).Count(), 14, false);</w:t>
      </w:r>
    </w:p>
    <w:p w:rsidR="00CB1B00" w:rsidRPr="00CB1B00" w:rsidRDefault="00CB1B00" w:rsidP="00CB1B00">
      <w:pPr>
        <w:spacing w:line="240" w:lineRule="auto"/>
        <w:rPr>
          <w:rFonts w:ascii="微软雅黑" w:eastAsia="微软雅黑" w:hAnsi="微软雅黑"/>
          <w:sz w:val="21"/>
          <w:szCs w:val="21"/>
        </w:rPr>
      </w:pPr>
      <w:r w:rsidRPr="00CB1B00">
        <w:rPr>
          <w:rFonts w:ascii="微软雅黑" w:eastAsia="微软雅黑" w:hAnsi="微软雅黑"/>
          <w:sz w:val="21"/>
          <w:szCs w:val="21"/>
        </w:rPr>
        <w:t>grid.DataSource = data;</w:t>
      </w:r>
    </w:p>
    <w:p w:rsidR="00CB1B00" w:rsidRPr="00CB1B00" w:rsidRDefault="00CB1B00" w:rsidP="00CB1B00">
      <w:pPr>
        <w:spacing w:line="240" w:lineRule="auto"/>
        <w:rPr>
          <w:rFonts w:ascii="微软雅黑" w:eastAsia="微软雅黑" w:hAnsi="微软雅黑"/>
          <w:sz w:val="21"/>
          <w:szCs w:val="21"/>
        </w:rPr>
      </w:pPr>
      <w:r w:rsidRPr="00CB1B00">
        <w:rPr>
          <w:rFonts w:ascii="微软雅黑" w:eastAsia="微软雅黑" w:hAnsi="微软雅黑"/>
          <w:sz w:val="21"/>
          <w:szCs w:val="21"/>
        </w:rPr>
        <w:t>grid.DataBind();</w:t>
      </w:r>
    </w:p>
    <w:p w:rsidR="00014957" w:rsidRDefault="00CB1B00" w:rsidP="00CB1B00">
      <w:pPr>
        <w:spacing w:line="240" w:lineRule="auto"/>
        <w:rPr>
          <w:rFonts w:ascii="微软雅黑" w:eastAsia="微软雅黑" w:hAnsi="微软雅黑"/>
          <w:sz w:val="21"/>
          <w:szCs w:val="21"/>
        </w:rPr>
      </w:pPr>
      <w:r w:rsidRPr="00CB1B00">
        <w:rPr>
          <w:rFonts w:ascii="微软雅黑" w:eastAsia="微软雅黑" w:hAnsi="微软雅黑"/>
          <w:sz w:val="21"/>
          <w:szCs w:val="21"/>
        </w:rPr>
        <w:t>}</w:t>
      </w:r>
    </w:p>
    <w:p w:rsidR="00A170FE" w:rsidRDefault="00A170FE" w:rsidP="00A170FE">
      <w:pPr>
        <w:pStyle w:val="2"/>
        <w:numPr>
          <w:ilvl w:val="0"/>
          <w:numId w:val="5"/>
        </w:numPr>
        <w:spacing w:before="240" w:after="0"/>
        <w:rPr>
          <w:rFonts w:ascii="微软雅黑" w:eastAsia="微软雅黑" w:hAnsi="微软雅黑"/>
        </w:rPr>
      </w:pPr>
      <w:bookmarkStart w:id="23" w:name="_Toc420504630"/>
      <w:r>
        <w:rPr>
          <w:rFonts w:ascii="微软雅黑" w:eastAsia="微软雅黑" w:hAnsi="微软雅黑"/>
        </w:rPr>
        <w:t>查询审计</w:t>
      </w:r>
      <w:bookmarkEnd w:id="23"/>
    </w:p>
    <w:p w:rsidR="00E73B3C" w:rsidRPr="00E73B3C" w:rsidRDefault="00E73B3C" w:rsidP="00E73B3C">
      <w:pPr>
        <w:spacing w:line="240" w:lineRule="auto"/>
        <w:rPr>
          <w:rFonts w:ascii="微软雅黑" w:eastAsia="微软雅黑" w:hAnsi="微软雅黑"/>
          <w:sz w:val="21"/>
          <w:szCs w:val="21"/>
          <w:shd w:val="pct15" w:color="auto" w:fill="FFFFFF"/>
        </w:rPr>
      </w:pPr>
      <w:r w:rsidRPr="00E73B3C">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绑定图表系列</w:t>
      </w:r>
    </w:p>
    <w:p w:rsidR="005900EC" w:rsidRPr="005900EC" w:rsidRDefault="005900EC" w:rsidP="005900EC">
      <w:pPr>
        <w:spacing w:line="240" w:lineRule="auto"/>
        <w:rPr>
          <w:rFonts w:ascii="微软雅黑" w:eastAsia="微软雅黑" w:hAnsi="微软雅黑"/>
          <w:sz w:val="21"/>
          <w:szCs w:val="21"/>
        </w:rPr>
      </w:pPr>
      <w:r w:rsidRPr="005900EC">
        <w:rPr>
          <w:rFonts w:ascii="微软雅黑" w:eastAsia="微软雅黑" w:hAnsi="微软雅黑"/>
          <w:sz w:val="21"/>
          <w:szCs w:val="21"/>
        </w:rPr>
        <w:t>protected void BuildSeries(string title)</w:t>
      </w:r>
    </w:p>
    <w:p w:rsidR="005900EC" w:rsidRPr="005900EC" w:rsidRDefault="005900EC" w:rsidP="005900EC">
      <w:pPr>
        <w:spacing w:line="240" w:lineRule="auto"/>
        <w:rPr>
          <w:rFonts w:ascii="微软雅黑" w:eastAsia="微软雅黑" w:hAnsi="微软雅黑"/>
          <w:sz w:val="21"/>
          <w:szCs w:val="21"/>
        </w:rPr>
      </w:pPr>
      <w:r w:rsidRPr="005900EC">
        <w:rPr>
          <w:rFonts w:ascii="微软雅黑" w:eastAsia="微软雅黑" w:hAnsi="微软雅黑"/>
          <w:sz w:val="21"/>
          <w:szCs w:val="21"/>
        </w:rPr>
        <w:t>{</w:t>
      </w:r>
    </w:p>
    <w:p w:rsidR="005900EC" w:rsidRPr="005900EC" w:rsidRDefault="005900EC" w:rsidP="005900EC">
      <w:pPr>
        <w:spacing w:line="240" w:lineRule="auto"/>
        <w:rPr>
          <w:rFonts w:ascii="微软雅黑" w:eastAsia="微软雅黑" w:hAnsi="微软雅黑"/>
          <w:sz w:val="21"/>
          <w:szCs w:val="21"/>
        </w:rPr>
      </w:pPr>
      <w:r w:rsidRPr="005900EC">
        <w:rPr>
          <w:rFonts w:ascii="微软雅黑" w:eastAsia="微软雅黑" w:hAnsi="微软雅黑"/>
          <w:sz w:val="21"/>
          <w:szCs w:val="21"/>
        </w:rPr>
        <w:t>ChartSeries series = new ChartSeries(title);</w:t>
      </w:r>
    </w:p>
    <w:p w:rsidR="005900EC" w:rsidRPr="005900EC" w:rsidRDefault="005900EC" w:rsidP="005900EC">
      <w:pPr>
        <w:spacing w:line="240" w:lineRule="auto"/>
        <w:rPr>
          <w:rFonts w:ascii="微软雅黑" w:eastAsia="微软雅黑" w:hAnsi="微软雅黑"/>
          <w:sz w:val="21"/>
          <w:szCs w:val="21"/>
        </w:rPr>
      </w:pPr>
      <w:r w:rsidRPr="005900EC">
        <w:rPr>
          <w:rFonts w:ascii="微软雅黑" w:eastAsia="微软雅黑" w:hAnsi="微软雅黑"/>
          <w:sz w:val="21"/>
          <w:szCs w:val="21"/>
        </w:rPr>
        <w:t>this.c.Chart.Series.Add(series);</w:t>
      </w:r>
    </w:p>
    <w:p w:rsidR="00CB1B00" w:rsidRDefault="005900EC" w:rsidP="005900EC">
      <w:pPr>
        <w:spacing w:line="240" w:lineRule="auto"/>
        <w:rPr>
          <w:rFonts w:ascii="微软雅黑" w:eastAsia="微软雅黑" w:hAnsi="微软雅黑"/>
          <w:sz w:val="21"/>
          <w:szCs w:val="21"/>
        </w:rPr>
      </w:pPr>
      <w:r w:rsidRPr="005900EC">
        <w:rPr>
          <w:rFonts w:ascii="微软雅黑" w:eastAsia="微软雅黑" w:hAnsi="微软雅黑"/>
          <w:sz w:val="21"/>
          <w:szCs w:val="21"/>
        </w:rPr>
        <w:t>}</w:t>
      </w:r>
    </w:p>
    <w:p w:rsidR="00E73B3C" w:rsidRPr="003E4AFE" w:rsidRDefault="00E73B3C" w:rsidP="00E73B3C">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lastRenderedPageBreak/>
        <w:t>//</w:t>
      </w:r>
      <w:r>
        <w:rPr>
          <w:rFonts w:ascii="微软雅黑" w:eastAsia="微软雅黑" w:hAnsi="微软雅黑" w:hint="eastAsia"/>
          <w:sz w:val="21"/>
          <w:szCs w:val="21"/>
          <w:shd w:val="pct15" w:color="auto" w:fill="FFFFFF"/>
        </w:rPr>
        <w:t>绑定图表系列项</w:t>
      </w:r>
    </w:p>
    <w:p w:rsidR="005900EC" w:rsidRPr="005900EC" w:rsidRDefault="005900EC" w:rsidP="005900EC">
      <w:pPr>
        <w:spacing w:line="240" w:lineRule="auto"/>
        <w:rPr>
          <w:rFonts w:ascii="微软雅黑" w:eastAsia="微软雅黑" w:hAnsi="微软雅黑"/>
          <w:sz w:val="21"/>
          <w:szCs w:val="21"/>
        </w:rPr>
      </w:pPr>
      <w:r w:rsidRPr="005900EC">
        <w:rPr>
          <w:rFonts w:ascii="微软雅黑" w:eastAsia="微软雅黑" w:hAnsi="微软雅黑"/>
          <w:sz w:val="21"/>
          <w:szCs w:val="21"/>
        </w:rPr>
        <w:t>protected void BuildSeriesItem(ChartSeries series, double count, string label)</w:t>
      </w:r>
    </w:p>
    <w:p w:rsidR="005900EC" w:rsidRPr="005900EC" w:rsidRDefault="005900EC" w:rsidP="005900EC">
      <w:pPr>
        <w:spacing w:line="240" w:lineRule="auto"/>
        <w:rPr>
          <w:rFonts w:ascii="微软雅黑" w:eastAsia="微软雅黑" w:hAnsi="微软雅黑"/>
          <w:sz w:val="21"/>
          <w:szCs w:val="21"/>
        </w:rPr>
      </w:pPr>
      <w:r w:rsidRPr="005900EC">
        <w:rPr>
          <w:rFonts w:ascii="微软雅黑" w:eastAsia="微软雅黑" w:hAnsi="微软雅黑"/>
          <w:sz w:val="21"/>
          <w:szCs w:val="21"/>
        </w:rPr>
        <w:t>{</w:t>
      </w:r>
    </w:p>
    <w:p w:rsidR="005900EC" w:rsidRPr="005900EC" w:rsidRDefault="005900EC" w:rsidP="005900EC">
      <w:pPr>
        <w:spacing w:line="240" w:lineRule="auto"/>
        <w:rPr>
          <w:rFonts w:ascii="微软雅黑" w:eastAsia="微软雅黑" w:hAnsi="微软雅黑"/>
          <w:sz w:val="21"/>
          <w:szCs w:val="21"/>
        </w:rPr>
      </w:pPr>
      <w:r w:rsidRPr="005900EC">
        <w:rPr>
          <w:rFonts w:ascii="微软雅黑" w:eastAsia="微软雅黑" w:hAnsi="微软雅黑"/>
          <w:sz w:val="21"/>
          <w:szCs w:val="21"/>
        </w:rPr>
        <w:t>ChartSeriesItem item = new ChartSeriesItem(count, label);</w:t>
      </w:r>
    </w:p>
    <w:p w:rsidR="005900EC" w:rsidRPr="005900EC" w:rsidRDefault="005900EC" w:rsidP="005900EC">
      <w:pPr>
        <w:spacing w:line="240" w:lineRule="auto"/>
        <w:rPr>
          <w:rFonts w:ascii="微软雅黑" w:eastAsia="微软雅黑" w:hAnsi="微软雅黑"/>
          <w:sz w:val="21"/>
          <w:szCs w:val="21"/>
        </w:rPr>
      </w:pPr>
      <w:r w:rsidRPr="005900EC">
        <w:rPr>
          <w:rFonts w:ascii="微软雅黑" w:eastAsia="微软雅黑" w:hAnsi="微软雅黑"/>
          <w:sz w:val="21"/>
          <w:szCs w:val="21"/>
        </w:rPr>
        <w:t>item.Label.TextBlock.Appearance.TextProperties.Color = Color.HotPink;</w:t>
      </w:r>
    </w:p>
    <w:p w:rsidR="005900EC" w:rsidRPr="005900EC" w:rsidRDefault="005900EC" w:rsidP="005900EC">
      <w:pPr>
        <w:spacing w:line="240" w:lineRule="auto"/>
        <w:rPr>
          <w:rFonts w:ascii="微软雅黑" w:eastAsia="微软雅黑" w:hAnsi="微软雅黑"/>
          <w:sz w:val="21"/>
          <w:szCs w:val="21"/>
        </w:rPr>
      </w:pPr>
      <w:r w:rsidRPr="005900EC">
        <w:rPr>
          <w:rFonts w:ascii="微软雅黑" w:eastAsia="微软雅黑" w:hAnsi="微软雅黑"/>
          <w:sz w:val="21"/>
          <w:szCs w:val="21"/>
        </w:rPr>
        <w:t>item.Label.TextBlock.Appearance.TextProperties.Font = new Font("Arial", 12, FontStyle.Bold);</w:t>
      </w:r>
    </w:p>
    <w:p w:rsidR="005900EC" w:rsidRPr="005900EC" w:rsidRDefault="005900EC" w:rsidP="005900EC">
      <w:pPr>
        <w:spacing w:line="240" w:lineRule="auto"/>
        <w:rPr>
          <w:rFonts w:ascii="微软雅黑" w:eastAsia="微软雅黑" w:hAnsi="微软雅黑"/>
          <w:sz w:val="21"/>
          <w:szCs w:val="21"/>
        </w:rPr>
      </w:pPr>
      <w:r w:rsidRPr="005900EC">
        <w:rPr>
          <w:rFonts w:ascii="微软雅黑" w:eastAsia="微软雅黑" w:hAnsi="微软雅黑"/>
          <w:sz w:val="21"/>
          <w:szCs w:val="21"/>
        </w:rPr>
        <w:t>series.Items.Add(item);</w:t>
      </w:r>
    </w:p>
    <w:p w:rsidR="005900EC" w:rsidRDefault="005900EC" w:rsidP="005900EC">
      <w:pPr>
        <w:spacing w:line="240" w:lineRule="auto"/>
        <w:rPr>
          <w:rFonts w:ascii="微软雅黑" w:eastAsia="微软雅黑" w:hAnsi="微软雅黑"/>
          <w:sz w:val="21"/>
          <w:szCs w:val="21"/>
        </w:rPr>
      </w:pPr>
      <w:r w:rsidRPr="005900EC">
        <w:rPr>
          <w:rFonts w:ascii="微软雅黑" w:eastAsia="微软雅黑" w:hAnsi="微软雅黑"/>
          <w:sz w:val="21"/>
          <w:szCs w:val="21"/>
        </w:rPr>
        <w:t>}</w:t>
      </w:r>
    </w:p>
    <w:p w:rsidR="00E73B3C" w:rsidRPr="003E4AFE" w:rsidRDefault="00E73B3C" w:rsidP="00E73B3C">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绑定图表数据源</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protected void BindChartDataSource()</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this.UnDisplayTitle();</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this.ClearSeries();</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this.BuildSeries();</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List&lt;string&gt; l = new List&lt;string&gt;();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hint="eastAsia"/>
          <w:sz w:val="21"/>
          <w:szCs w:val="21"/>
        </w:rPr>
        <w:t>foreach (var s in HomoryContext.Value.Department.Where(o =&gt; o.State == State.启用 &amp;&amp; o.Type == DepartmentType.学校).OrderBy(o =&gt; o.Ordinal).Select(o =&gt; o.Name).ToList())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if (CurrentRights.Contains(HomoryCoreConstant.RightGlobal))</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l.Add(s);</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else</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lastRenderedPageBreak/>
        <w:t>var campus = CurrentCampus.Name;</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if (s == campus)</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l.Add(s);</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if (l.Count() &gt; 0)</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List&lt;Calced&gt; lA = new List&lt;Calced&gt;();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var width = 0;</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foreach (var s in l)</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hint="eastAsia"/>
          <w:sz w:val="21"/>
          <w:szCs w:val="21"/>
        </w:rPr>
        <w:t>lA.Add(new Calced(s, HomoryContext.Value.ViewQueryStudent.Count(o =&gt; o.学校 == s &amp;&amp; o.状态 == "启用")));</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width++;</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foreach (Calced item in lA)</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this.BuildSeriesItem(this.c.Series[SeriesIndexes[0]], (double)item.Num, item.Num.ToString());</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this.c.Width = 150 + 50 * width;</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this.c.PlotArea.XAxis.AutoScale = false;</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this.c.PlotArea.XAxis.Clear();</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this.c.PlotArea.XAxis.AddRange(1, l.Count, 1);</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for (int i = 0; i &lt; l.Count; i++)</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lastRenderedPageBreak/>
        <w: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this.c.PlotArea.XAxis[i].TextBlock.Appearance.AutoTextWrap = AutoTextWrap.True;</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this.c.PlotArea.XAxis[i].TextBlock.Appearance.TextProperties.Color = (i % 2) == 0 ? Color.Silver : Color.YellowGreen;</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this.c.PlotArea.XAxis[i].TextBlock.Text = l.ElementAt(i);</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BC69A3" w:rsidRPr="00BC69A3"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5900EC" w:rsidRDefault="00BC69A3" w:rsidP="00BC69A3">
      <w:pPr>
        <w:spacing w:line="240" w:lineRule="auto"/>
        <w:rPr>
          <w:rFonts w:ascii="微软雅黑" w:eastAsia="微软雅黑" w:hAnsi="微软雅黑"/>
          <w:sz w:val="21"/>
          <w:szCs w:val="21"/>
        </w:rPr>
      </w:pPr>
      <w:r w:rsidRPr="00BC69A3">
        <w:rPr>
          <w:rFonts w:ascii="微软雅黑" w:eastAsia="微软雅黑" w:hAnsi="微软雅黑"/>
          <w:sz w:val="21"/>
          <w:szCs w:val="21"/>
        </w:rPr>
        <w:t>}</w:t>
      </w:r>
    </w:p>
    <w:p w:rsidR="00E73B3C" w:rsidRPr="003E4AFE" w:rsidRDefault="00E73B3C" w:rsidP="00E73B3C">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初始化筛选项</w:t>
      </w:r>
    </w:p>
    <w:p w:rsidR="00A80255" w:rsidRPr="00A80255" w:rsidRDefault="00A80255" w:rsidP="00A80255">
      <w:pPr>
        <w:spacing w:line="240" w:lineRule="auto"/>
        <w:rPr>
          <w:rFonts w:ascii="微软雅黑" w:eastAsia="微软雅黑" w:hAnsi="微软雅黑"/>
          <w:sz w:val="21"/>
          <w:szCs w:val="21"/>
        </w:rPr>
      </w:pPr>
      <w:r w:rsidRPr="00A80255">
        <w:rPr>
          <w:rFonts w:ascii="微软雅黑" w:eastAsia="微软雅黑" w:hAnsi="微软雅黑"/>
          <w:sz w:val="21"/>
          <w:szCs w:val="21"/>
        </w:rPr>
        <w:t>protected void InitFilterMenu(GridFilterMenu menu)</w:t>
      </w:r>
    </w:p>
    <w:p w:rsidR="00A80255" w:rsidRPr="00A80255" w:rsidRDefault="00A80255" w:rsidP="00A80255">
      <w:pPr>
        <w:spacing w:line="240" w:lineRule="auto"/>
        <w:rPr>
          <w:rFonts w:ascii="微软雅黑" w:eastAsia="微软雅黑" w:hAnsi="微软雅黑"/>
          <w:sz w:val="21"/>
          <w:szCs w:val="21"/>
        </w:rPr>
      </w:pPr>
      <w:r w:rsidRPr="00A80255">
        <w:rPr>
          <w:rFonts w:ascii="微软雅黑" w:eastAsia="微软雅黑" w:hAnsi="微软雅黑"/>
          <w:sz w:val="21"/>
          <w:szCs w:val="21"/>
        </w:rPr>
        <w:t>{</w:t>
      </w:r>
    </w:p>
    <w:p w:rsidR="00A80255" w:rsidRPr="00A80255" w:rsidRDefault="00A80255" w:rsidP="00A80255">
      <w:pPr>
        <w:spacing w:line="240" w:lineRule="auto"/>
        <w:rPr>
          <w:rFonts w:ascii="微软雅黑" w:eastAsia="微软雅黑" w:hAnsi="微软雅黑"/>
          <w:sz w:val="21"/>
          <w:szCs w:val="21"/>
        </w:rPr>
      </w:pPr>
      <w:r w:rsidRPr="00A80255">
        <w:rPr>
          <w:rFonts w:ascii="微软雅黑" w:eastAsia="微软雅黑" w:hAnsi="微软雅黑"/>
          <w:sz w:val="21"/>
          <w:szCs w:val="21"/>
        </w:rPr>
        <w:t>menu.Items.Clear();</w:t>
      </w:r>
    </w:p>
    <w:p w:rsidR="00A80255" w:rsidRPr="00A80255" w:rsidRDefault="00A80255" w:rsidP="00A80255">
      <w:pPr>
        <w:spacing w:line="240" w:lineRule="auto"/>
        <w:rPr>
          <w:rFonts w:ascii="微软雅黑" w:eastAsia="微软雅黑" w:hAnsi="微软雅黑"/>
          <w:sz w:val="21"/>
          <w:szCs w:val="21"/>
        </w:rPr>
      </w:pPr>
      <w:r w:rsidRPr="00A80255">
        <w:rPr>
          <w:rFonts w:ascii="微软雅黑" w:eastAsia="微软雅黑" w:hAnsi="微软雅黑" w:hint="eastAsia"/>
          <w:sz w:val="21"/>
          <w:szCs w:val="21"/>
        </w:rPr>
        <w:t>var itemNoFilter = new RadMenuItem { Text = "全部", Value = "NoFilter" };</w:t>
      </w:r>
    </w:p>
    <w:p w:rsidR="00A80255" w:rsidRPr="00A80255" w:rsidRDefault="00A80255" w:rsidP="00A80255">
      <w:pPr>
        <w:spacing w:line="240" w:lineRule="auto"/>
        <w:rPr>
          <w:rFonts w:ascii="微软雅黑" w:eastAsia="微软雅黑" w:hAnsi="微软雅黑"/>
          <w:sz w:val="21"/>
          <w:szCs w:val="21"/>
        </w:rPr>
      </w:pPr>
      <w:r w:rsidRPr="00A80255">
        <w:rPr>
          <w:rFonts w:ascii="微软雅黑" w:eastAsia="微软雅黑" w:hAnsi="微软雅黑"/>
          <w:sz w:val="21"/>
          <w:szCs w:val="21"/>
        </w:rPr>
        <w:t>menu.Items.Add(itemNoFilter);</w:t>
      </w:r>
    </w:p>
    <w:p w:rsidR="00A80255" w:rsidRPr="00A80255" w:rsidRDefault="00A80255" w:rsidP="00A80255">
      <w:pPr>
        <w:spacing w:line="240" w:lineRule="auto"/>
        <w:rPr>
          <w:rFonts w:ascii="微软雅黑" w:eastAsia="微软雅黑" w:hAnsi="微软雅黑"/>
          <w:sz w:val="21"/>
          <w:szCs w:val="21"/>
        </w:rPr>
      </w:pPr>
      <w:r w:rsidRPr="00A80255">
        <w:rPr>
          <w:rFonts w:ascii="微软雅黑" w:eastAsia="微软雅黑" w:hAnsi="微软雅黑" w:hint="eastAsia"/>
          <w:sz w:val="21"/>
          <w:szCs w:val="21"/>
        </w:rPr>
        <w:t>var itemContains = new RadMenuItem { Text = "模糊查找", Value = "Contains" };</w:t>
      </w:r>
    </w:p>
    <w:p w:rsidR="00A80255" w:rsidRPr="00A80255" w:rsidRDefault="00A80255" w:rsidP="00A80255">
      <w:pPr>
        <w:spacing w:line="240" w:lineRule="auto"/>
        <w:rPr>
          <w:rFonts w:ascii="微软雅黑" w:eastAsia="微软雅黑" w:hAnsi="微软雅黑"/>
          <w:sz w:val="21"/>
          <w:szCs w:val="21"/>
        </w:rPr>
      </w:pPr>
      <w:r w:rsidRPr="00A80255">
        <w:rPr>
          <w:rFonts w:ascii="微软雅黑" w:eastAsia="微软雅黑" w:hAnsi="微软雅黑"/>
          <w:sz w:val="21"/>
          <w:szCs w:val="21"/>
        </w:rPr>
        <w:t>menu.Items.Add(itemContains);</w:t>
      </w:r>
    </w:p>
    <w:p w:rsidR="00A80255" w:rsidRPr="00A80255" w:rsidRDefault="00A80255" w:rsidP="00A80255">
      <w:pPr>
        <w:spacing w:line="240" w:lineRule="auto"/>
        <w:rPr>
          <w:rFonts w:ascii="微软雅黑" w:eastAsia="微软雅黑" w:hAnsi="微软雅黑"/>
          <w:sz w:val="21"/>
          <w:szCs w:val="21"/>
        </w:rPr>
      </w:pPr>
      <w:r w:rsidRPr="00A80255">
        <w:rPr>
          <w:rFonts w:ascii="微软雅黑" w:eastAsia="微软雅黑" w:hAnsi="微软雅黑" w:hint="eastAsia"/>
          <w:sz w:val="21"/>
          <w:szCs w:val="21"/>
        </w:rPr>
        <w:t>var itemEqualTo = new RadMenuItem { Text = "精确查找", Value = "EqualTo" };</w:t>
      </w:r>
    </w:p>
    <w:p w:rsidR="00A80255" w:rsidRPr="00A80255" w:rsidRDefault="00A80255" w:rsidP="00A80255">
      <w:pPr>
        <w:spacing w:line="240" w:lineRule="auto"/>
        <w:rPr>
          <w:rFonts w:ascii="微软雅黑" w:eastAsia="微软雅黑" w:hAnsi="微软雅黑"/>
          <w:sz w:val="21"/>
          <w:szCs w:val="21"/>
        </w:rPr>
      </w:pPr>
      <w:r w:rsidRPr="00A80255">
        <w:rPr>
          <w:rFonts w:ascii="微软雅黑" w:eastAsia="微软雅黑" w:hAnsi="微软雅黑"/>
          <w:sz w:val="21"/>
          <w:szCs w:val="21"/>
        </w:rPr>
        <w:t>menu.Items.Add(itemEqualTo);</w:t>
      </w:r>
    </w:p>
    <w:p w:rsidR="00BC69A3" w:rsidRDefault="00A80255" w:rsidP="00A80255">
      <w:pPr>
        <w:spacing w:line="240" w:lineRule="auto"/>
        <w:rPr>
          <w:rFonts w:ascii="微软雅黑" w:eastAsia="微软雅黑" w:hAnsi="微软雅黑"/>
          <w:sz w:val="21"/>
          <w:szCs w:val="21"/>
        </w:rPr>
      </w:pPr>
      <w:r w:rsidRPr="00A80255">
        <w:rPr>
          <w:rFonts w:ascii="微软雅黑" w:eastAsia="微软雅黑" w:hAnsi="微软雅黑"/>
          <w:sz w:val="21"/>
          <w:szCs w:val="21"/>
        </w:rPr>
        <w:t>}</w:t>
      </w:r>
    </w:p>
    <w:p w:rsidR="003719F3" w:rsidRDefault="003719F3" w:rsidP="003719F3">
      <w:pPr>
        <w:pStyle w:val="2"/>
        <w:numPr>
          <w:ilvl w:val="0"/>
          <w:numId w:val="5"/>
        </w:numPr>
        <w:spacing w:before="240" w:after="0"/>
        <w:rPr>
          <w:rFonts w:ascii="微软雅黑" w:eastAsia="微软雅黑" w:hAnsi="微软雅黑"/>
        </w:rPr>
      </w:pPr>
      <w:bookmarkStart w:id="24" w:name="_Toc420504631"/>
      <w:r>
        <w:rPr>
          <w:rFonts w:ascii="微软雅黑" w:eastAsia="微软雅黑" w:hAnsi="微软雅黑"/>
        </w:rPr>
        <w:t>个人设定</w:t>
      </w:r>
      <w:bookmarkEnd w:id="24"/>
    </w:p>
    <w:p w:rsidR="005123C7" w:rsidRPr="005123C7" w:rsidRDefault="005123C7" w:rsidP="005123C7">
      <w:pPr>
        <w:spacing w:line="240" w:lineRule="auto"/>
        <w:rPr>
          <w:rFonts w:ascii="微软雅黑" w:eastAsia="微软雅黑" w:hAnsi="微软雅黑"/>
          <w:sz w:val="21"/>
          <w:szCs w:val="21"/>
          <w:shd w:val="pct15" w:color="auto" w:fill="FFFFFF"/>
        </w:rPr>
      </w:pPr>
      <w:r w:rsidRPr="005123C7">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上传个人头像</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sz w:val="21"/>
          <w:szCs w:val="21"/>
        </w:rPr>
        <w:t>protected void upload_FileUploaded(object sender, Telerik.Web.UI.FileUploadedEventArgs e)</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sz w:val="21"/>
          <w:szCs w:val="21"/>
        </w:rPr>
        <w:t xml:space="preserve">        {</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sz w:val="21"/>
          <w:szCs w:val="21"/>
        </w:rPr>
        <w:t>var xName = CurrentUser.Id.ToString().ToUpper();</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sz w:val="21"/>
          <w:szCs w:val="21"/>
        </w:rPr>
        <w:lastRenderedPageBreak/>
        <w:t>if (CurrentUser.Teacher != null)</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sz w:val="21"/>
          <w:szCs w:val="21"/>
        </w:rPr>
        <w:t>xName = CurrentUser.Teacher.IDCard;</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sz w:val="21"/>
          <w:szCs w:val="21"/>
        </w:rPr>
        <w:t>if (CurrentUser.Student != null)</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sz w:val="21"/>
          <w:szCs w:val="21"/>
        </w:rPr>
        <w:t>xName = CurrentUser.Student.IDCard;</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hint="eastAsia"/>
          <w:sz w:val="21"/>
          <w:szCs w:val="21"/>
        </w:rPr>
        <w:t>var file = string.Format("~/Common/头像/用户/{0}.jpg", xName);</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sz w:val="21"/>
          <w:szCs w:val="21"/>
        </w:rPr>
        <w:t xml:space="preserve">            e.File.SaveAs(Server.MapPath(file), true);</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sz w:val="21"/>
          <w:szCs w:val="21"/>
        </w:rPr>
        <w:t>viewer.ImageUrl = string.Format("{0}?{1}", file, Guid.NewGuid().ToString("N"));</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sz w:val="21"/>
          <w:szCs w:val="21"/>
        </w:rPr>
        <w:t>var id = CurrentUser.Id;</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sz w:val="21"/>
          <w:szCs w:val="21"/>
        </w:rPr>
        <w:t>var u = HomoryContext.Value.User.First(o =&gt; o.Id == id);</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sz w:val="21"/>
          <w:szCs w:val="21"/>
        </w:rPr>
        <w:t>u.Icon = file;</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sz w:val="21"/>
          <w:szCs w:val="21"/>
        </w:rPr>
        <w:t>HomoryContext.Value.SaveChanges();</w:t>
      </w:r>
    </w:p>
    <w:p w:rsidR="003B18F6" w:rsidRPr="003B18F6" w:rsidRDefault="003B18F6" w:rsidP="003B18F6">
      <w:pPr>
        <w:spacing w:line="240" w:lineRule="auto"/>
        <w:rPr>
          <w:rFonts w:ascii="微软雅黑" w:eastAsia="微软雅黑" w:hAnsi="微软雅黑"/>
          <w:sz w:val="21"/>
          <w:szCs w:val="21"/>
        </w:rPr>
      </w:pPr>
      <w:r w:rsidRPr="003B18F6">
        <w:rPr>
          <w:rFonts w:ascii="微软雅黑" w:eastAsia="微软雅黑" w:hAnsi="微软雅黑" w:hint="eastAsia"/>
          <w:sz w:val="21"/>
          <w:szCs w:val="21"/>
        </w:rPr>
        <w:t>LogOp(OperationType.编辑);</w:t>
      </w:r>
    </w:p>
    <w:p w:rsidR="005B44B9" w:rsidRDefault="003B18F6" w:rsidP="003B18F6">
      <w:pPr>
        <w:spacing w:line="240" w:lineRule="auto"/>
        <w:rPr>
          <w:rFonts w:ascii="微软雅黑" w:eastAsia="微软雅黑" w:hAnsi="微软雅黑"/>
          <w:sz w:val="21"/>
          <w:szCs w:val="21"/>
        </w:rPr>
      </w:pPr>
      <w:r w:rsidRPr="003B18F6">
        <w:rPr>
          <w:rFonts w:ascii="微软雅黑" w:eastAsia="微软雅黑" w:hAnsi="微软雅黑"/>
          <w:sz w:val="21"/>
          <w:szCs w:val="21"/>
        </w:rPr>
        <w:t>}</w:t>
      </w:r>
    </w:p>
    <w:p w:rsidR="00E87115" w:rsidRPr="003E4AFE" w:rsidRDefault="00E87115" w:rsidP="00E87115">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修改个人密码</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sz w:val="21"/>
          <w:szCs w:val="21"/>
        </w:rPr>
        <w:t>protected void buttonSave_OnClick(object sender, EventArgs e)</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sz w:val="21"/>
          <w:szCs w:val="21"/>
        </w:rPr>
        <w:t>{</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sz w:val="21"/>
          <w:szCs w:val="21"/>
        </w:rPr>
        <w:t>string k, v;</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sz w:val="21"/>
          <w:szCs w:val="21"/>
        </w:rPr>
        <w:t>var id = CurrentUser.Id;</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sz w:val="21"/>
          <w:szCs w:val="21"/>
        </w:rPr>
        <w:t>var u = HomoryContext.Value.User.First(o =&gt; o.Id == id);</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sz w:val="21"/>
          <w:szCs w:val="21"/>
        </w:rPr>
        <w:t>var length = int.Parse(HomoryContext.Value.ApplicationPolicy.Single(o =&gt; o.Name == "UserPasswordLength" &amp;&amp; o.ApplicationId == Guid.Empty).Value);</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sz w:val="21"/>
          <w:szCs w:val="21"/>
        </w:rPr>
        <w:t>if (string.IsNullOrWhiteSpace(userPassword.Value) || string.IsNullOrWhiteSpace(userPassword2.Value) || !userPassword.Value.Equals(userPassword2.Value, StringComparison.Ordinal) || userPassword.Value.Length &lt; length)</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sz w:val="21"/>
          <w:szCs w:val="21"/>
        </w:rPr>
        <w:lastRenderedPageBreak/>
        <w:t>{</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hint="eastAsia"/>
          <w:sz w:val="21"/>
          <w:szCs w:val="21"/>
        </w:rPr>
        <w:t>Notify(panel, string.Format("请输入不少于{0}位的密码，并确保两次输入的密码一致", length), "warn");</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sz w:val="21"/>
          <w:szCs w:val="21"/>
        </w:rPr>
        <w:t>return;</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sz w:val="21"/>
          <w:szCs w:val="21"/>
        </w:rPr>
        <w:t>}</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sz w:val="21"/>
          <w:szCs w:val="21"/>
        </w:rPr>
        <w:t>u.Password = HomoryCryptor.Encrypt(userPassword.Value, out k, out v);</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sz w:val="21"/>
          <w:szCs w:val="21"/>
        </w:rPr>
        <w:t>HomoryContext.Value.SaveChanges();</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hint="eastAsia"/>
          <w:sz w:val="21"/>
          <w:szCs w:val="21"/>
        </w:rPr>
        <w:t>LogOp(OperationType.编辑);</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hint="eastAsia"/>
          <w:sz w:val="21"/>
          <w:szCs w:val="21"/>
        </w:rPr>
        <w:t>try { UserHelper.UpdateUserPassword(id.ToString().ToUpper(), userPassword.Value); } catch { Notify(panel, "办公平台密码更新失败", "warn"); }</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sz w:val="21"/>
          <w:szCs w:val="21"/>
        </w:rPr>
        <w:t>viewer.ImageUrl = CurrentUser.Icon;</w:t>
      </w:r>
    </w:p>
    <w:p w:rsidR="006704B0" w:rsidRPr="006704B0" w:rsidRDefault="006704B0" w:rsidP="006704B0">
      <w:pPr>
        <w:spacing w:line="240" w:lineRule="auto"/>
        <w:rPr>
          <w:rFonts w:ascii="微软雅黑" w:eastAsia="微软雅黑" w:hAnsi="微软雅黑"/>
          <w:sz w:val="21"/>
          <w:szCs w:val="21"/>
        </w:rPr>
      </w:pPr>
      <w:r w:rsidRPr="006704B0">
        <w:rPr>
          <w:rFonts w:ascii="微软雅黑" w:eastAsia="微软雅黑" w:hAnsi="微软雅黑" w:hint="eastAsia"/>
          <w:sz w:val="21"/>
          <w:szCs w:val="21"/>
        </w:rPr>
        <w:t>Notify(panel, "保存成功", "success");</w:t>
      </w:r>
    </w:p>
    <w:p w:rsidR="003B18F6" w:rsidRDefault="006704B0" w:rsidP="006704B0">
      <w:pPr>
        <w:spacing w:line="240" w:lineRule="auto"/>
        <w:rPr>
          <w:rFonts w:ascii="微软雅黑" w:eastAsia="微软雅黑" w:hAnsi="微软雅黑"/>
          <w:sz w:val="21"/>
          <w:szCs w:val="21"/>
        </w:rPr>
      </w:pPr>
      <w:r w:rsidRPr="006704B0">
        <w:rPr>
          <w:rFonts w:ascii="微软雅黑" w:eastAsia="微软雅黑" w:hAnsi="微软雅黑"/>
          <w:sz w:val="21"/>
          <w:szCs w:val="21"/>
        </w:rPr>
        <w:t>}</w:t>
      </w:r>
    </w:p>
    <w:p w:rsidR="007B23CC" w:rsidRPr="00FB0765" w:rsidRDefault="007B23CC" w:rsidP="007B23CC">
      <w:pPr>
        <w:pStyle w:val="1"/>
        <w:spacing w:before="360" w:after="0"/>
        <w:rPr>
          <w:rFonts w:ascii="微软雅黑" w:eastAsia="微软雅黑" w:hAnsi="微软雅黑"/>
        </w:rPr>
      </w:pPr>
      <w:bookmarkStart w:id="25" w:name="_Toc420504632"/>
      <w:r>
        <w:rPr>
          <w:rFonts w:ascii="微软雅黑" w:eastAsia="微软雅黑" w:hAnsi="微软雅黑"/>
          <w:lang w:val="zh-CN"/>
        </w:rPr>
        <w:t>乐翼云资源平台</w:t>
      </w:r>
      <w:bookmarkEnd w:id="25"/>
    </w:p>
    <w:p w:rsidR="007B23CC" w:rsidRDefault="00D041BB" w:rsidP="007B23CC">
      <w:pPr>
        <w:pStyle w:val="2"/>
        <w:numPr>
          <w:ilvl w:val="0"/>
          <w:numId w:val="6"/>
        </w:numPr>
        <w:spacing w:before="240" w:after="0"/>
        <w:rPr>
          <w:rFonts w:ascii="微软雅黑" w:eastAsia="微软雅黑" w:hAnsi="微软雅黑"/>
        </w:rPr>
      </w:pPr>
      <w:bookmarkStart w:id="26" w:name="_Toc420504633"/>
      <w:r>
        <w:rPr>
          <w:rFonts w:ascii="微软雅黑" w:eastAsia="微软雅黑" w:hAnsi="微软雅黑"/>
        </w:rPr>
        <w:t>基础方法</w:t>
      </w:r>
      <w:bookmarkEnd w:id="26"/>
    </w:p>
    <w:p w:rsidR="00D73A8F" w:rsidRPr="00D73A8F" w:rsidRDefault="00D73A8F" w:rsidP="00D73A8F">
      <w:pPr>
        <w:spacing w:line="240" w:lineRule="auto"/>
        <w:rPr>
          <w:rFonts w:ascii="微软雅黑" w:eastAsia="微软雅黑" w:hAnsi="微软雅黑"/>
          <w:sz w:val="21"/>
          <w:szCs w:val="21"/>
          <w:shd w:val="pct15" w:color="auto" w:fill="FFFFFF"/>
        </w:rPr>
      </w:pPr>
      <w:r w:rsidRPr="00D73A8F">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互动操作日志</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public static void ST_Resource(this Entities db, Guid id, ResourceOperationType operationType, decimal score = 0M)</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var today = DateTime.Today;</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var year = today.Year;</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var month = today.Month;</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var count = db.ResourceStatisticsMonthly.Count(o =&gt; o.Year == year &amp;&amp; o.Month == month &amp;&amp; o.Id == id);</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if (count == 0)</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lastRenderedPageBreak/>
        <w:t xml:space="preserve">            {</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db.ResourceStatisticsMonthly.Add(new ResourceStatisticsMonthly { Id = id, Year = year, Month = month, TimeStamp = DateTime.Now });</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db.SaveChanges();</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var ops = db.ResourceStatisticsMonthly.Single(o =&gt; o.Year == year &amp;&amp; o.Month == month &amp;&amp; o.Id == id);</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switch (operationType)</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case ResourceOperationType.Comment:</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ops.Comment++;</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break;</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case ResourceOperationType.Download:</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ops.Download++;</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break;</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case ResourceOperationType.Favourite:</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ops.Favourite++;</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break;</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case ResourceOperationType.Grade:</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ops.Grade += score;</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break;</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case ResourceOperationType.Rate:</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ops.Rate++;</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break;</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lastRenderedPageBreak/>
        <w:t xml:space="preserve">                case ResourceOperationType.View:</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ops.View++;</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break;</w:t>
      </w:r>
    </w:p>
    <w:p w:rsidR="00BD242B" w:rsidRPr="00BD242B"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w:t>
      </w:r>
    </w:p>
    <w:p w:rsidR="006704B0" w:rsidRDefault="00BD242B" w:rsidP="00BD242B">
      <w:pPr>
        <w:spacing w:line="240" w:lineRule="auto"/>
        <w:rPr>
          <w:rFonts w:ascii="微软雅黑" w:eastAsia="微软雅黑" w:hAnsi="微软雅黑"/>
          <w:sz w:val="21"/>
          <w:szCs w:val="21"/>
        </w:rPr>
      </w:pPr>
      <w:r w:rsidRPr="00BD242B">
        <w:rPr>
          <w:rFonts w:ascii="微软雅黑" w:eastAsia="微软雅黑" w:hAnsi="微软雅黑"/>
          <w:sz w:val="21"/>
          <w:szCs w:val="21"/>
        </w:rPr>
        <w:t xml:space="preserve">        }</w:t>
      </w:r>
    </w:p>
    <w:p w:rsidR="00D73A8F" w:rsidRPr="003E4AFE" w:rsidRDefault="00D73A8F" w:rsidP="00D73A8F">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互动操作统计</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public static void LogOp(this Entities db, Guid userId, Guid campusId, ResourceLogType logType, int? value = null)</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var today = DateTime.Today;</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var year = today.Year;</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var month = today.Month;</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var count = db.ResourceLog.Count(o =&gt; o.Year == year &amp;&amp; o.Month == month &amp;&amp; o.Id == userId);</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if (count == 0)</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db.ResourceLog.Add(new ResourceLog</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Id = userId,</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Year = year,</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Month = month,</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Article = 0,</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Courseware = 0,</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Paper = 0,</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lastRenderedPageBreak/>
        <w:t>Media = 0,</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View = 0,</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Favourite = 0,</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Download = 0,</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Comment = 0,</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Reply = 0,</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Rate = 0,</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Credit = 0,</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TimeStamp = DateTime.Now,</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CampusId = campusId</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db.SaveChanges();</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var ops = db.ResourceLog.Single(o =&gt; o.Year == year &amp;&amp; o.Month == month &amp;&amp; o.Id == userId);</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switch (logType)</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hint="eastAsia"/>
          <w:sz w:val="21"/>
          <w:szCs w:val="21"/>
        </w:rPr>
        <w:t>case ResourceLogType.下载资源:</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ops.Download++;</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break;</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hint="eastAsia"/>
          <w:sz w:val="21"/>
          <w:szCs w:val="21"/>
        </w:rPr>
        <w:t>case ResourceLogType.个人积分:</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ops.Credit += value ?? 0;</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break;</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hint="eastAsia"/>
          <w:sz w:val="21"/>
          <w:szCs w:val="21"/>
        </w:rPr>
        <w:t>case ResourceLogType.发布文章:</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lastRenderedPageBreak/>
        <w:t>ops.Article++;</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break;</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hint="eastAsia"/>
          <w:sz w:val="21"/>
          <w:szCs w:val="21"/>
        </w:rPr>
        <w:t>case ResourceLogType.发布视频:</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ops.Media++;</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break;</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hint="eastAsia"/>
          <w:sz w:val="21"/>
          <w:szCs w:val="21"/>
        </w:rPr>
        <w:t>case ResourceLogType.发布试卷:</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ops.Paper++;</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break;</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hint="eastAsia"/>
          <w:sz w:val="21"/>
          <w:szCs w:val="21"/>
        </w:rPr>
        <w:t>case ResourceLogType.发布课件:</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ops.Courseware++;</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break;</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hint="eastAsia"/>
          <w:sz w:val="21"/>
          <w:szCs w:val="21"/>
        </w:rPr>
        <w:t>case ResourceLogType.回复评论:</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ops.Reply++;</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break;</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hint="eastAsia"/>
          <w:sz w:val="21"/>
          <w:szCs w:val="21"/>
        </w:rPr>
        <w:t>case ResourceLogType.收藏资源:</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ops.Favourite++;</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break;</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hint="eastAsia"/>
          <w:sz w:val="21"/>
          <w:szCs w:val="21"/>
        </w:rPr>
        <w:t>case ResourceLogType.浏览资源:</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ops.View++;</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break;</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hint="eastAsia"/>
          <w:sz w:val="21"/>
          <w:szCs w:val="21"/>
        </w:rPr>
        <w:t>case ResourceLogType.评定资源:</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ops.Rate++;</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break;</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hint="eastAsia"/>
          <w:sz w:val="21"/>
          <w:szCs w:val="21"/>
        </w:rPr>
        <w:t>case ResourceLogType.评论资源:</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lastRenderedPageBreak/>
        <w:t>ops.Comment++;</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break;</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w:t>
      </w:r>
    </w:p>
    <w:p w:rsidR="0075248A" w:rsidRPr="0075248A"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db.SaveChanges();</w:t>
      </w:r>
    </w:p>
    <w:p w:rsidR="00BD242B" w:rsidRDefault="0075248A" w:rsidP="0075248A">
      <w:pPr>
        <w:spacing w:line="240" w:lineRule="auto"/>
        <w:rPr>
          <w:rFonts w:ascii="微软雅黑" w:eastAsia="微软雅黑" w:hAnsi="微软雅黑"/>
          <w:sz w:val="21"/>
          <w:szCs w:val="21"/>
        </w:rPr>
      </w:pPr>
      <w:r w:rsidRPr="0075248A">
        <w:rPr>
          <w:rFonts w:ascii="微软雅黑" w:eastAsia="微软雅黑" w:hAnsi="微软雅黑"/>
          <w:sz w:val="21"/>
          <w:szCs w:val="21"/>
        </w:rPr>
        <w:t>}</w:t>
      </w:r>
    </w:p>
    <w:p w:rsidR="008457AA" w:rsidRPr="003E4AFE" w:rsidRDefault="008457AA" w:rsidP="008457AA">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标题太长时截取</w:t>
      </w:r>
    </w:p>
    <w:p w:rsidR="00DE697F" w:rsidRPr="00DE697F" w:rsidRDefault="00DE697F" w:rsidP="00DE697F">
      <w:pPr>
        <w:spacing w:line="240" w:lineRule="auto"/>
        <w:rPr>
          <w:rFonts w:ascii="微软雅黑" w:eastAsia="微软雅黑" w:hAnsi="微软雅黑"/>
          <w:sz w:val="21"/>
          <w:szCs w:val="21"/>
        </w:rPr>
      </w:pPr>
      <w:r w:rsidRPr="00DE697F">
        <w:rPr>
          <w:rFonts w:ascii="微软雅黑" w:eastAsia="微软雅黑" w:hAnsi="微软雅黑"/>
          <w:sz w:val="21"/>
          <w:szCs w:val="21"/>
        </w:rPr>
        <w:t>public static string CutString(this string text, int? maxLength, string suffix = "")</w:t>
      </w:r>
    </w:p>
    <w:p w:rsidR="00DE697F" w:rsidRPr="00DE697F" w:rsidRDefault="00DE697F" w:rsidP="00DE697F">
      <w:pPr>
        <w:spacing w:line="240" w:lineRule="auto"/>
        <w:rPr>
          <w:rFonts w:ascii="微软雅黑" w:eastAsia="微软雅黑" w:hAnsi="微软雅黑"/>
          <w:sz w:val="21"/>
          <w:szCs w:val="21"/>
        </w:rPr>
      </w:pPr>
      <w:r w:rsidRPr="00DE697F">
        <w:rPr>
          <w:rFonts w:ascii="微软雅黑" w:eastAsia="微软雅黑" w:hAnsi="微软雅黑"/>
          <w:sz w:val="21"/>
          <w:szCs w:val="21"/>
        </w:rPr>
        <w:t xml:space="preserve">        {</w:t>
      </w:r>
    </w:p>
    <w:p w:rsidR="00DE697F" w:rsidRPr="00DE697F" w:rsidRDefault="00DE697F" w:rsidP="00DE697F">
      <w:pPr>
        <w:spacing w:line="240" w:lineRule="auto"/>
        <w:rPr>
          <w:rFonts w:ascii="微软雅黑" w:eastAsia="微软雅黑" w:hAnsi="微软雅黑"/>
          <w:sz w:val="21"/>
          <w:szCs w:val="21"/>
        </w:rPr>
      </w:pPr>
      <w:r w:rsidRPr="00DE697F">
        <w:rPr>
          <w:rFonts w:ascii="微软雅黑" w:eastAsia="微软雅黑" w:hAnsi="微软雅黑"/>
          <w:sz w:val="21"/>
          <w:szCs w:val="21"/>
        </w:rPr>
        <w:t xml:space="preserve">            if (string.IsNullOrWhiteSpace(text))</w:t>
      </w:r>
    </w:p>
    <w:p w:rsidR="00DE697F" w:rsidRPr="00DE697F" w:rsidRDefault="00DE697F" w:rsidP="00DE697F">
      <w:pPr>
        <w:spacing w:line="240" w:lineRule="auto"/>
        <w:rPr>
          <w:rFonts w:ascii="微软雅黑" w:eastAsia="微软雅黑" w:hAnsi="微软雅黑"/>
          <w:sz w:val="21"/>
          <w:szCs w:val="21"/>
        </w:rPr>
      </w:pPr>
      <w:r w:rsidRPr="00DE697F">
        <w:rPr>
          <w:rFonts w:ascii="微软雅黑" w:eastAsia="微软雅黑" w:hAnsi="微软雅黑"/>
          <w:sz w:val="21"/>
          <w:szCs w:val="21"/>
        </w:rPr>
        <w:t xml:space="preserve">                return string.Empty;</w:t>
      </w:r>
    </w:p>
    <w:p w:rsidR="00DE697F" w:rsidRPr="00DE697F" w:rsidRDefault="00DE697F" w:rsidP="00DE697F">
      <w:pPr>
        <w:spacing w:line="240" w:lineRule="auto"/>
        <w:rPr>
          <w:rFonts w:ascii="微软雅黑" w:eastAsia="微软雅黑" w:hAnsi="微软雅黑"/>
          <w:sz w:val="21"/>
          <w:szCs w:val="21"/>
        </w:rPr>
      </w:pPr>
      <w:r w:rsidRPr="00DE697F">
        <w:rPr>
          <w:rFonts w:ascii="微软雅黑" w:eastAsia="微软雅黑" w:hAnsi="微软雅黑"/>
          <w:sz w:val="21"/>
          <w:szCs w:val="21"/>
        </w:rPr>
        <w:t xml:space="preserve">            if (!maxLength.HasValue)</w:t>
      </w:r>
    </w:p>
    <w:p w:rsidR="00DE697F" w:rsidRPr="00DE697F" w:rsidRDefault="00DE697F" w:rsidP="00DE697F">
      <w:pPr>
        <w:spacing w:line="240" w:lineRule="auto"/>
        <w:rPr>
          <w:rFonts w:ascii="微软雅黑" w:eastAsia="微软雅黑" w:hAnsi="微软雅黑"/>
          <w:sz w:val="21"/>
          <w:szCs w:val="21"/>
        </w:rPr>
      </w:pPr>
      <w:r w:rsidRPr="00DE697F">
        <w:rPr>
          <w:rFonts w:ascii="微软雅黑" w:eastAsia="微软雅黑" w:hAnsi="微软雅黑"/>
          <w:sz w:val="21"/>
          <w:szCs w:val="21"/>
        </w:rPr>
        <w:t xml:space="preserve">                maxLength = text.Length - 1;</w:t>
      </w:r>
    </w:p>
    <w:p w:rsidR="00DE697F" w:rsidRPr="00DE697F" w:rsidRDefault="00DE697F" w:rsidP="00DE697F">
      <w:pPr>
        <w:spacing w:line="240" w:lineRule="auto"/>
        <w:rPr>
          <w:rFonts w:ascii="微软雅黑" w:eastAsia="微软雅黑" w:hAnsi="微软雅黑"/>
          <w:sz w:val="21"/>
          <w:szCs w:val="21"/>
        </w:rPr>
      </w:pPr>
      <w:r w:rsidRPr="00DE697F">
        <w:rPr>
          <w:rFonts w:ascii="微软雅黑" w:eastAsia="微软雅黑" w:hAnsi="微软雅黑"/>
          <w:sz w:val="21"/>
          <w:szCs w:val="21"/>
        </w:rPr>
        <w:t xml:space="preserve">            return text.Length &gt; maxLength</w:t>
      </w:r>
    </w:p>
    <w:p w:rsidR="00DE697F" w:rsidRPr="00DE697F" w:rsidRDefault="00DE697F" w:rsidP="00DE697F">
      <w:pPr>
        <w:spacing w:line="240" w:lineRule="auto"/>
        <w:rPr>
          <w:rFonts w:ascii="微软雅黑" w:eastAsia="微软雅黑" w:hAnsi="微软雅黑"/>
          <w:sz w:val="21"/>
          <w:szCs w:val="21"/>
        </w:rPr>
      </w:pPr>
      <w:r w:rsidRPr="00DE697F">
        <w:rPr>
          <w:rFonts w:ascii="微软雅黑" w:eastAsia="微软雅黑" w:hAnsi="微软雅黑"/>
          <w:sz w:val="21"/>
          <w:szCs w:val="21"/>
        </w:rPr>
        <w:t xml:space="preserve">                ? string.Format("{0}{1}", text.Substring(0, maxLength.Value), suffix)</w:t>
      </w:r>
    </w:p>
    <w:p w:rsidR="00DE697F" w:rsidRPr="00DE697F" w:rsidRDefault="00DE697F" w:rsidP="00DE697F">
      <w:pPr>
        <w:spacing w:line="240" w:lineRule="auto"/>
        <w:rPr>
          <w:rFonts w:ascii="微软雅黑" w:eastAsia="微软雅黑" w:hAnsi="微软雅黑"/>
          <w:sz w:val="21"/>
          <w:szCs w:val="21"/>
        </w:rPr>
      </w:pPr>
      <w:r w:rsidRPr="00DE697F">
        <w:rPr>
          <w:rFonts w:ascii="微软雅黑" w:eastAsia="微软雅黑" w:hAnsi="微软雅黑"/>
          <w:sz w:val="21"/>
          <w:szCs w:val="21"/>
        </w:rPr>
        <w:t xml:space="preserve">                : text;</w:t>
      </w:r>
    </w:p>
    <w:p w:rsidR="0075248A" w:rsidRDefault="00DE697F" w:rsidP="00DE697F">
      <w:pPr>
        <w:spacing w:line="240" w:lineRule="auto"/>
        <w:rPr>
          <w:rFonts w:ascii="微软雅黑" w:eastAsia="微软雅黑" w:hAnsi="微软雅黑"/>
          <w:sz w:val="21"/>
          <w:szCs w:val="21"/>
        </w:rPr>
      </w:pPr>
      <w:r w:rsidRPr="00DE697F">
        <w:rPr>
          <w:rFonts w:ascii="微软雅黑" w:eastAsia="微软雅黑" w:hAnsi="微软雅黑"/>
          <w:sz w:val="21"/>
          <w:szCs w:val="21"/>
        </w:rPr>
        <w:t xml:space="preserve">        }</w:t>
      </w:r>
    </w:p>
    <w:p w:rsidR="008457AA" w:rsidRPr="003E4AFE" w:rsidRDefault="008457AA" w:rsidP="008457AA">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格式化日期时间</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public static string FormatTime(this DateTime time)</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if (time.Date == DateTime.Today)</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return time.ToString("HH:mm");</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if ((DateTime.Today - time).TotalDays &lt; 1)</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hint="eastAsia"/>
          <w:sz w:val="21"/>
          <w:szCs w:val="21"/>
        </w:rPr>
        <w:lastRenderedPageBreak/>
        <w:t xml:space="preserve">                return "昨天";</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hint="eastAsia"/>
          <w:sz w:val="21"/>
          <w:szCs w:val="21"/>
        </w:rPr>
        <w:t xml:space="preserve">            return (DateTime.Today - time).TotalDays &lt; 2 ? "前天" : time.ToString("yyyy-MM-dd");</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w:t>
      </w:r>
    </w:p>
    <w:p w:rsidR="008457AA" w:rsidRPr="003E4AFE" w:rsidRDefault="008457AA" w:rsidP="008457AA">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格式化短格式日期时间</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public static string FormatTimeShort(this DateTime time)</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if (time.Date == DateTime.Today)</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return time.ToString("HH:mm");</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if ((DateTime.Today - time).TotalDays &lt; 1)</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hint="eastAsia"/>
          <w:sz w:val="21"/>
          <w:szCs w:val="21"/>
        </w:rPr>
        <w:t xml:space="preserve">                return "昨天";</w:t>
      </w:r>
    </w:p>
    <w:p w:rsidR="00882413" w:rsidRPr="00882413" w:rsidRDefault="00882413" w:rsidP="00882413">
      <w:pPr>
        <w:spacing w:line="240" w:lineRule="auto"/>
        <w:rPr>
          <w:rFonts w:ascii="微软雅黑" w:eastAsia="微软雅黑" w:hAnsi="微软雅黑"/>
          <w:sz w:val="21"/>
          <w:szCs w:val="21"/>
        </w:rPr>
      </w:pPr>
      <w:r w:rsidRPr="00882413">
        <w:rPr>
          <w:rFonts w:ascii="微软雅黑" w:eastAsia="微软雅黑" w:hAnsi="微软雅黑" w:hint="eastAsia"/>
          <w:sz w:val="21"/>
          <w:szCs w:val="21"/>
        </w:rPr>
        <w:t xml:space="preserve">            return (DateTime.Today - time).TotalDays &lt; 2 ? "前天" : time.ToString("MM/dd");</w:t>
      </w:r>
    </w:p>
    <w:p w:rsidR="00DE697F" w:rsidRDefault="00882413" w:rsidP="00882413">
      <w:pPr>
        <w:spacing w:line="240" w:lineRule="auto"/>
        <w:rPr>
          <w:rFonts w:ascii="微软雅黑" w:eastAsia="微软雅黑" w:hAnsi="微软雅黑"/>
          <w:sz w:val="21"/>
          <w:szCs w:val="21"/>
        </w:rPr>
      </w:pPr>
      <w:r w:rsidRPr="00882413">
        <w:rPr>
          <w:rFonts w:ascii="微软雅黑" w:eastAsia="微软雅黑" w:hAnsi="微软雅黑"/>
          <w:sz w:val="21"/>
          <w:szCs w:val="21"/>
        </w:rPr>
        <w:t xml:space="preserve">        }</w:t>
      </w:r>
    </w:p>
    <w:p w:rsidR="008457AA" w:rsidRPr="003E4AFE" w:rsidRDefault="008457AA" w:rsidP="008457AA">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根据标识获取资源</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t>protected Resource R(object id)</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t>{</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t>var gid = Guid.Parse(id.ToString());</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t>return HomoryContext.Value.Resource.Single(o =&gt; o.Id == gid);</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t>}</w:t>
      </w:r>
    </w:p>
    <w:p w:rsidR="008457AA" w:rsidRPr="003E4AFE" w:rsidRDefault="008457AA" w:rsidP="008457AA">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根据标识获取用户</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t>protected User U(object id)</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t>{</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t>var gid = Guid.Parse(id.ToString());</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lastRenderedPageBreak/>
        <w:t>return HomoryContext.Value.User.Single(o =&gt; o.Id == gid);</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t>}</w:t>
      </w:r>
    </w:p>
    <w:p w:rsidR="00BC7A19" w:rsidRPr="003E4AFE" w:rsidRDefault="00BC7A19" w:rsidP="00BC7A19">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根据标识获取用户所在的学校</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t>protected string UC(object id)</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t>{</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t>var gid = Guid.Parse(id.ToString());</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t>var user = HomoryContext.Value.User.Single(o =&gt; o.Id == gid);</w:t>
      </w:r>
    </w:p>
    <w:p w:rsidR="009A51F4" w:rsidRP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hint="eastAsia"/>
          <w:sz w:val="21"/>
          <w:szCs w:val="21"/>
        </w:rPr>
        <w:t>return user.DepartmentUser.Count(o =&gt; o.Type == DepartmentUserType.部门主职教师 || o.Type == DepartmentUserType.借调后部门主职教师) &gt; 0 ? "[" + user.DepartmentUser.First(o =&gt; o.Type == DepartmentUserType.部门主职教师 || o.Type == DepartmentUserType.借调后部门主职教师).TopDepartment.Nam</w:t>
      </w:r>
      <w:r w:rsidRPr="009A51F4">
        <w:rPr>
          <w:rFonts w:ascii="微软雅黑" w:eastAsia="微软雅黑" w:hAnsi="微软雅黑"/>
          <w:sz w:val="21"/>
          <w:szCs w:val="21"/>
        </w:rPr>
        <w:t>e + "]" : "";</w:t>
      </w:r>
    </w:p>
    <w:p w:rsidR="009A51F4" w:rsidRDefault="009A51F4" w:rsidP="009A51F4">
      <w:pPr>
        <w:spacing w:line="240" w:lineRule="auto"/>
        <w:rPr>
          <w:rFonts w:ascii="微软雅黑" w:eastAsia="微软雅黑" w:hAnsi="微软雅黑"/>
          <w:sz w:val="21"/>
          <w:szCs w:val="21"/>
        </w:rPr>
      </w:pPr>
      <w:r w:rsidRPr="009A51F4">
        <w:rPr>
          <w:rFonts w:ascii="微软雅黑" w:eastAsia="微软雅黑" w:hAnsi="微软雅黑"/>
          <w:sz w:val="21"/>
          <w:szCs w:val="21"/>
        </w:rPr>
        <w:t>}</w:t>
      </w:r>
    </w:p>
    <w:p w:rsidR="009838BF" w:rsidRDefault="009D213A" w:rsidP="009838BF">
      <w:pPr>
        <w:pStyle w:val="2"/>
        <w:numPr>
          <w:ilvl w:val="0"/>
          <w:numId w:val="6"/>
        </w:numPr>
        <w:spacing w:before="240" w:after="0"/>
        <w:rPr>
          <w:rFonts w:ascii="微软雅黑" w:eastAsia="微软雅黑" w:hAnsi="微软雅黑"/>
        </w:rPr>
      </w:pPr>
      <w:bookmarkStart w:id="27" w:name="_Toc420504634"/>
      <w:r>
        <w:rPr>
          <w:rFonts w:ascii="微软雅黑" w:eastAsia="微软雅黑" w:hAnsi="微软雅黑"/>
        </w:rPr>
        <w:t>资源互动</w:t>
      </w:r>
      <w:bookmarkEnd w:id="27"/>
    </w:p>
    <w:p w:rsidR="00BC7A19" w:rsidRPr="00BC7A19" w:rsidRDefault="00BC7A19" w:rsidP="00BC7A19">
      <w:pPr>
        <w:spacing w:line="240" w:lineRule="auto"/>
        <w:rPr>
          <w:rFonts w:ascii="微软雅黑" w:eastAsia="微软雅黑" w:hAnsi="微软雅黑"/>
          <w:sz w:val="21"/>
          <w:szCs w:val="21"/>
          <w:shd w:val="pct15" w:color="auto" w:fill="FFFFFF"/>
        </w:rPr>
      </w:pPr>
      <w:r w:rsidRPr="00BC7A19">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添加收藏</w:t>
      </w:r>
    </w:p>
    <w:p w:rsidR="009D213A" w:rsidRPr="009D213A" w:rsidRDefault="009D213A" w:rsidP="009D213A">
      <w:pPr>
        <w:spacing w:line="240" w:lineRule="auto"/>
        <w:rPr>
          <w:rFonts w:ascii="微软雅黑" w:eastAsia="微软雅黑" w:hAnsi="微软雅黑"/>
          <w:sz w:val="21"/>
          <w:szCs w:val="21"/>
        </w:rPr>
      </w:pPr>
      <w:r w:rsidRPr="009D213A">
        <w:rPr>
          <w:rFonts w:ascii="微软雅黑" w:eastAsia="微软雅黑" w:hAnsi="微软雅黑"/>
          <w:sz w:val="21"/>
          <w:szCs w:val="21"/>
        </w:rPr>
        <w:t>protected void addFavourite_OnClick(object sender, ImageClickEventArgs e)</w:t>
      </w:r>
    </w:p>
    <w:p w:rsidR="009D213A" w:rsidRPr="009D213A" w:rsidRDefault="009D213A" w:rsidP="009D213A">
      <w:pPr>
        <w:spacing w:line="240" w:lineRule="auto"/>
        <w:rPr>
          <w:rFonts w:ascii="微软雅黑" w:eastAsia="微软雅黑" w:hAnsi="微软雅黑"/>
          <w:sz w:val="21"/>
          <w:szCs w:val="21"/>
        </w:rPr>
      </w:pPr>
      <w:r w:rsidRPr="009D213A">
        <w:rPr>
          <w:rFonts w:ascii="微软雅黑" w:eastAsia="微软雅黑" w:hAnsi="微软雅黑"/>
          <w:sz w:val="21"/>
          <w:szCs w:val="21"/>
        </w:rPr>
        <w:t>{</w:t>
      </w:r>
    </w:p>
    <w:p w:rsidR="009D213A" w:rsidRPr="009D213A" w:rsidRDefault="009D213A" w:rsidP="009D213A">
      <w:pPr>
        <w:spacing w:line="240" w:lineRule="auto"/>
        <w:rPr>
          <w:rFonts w:ascii="微软雅黑" w:eastAsia="微软雅黑" w:hAnsi="微软雅黑"/>
          <w:sz w:val="21"/>
          <w:szCs w:val="21"/>
        </w:rPr>
      </w:pPr>
      <w:r w:rsidRPr="009D213A">
        <w:rPr>
          <w:rFonts w:ascii="微软雅黑" w:eastAsia="微软雅黑" w:hAnsi="微软雅黑"/>
          <w:sz w:val="21"/>
          <w:szCs w:val="21"/>
        </w:rPr>
        <w:t>var id = Guid.Parse(((ImageButton)sender).CommandArgument);</w:t>
      </w:r>
    </w:p>
    <w:p w:rsidR="009D213A" w:rsidRPr="009D213A" w:rsidRDefault="009D213A" w:rsidP="009D213A">
      <w:pPr>
        <w:spacing w:line="240" w:lineRule="auto"/>
        <w:rPr>
          <w:rFonts w:ascii="微软雅黑" w:eastAsia="微软雅黑" w:hAnsi="微软雅黑"/>
          <w:sz w:val="21"/>
          <w:szCs w:val="21"/>
        </w:rPr>
      </w:pPr>
      <w:r w:rsidRPr="009D213A">
        <w:rPr>
          <w:rFonts w:ascii="微软雅黑" w:eastAsia="微软雅黑" w:hAnsi="微软雅黑" w:hint="eastAsia"/>
          <w:sz w:val="21"/>
          <w:szCs w:val="21"/>
        </w:rPr>
        <w:t>HomoryContext.Value.UserFavourite.AddOrUpdate(new UserFavourite { UserId = CurrentUser.Id, FavouriteUserId = id, State = State.启用 });</w:t>
      </w:r>
    </w:p>
    <w:p w:rsidR="009D213A" w:rsidRPr="009D213A" w:rsidRDefault="009D213A" w:rsidP="009D213A">
      <w:pPr>
        <w:spacing w:line="240" w:lineRule="auto"/>
        <w:rPr>
          <w:rFonts w:ascii="微软雅黑" w:eastAsia="微软雅黑" w:hAnsi="微软雅黑"/>
          <w:sz w:val="21"/>
          <w:szCs w:val="21"/>
        </w:rPr>
      </w:pPr>
      <w:r w:rsidRPr="009D213A">
        <w:rPr>
          <w:rFonts w:ascii="微软雅黑" w:eastAsia="微软雅黑" w:hAnsi="微软雅黑"/>
          <w:sz w:val="21"/>
          <w:szCs w:val="21"/>
        </w:rPr>
        <w:t>HomoryContext.Value.SaveChanges();</w:t>
      </w:r>
    </w:p>
    <w:p w:rsidR="009D213A" w:rsidRPr="009D213A" w:rsidRDefault="009D213A" w:rsidP="009D213A">
      <w:pPr>
        <w:spacing w:line="240" w:lineRule="auto"/>
        <w:rPr>
          <w:rFonts w:ascii="微软雅黑" w:eastAsia="微软雅黑" w:hAnsi="微软雅黑"/>
          <w:sz w:val="21"/>
          <w:szCs w:val="21"/>
        </w:rPr>
      </w:pPr>
      <w:r w:rsidRPr="009D213A">
        <w:rPr>
          <w:rFonts w:ascii="微软雅黑" w:eastAsia="微软雅黑" w:hAnsi="微软雅黑" w:hint="eastAsia"/>
          <w:sz w:val="21"/>
          <w:szCs w:val="21"/>
        </w:rPr>
        <w:t>var favouritesSource = CurrentUser.MeFavourite.Where(o =&gt; o.State == State.启用).ToList();</w:t>
      </w:r>
    </w:p>
    <w:p w:rsidR="009D213A" w:rsidRPr="009D213A" w:rsidRDefault="009D213A" w:rsidP="009D213A">
      <w:pPr>
        <w:spacing w:line="240" w:lineRule="auto"/>
        <w:rPr>
          <w:rFonts w:ascii="微软雅黑" w:eastAsia="微软雅黑" w:hAnsi="微软雅黑"/>
          <w:sz w:val="21"/>
          <w:szCs w:val="21"/>
        </w:rPr>
      </w:pPr>
      <w:r w:rsidRPr="009D213A">
        <w:rPr>
          <w:rFonts w:ascii="微软雅黑" w:eastAsia="微软雅黑" w:hAnsi="微软雅黑"/>
          <w:sz w:val="21"/>
          <w:szCs w:val="21"/>
        </w:rPr>
        <w:t>var favouritesSourceId = favouritesSource.Select(o =&gt; o.FavouriteUserId).ToList();</w:t>
      </w:r>
    </w:p>
    <w:p w:rsidR="009D213A" w:rsidRPr="009D213A" w:rsidRDefault="009D213A" w:rsidP="009D213A">
      <w:pPr>
        <w:spacing w:line="240" w:lineRule="auto"/>
        <w:rPr>
          <w:rFonts w:ascii="微软雅黑" w:eastAsia="微软雅黑" w:hAnsi="微软雅黑"/>
          <w:sz w:val="21"/>
          <w:szCs w:val="21"/>
        </w:rPr>
      </w:pPr>
      <w:r w:rsidRPr="009D213A">
        <w:rPr>
          <w:rFonts w:ascii="微软雅黑" w:eastAsia="微软雅黑" w:hAnsi="微软雅黑"/>
          <w:sz w:val="21"/>
          <w:szCs w:val="21"/>
        </w:rPr>
        <w:t>favourites.DataSource = favouritesSource.Select(o =&gt; o.FavouriteUser).ToList();</w:t>
      </w:r>
    </w:p>
    <w:p w:rsidR="009D213A" w:rsidRPr="009D213A" w:rsidRDefault="009D213A" w:rsidP="009D213A">
      <w:pPr>
        <w:spacing w:line="240" w:lineRule="auto"/>
        <w:rPr>
          <w:rFonts w:ascii="微软雅黑" w:eastAsia="微软雅黑" w:hAnsi="微软雅黑"/>
          <w:sz w:val="21"/>
          <w:szCs w:val="21"/>
        </w:rPr>
      </w:pPr>
      <w:r w:rsidRPr="009D213A">
        <w:rPr>
          <w:rFonts w:ascii="微软雅黑" w:eastAsia="微软雅黑" w:hAnsi="微软雅黑"/>
          <w:sz w:val="21"/>
          <w:szCs w:val="21"/>
        </w:rPr>
        <w:t>favourites.DataBind();</w:t>
      </w:r>
    </w:p>
    <w:p w:rsidR="009D213A" w:rsidRPr="009D213A" w:rsidRDefault="009D213A" w:rsidP="009D213A">
      <w:pPr>
        <w:spacing w:line="240" w:lineRule="auto"/>
        <w:rPr>
          <w:rFonts w:ascii="微软雅黑" w:eastAsia="微软雅黑" w:hAnsi="微软雅黑"/>
          <w:sz w:val="21"/>
          <w:szCs w:val="21"/>
        </w:rPr>
      </w:pPr>
      <w:r w:rsidRPr="009D213A">
        <w:rPr>
          <w:rFonts w:ascii="微软雅黑" w:eastAsia="微软雅黑" w:hAnsi="微软雅黑"/>
          <w:sz w:val="21"/>
          <w:szCs w:val="21"/>
        </w:rPr>
        <w:t>relatives.DataSource =</w:t>
      </w:r>
    </w:p>
    <w:p w:rsidR="009D213A" w:rsidRPr="009D213A" w:rsidRDefault="009D213A" w:rsidP="009D213A">
      <w:pPr>
        <w:spacing w:line="240" w:lineRule="auto"/>
        <w:rPr>
          <w:rFonts w:ascii="微软雅黑" w:eastAsia="微软雅黑" w:hAnsi="微软雅黑"/>
          <w:sz w:val="21"/>
          <w:szCs w:val="21"/>
        </w:rPr>
      </w:pPr>
      <w:r w:rsidRPr="009D213A">
        <w:rPr>
          <w:rFonts w:ascii="微软雅黑" w:eastAsia="微软雅黑" w:hAnsi="微软雅黑" w:hint="eastAsia"/>
          <w:sz w:val="21"/>
          <w:szCs w:val="21"/>
        </w:rPr>
        <w:lastRenderedPageBreak/>
        <w:t>HomoryContext.Value.User.Where(o =&gt; o.State &lt; State.审核).ToList().Where(o =&gt; !favouritesSourceId.Contains(o.Id)).ToList();</w:t>
      </w:r>
    </w:p>
    <w:p w:rsidR="009D213A" w:rsidRPr="009D213A" w:rsidRDefault="009D213A" w:rsidP="009D213A">
      <w:pPr>
        <w:spacing w:line="240" w:lineRule="auto"/>
        <w:rPr>
          <w:rFonts w:ascii="微软雅黑" w:eastAsia="微软雅黑" w:hAnsi="微软雅黑"/>
          <w:sz w:val="21"/>
          <w:szCs w:val="21"/>
        </w:rPr>
      </w:pPr>
      <w:r w:rsidRPr="009D213A">
        <w:rPr>
          <w:rFonts w:ascii="微软雅黑" w:eastAsia="微软雅黑" w:hAnsi="微软雅黑"/>
          <w:sz w:val="21"/>
          <w:szCs w:val="21"/>
        </w:rPr>
        <w:t>relatives.DataBind();</w:t>
      </w:r>
    </w:p>
    <w:p w:rsidR="00882413" w:rsidRDefault="009D213A" w:rsidP="009D213A">
      <w:pPr>
        <w:spacing w:line="240" w:lineRule="auto"/>
        <w:rPr>
          <w:rFonts w:ascii="微软雅黑" w:eastAsia="微软雅黑" w:hAnsi="微软雅黑"/>
          <w:sz w:val="21"/>
          <w:szCs w:val="21"/>
        </w:rPr>
      </w:pPr>
      <w:r w:rsidRPr="009D213A">
        <w:rPr>
          <w:rFonts w:ascii="微软雅黑" w:eastAsia="微软雅黑" w:hAnsi="微软雅黑"/>
          <w:sz w:val="21"/>
          <w:szCs w:val="21"/>
        </w:rPr>
        <w:t>}</w:t>
      </w:r>
    </w:p>
    <w:p w:rsidR="00834778" w:rsidRDefault="00834778" w:rsidP="00834778">
      <w:pPr>
        <w:pStyle w:val="2"/>
        <w:numPr>
          <w:ilvl w:val="0"/>
          <w:numId w:val="6"/>
        </w:numPr>
        <w:spacing w:before="240" w:after="0"/>
        <w:rPr>
          <w:rFonts w:ascii="微软雅黑" w:eastAsia="微软雅黑" w:hAnsi="微软雅黑"/>
        </w:rPr>
      </w:pPr>
      <w:bookmarkStart w:id="28" w:name="_Toc420504635"/>
      <w:r>
        <w:rPr>
          <w:rFonts w:ascii="微软雅黑" w:eastAsia="微软雅黑" w:hAnsi="微软雅黑"/>
        </w:rPr>
        <w:t>资源</w:t>
      </w:r>
      <w:r w:rsidR="008A07A8">
        <w:rPr>
          <w:rFonts w:ascii="微软雅黑" w:eastAsia="微软雅黑" w:hAnsi="微软雅黑"/>
        </w:rPr>
        <w:t>板</w:t>
      </w:r>
      <w:r>
        <w:rPr>
          <w:rFonts w:ascii="微软雅黑" w:eastAsia="微软雅黑" w:hAnsi="微软雅黑"/>
        </w:rPr>
        <w:t>块</w:t>
      </w:r>
      <w:bookmarkEnd w:id="28"/>
    </w:p>
    <w:p w:rsidR="00BC7A19" w:rsidRPr="00BC7A19" w:rsidRDefault="00BC7A19" w:rsidP="00BC7A19">
      <w:pPr>
        <w:spacing w:line="240" w:lineRule="auto"/>
        <w:rPr>
          <w:rFonts w:ascii="微软雅黑" w:eastAsia="微软雅黑" w:hAnsi="微软雅黑"/>
          <w:sz w:val="21"/>
          <w:szCs w:val="21"/>
          <w:shd w:val="pct15" w:color="auto" w:fill="FFFFFF"/>
        </w:rPr>
      </w:pPr>
      <w:r w:rsidRPr="00BC7A19">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绑定文章类资源</w:t>
      </w:r>
    </w:p>
    <w:p w:rsidR="00C165FF" w:rsidRPr="00C165FF" w:rsidRDefault="00C165FF" w:rsidP="00C165FF">
      <w:pPr>
        <w:spacing w:line="240" w:lineRule="auto"/>
        <w:rPr>
          <w:rFonts w:ascii="微软雅黑" w:eastAsia="微软雅黑" w:hAnsi="微软雅黑"/>
          <w:sz w:val="21"/>
          <w:szCs w:val="21"/>
        </w:rPr>
      </w:pPr>
      <w:r w:rsidRPr="00C165FF">
        <w:rPr>
          <w:rFonts w:ascii="微软雅黑" w:eastAsia="微软雅黑" w:hAnsi="微软雅黑" w:hint="eastAsia"/>
          <w:sz w:val="21"/>
          <w:szCs w:val="21"/>
        </w:rPr>
        <w:t>homory_article.DataSource = HomoryContext.Value.Resource.Where(o =&gt; o.Type == ResourceType.文章 &amp;&amp; o.State == State.启用)</w:t>
      </w:r>
    </w:p>
    <w:p w:rsidR="00C165FF" w:rsidRPr="00C165FF" w:rsidRDefault="00C165FF" w:rsidP="00C165FF">
      <w:pPr>
        <w:spacing w:line="240" w:lineRule="auto"/>
        <w:rPr>
          <w:rFonts w:ascii="微软雅黑" w:eastAsia="微软雅黑" w:hAnsi="微软雅黑"/>
          <w:sz w:val="21"/>
          <w:szCs w:val="21"/>
        </w:rPr>
      </w:pPr>
      <w:r w:rsidRPr="00C165FF">
        <w:rPr>
          <w:rFonts w:ascii="微软雅黑" w:eastAsia="微软雅黑" w:hAnsi="微软雅黑"/>
          <w:sz w:val="21"/>
          <w:szCs w:val="21"/>
        </w:rPr>
        <w:t xml:space="preserve">                        .OrderByDescending(o =&gt; o.Time)</w:t>
      </w:r>
    </w:p>
    <w:p w:rsidR="00C165FF" w:rsidRPr="00C165FF" w:rsidRDefault="00C165FF" w:rsidP="00C165FF">
      <w:pPr>
        <w:spacing w:line="240" w:lineRule="auto"/>
        <w:rPr>
          <w:rFonts w:ascii="微软雅黑" w:eastAsia="微软雅黑" w:hAnsi="微软雅黑"/>
          <w:sz w:val="21"/>
          <w:szCs w:val="21"/>
        </w:rPr>
      </w:pPr>
      <w:r w:rsidRPr="00C165FF">
        <w:rPr>
          <w:rFonts w:ascii="微软雅黑" w:eastAsia="微软雅黑" w:hAnsi="微软雅黑"/>
          <w:sz w:val="21"/>
          <w:szCs w:val="21"/>
        </w:rPr>
        <w:t xml:space="preserve">                        .Take(Count)</w:t>
      </w:r>
    </w:p>
    <w:p w:rsidR="00C165FF" w:rsidRPr="00C165FF" w:rsidRDefault="00C165FF" w:rsidP="00C165FF">
      <w:pPr>
        <w:spacing w:line="240" w:lineRule="auto"/>
        <w:rPr>
          <w:rFonts w:ascii="微软雅黑" w:eastAsia="微软雅黑" w:hAnsi="微软雅黑"/>
          <w:sz w:val="21"/>
          <w:szCs w:val="21"/>
        </w:rPr>
      </w:pPr>
      <w:r w:rsidRPr="00C165FF">
        <w:rPr>
          <w:rFonts w:ascii="微软雅黑" w:eastAsia="微软雅黑" w:hAnsi="微软雅黑"/>
          <w:sz w:val="21"/>
          <w:szCs w:val="21"/>
        </w:rPr>
        <w:t xml:space="preserve">                        .ToList();</w:t>
      </w:r>
    </w:p>
    <w:p w:rsidR="00C46D8B" w:rsidRDefault="00C165FF" w:rsidP="00C165FF">
      <w:pPr>
        <w:spacing w:line="240" w:lineRule="auto"/>
        <w:rPr>
          <w:rFonts w:ascii="微软雅黑" w:eastAsia="微软雅黑" w:hAnsi="微软雅黑"/>
          <w:sz w:val="21"/>
          <w:szCs w:val="21"/>
        </w:rPr>
      </w:pPr>
      <w:r w:rsidRPr="00C165FF">
        <w:rPr>
          <w:rFonts w:ascii="微软雅黑" w:eastAsia="微软雅黑" w:hAnsi="微软雅黑"/>
          <w:sz w:val="21"/>
          <w:szCs w:val="21"/>
        </w:rPr>
        <w:t xml:space="preserve">            homory_article.DataBind();</w:t>
      </w:r>
    </w:p>
    <w:p w:rsidR="00BC7A19" w:rsidRPr="003E4AFE" w:rsidRDefault="00BC7A19" w:rsidP="00BC7A19">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绑定课件类资源</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public void BindCourseware()</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 xml:space="preserve">        {</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 xml:space="preserve">            var repeaters = new Repeater[]</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 xml:space="preserve">            {A0, A1, A2, A3, A4, A5, A6, B0, B1, B2, B3, B4, B5, B6, C0, C1, C2, C3, C4, C5, C6};</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 xml:space="preserve">            foreach (var repeater in repeaters)</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 xml:space="preserve">            {</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 xml:space="preserve">                Func&lt;Resource, bool&gt; funcWhere;</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 xml:space="preserve">                Func&lt;Resource, dynamic&gt; funcOrder;</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 xml:space="preserve">                var index = int.Parse(repeater.ID.Substring(1, 1));</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var order = repeater.ID.Substring(0, 1);</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switch (order)</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lastRenderedPageBreak/>
        <w:t>case "A":</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funcOrder = o =&gt; o.Time;</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break;</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case "B":</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funcOrder = o =&gt; o.View;</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break;</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default:</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funcOrder = o =&gt; o.Credit;</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break;</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if (index &lt; 6)</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 xml:space="preserve">                {</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funcWhere =</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hint="eastAsia"/>
          <w:sz w:val="21"/>
          <w:szCs w:val="21"/>
        </w:rPr>
        <w:t>o =&gt; o.Type == ResourceType.课件 &amp;&amp; o.State &lt; State.审核 &amp;&amp; o.CourseId != null &amp;&amp; o.CourseId == Courses[index];</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repeater.DataSource = HomoryContext.Value.Resource.Where(predicate: funcWhere).OrderByDescending(funcOrder).Take(10).ToList();</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repeater.DataBind();</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else</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 xml:space="preserve">                {</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hint="eastAsia"/>
          <w:sz w:val="21"/>
          <w:szCs w:val="21"/>
        </w:rPr>
        <w:t>funcWhere = o =&gt; o.Type == ResourceType.课件 &amp;&amp; o.State &lt; State.审核 &amp;&amp; o.CourseId != null;</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var courseP = Courses[index];</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hint="eastAsia"/>
          <w:sz w:val="21"/>
          <w:szCs w:val="21"/>
        </w:rPr>
        <w:lastRenderedPageBreak/>
        <w:t>var coursesP = HomoryContext.Value.Catalog.Where(o =&gt; o.State &lt; State.审核 &amp;&amp; o.Type == CatalogType.课程 &amp;&amp; o.ParentId == courseP).ToList();</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var source = coursesP.Join(HomoryContext.Value.Resource.Where(funcWhere), c =&gt; c.Id, r =&gt; r.CourseId, (c, r) =&gt; r).ToList();</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repeater.DataSource = source;</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repeater.DataBind();</w:t>
      </w:r>
    </w:p>
    <w:p w:rsidR="00FB0122" w:rsidRPr="00FB0122"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w:t>
      </w:r>
    </w:p>
    <w:p w:rsidR="00C165FF" w:rsidRDefault="00FB0122" w:rsidP="00FB0122">
      <w:pPr>
        <w:spacing w:line="240" w:lineRule="auto"/>
        <w:rPr>
          <w:rFonts w:ascii="微软雅黑" w:eastAsia="微软雅黑" w:hAnsi="微软雅黑"/>
          <w:sz w:val="21"/>
          <w:szCs w:val="21"/>
        </w:rPr>
      </w:pPr>
      <w:r w:rsidRPr="00FB0122">
        <w:rPr>
          <w:rFonts w:ascii="微软雅黑" w:eastAsia="微软雅黑" w:hAnsi="微软雅黑"/>
          <w:sz w:val="21"/>
          <w:szCs w:val="21"/>
        </w:rPr>
        <w:t xml:space="preserve">            }</w:t>
      </w:r>
    </w:p>
    <w:p w:rsidR="00BC7A19" w:rsidRPr="003E4AFE" w:rsidRDefault="00BC7A19" w:rsidP="00BC7A19">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绑定名师工作室数据</w:t>
      </w:r>
    </w:p>
    <w:p w:rsidR="006734E2" w:rsidRPr="006734E2" w:rsidRDefault="006734E2" w:rsidP="006734E2">
      <w:pPr>
        <w:spacing w:line="240" w:lineRule="auto"/>
        <w:rPr>
          <w:rFonts w:ascii="微软雅黑" w:eastAsia="微软雅黑" w:hAnsi="微软雅黑"/>
          <w:sz w:val="21"/>
          <w:szCs w:val="21"/>
        </w:rPr>
      </w:pPr>
      <w:r w:rsidRPr="006734E2">
        <w:rPr>
          <w:rFonts w:ascii="微软雅黑" w:eastAsia="微软雅黑" w:hAnsi="微软雅黑" w:hint="eastAsia"/>
          <w:sz w:val="21"/>
          <w:szCs w:val="21"/>
        </w:rPr>
        <w:t>studio.DataSource = HomoryContext.Value.Group.Where(o =&gt; o.State &lt; State.审核 &amp;&amp; o.Type == GroupType.名师团队).Take(5).ToList();</w:t>
      </w:r>
    </w:p>
    <w:p w:rsidR="006734E2" w:rsidRDefault="006734E2" w:rsidP="006734E2">
      <w:pPr>
        <w:spacing w:line="240" w:lineRule="auto"/>
        <w:rPr>
          <w:rFonts w:ascii="微软雅黑" w:eastAsia="微软雅黑" w:hAnsi="微软雅黑"/>
          <w:sz w:val="21"/>
          <w:szCs w:val="21"/>
        </w:rPr>
      </w:pPr>
      <w:r w:rsidRPr="006734E2">
        <w:rPr>
          <w:rFonts w:ascii="微软雅黑" w:eastAsia="微软雅黑" w:hAnsi="微软雅黑"/>
          <w:sz w:val="21"/>
          <w:szCs w:val="21"/>
        </w:rPr>
        <w:t xml:space="preserve">            studio.DataBind();</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public void BindVideo()</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 xml:space="preserve">        {</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 xml:space="preserve">            video_latest.DataSource =</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hint="eastAsia"/>
          <w:sz w:val="21"/>
          <w:szCs w:val="21"/>
        </w:rPr>
        <w:t xml:space="preserve">                HomoryContext.Value.Resource.Where(o =&gt; o.State &lt; State.审核 &amp;&amp; o.Type == ResourceType.视频)</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 xml:space="preserve">                    .OrderByDescending(o =&gt; o.Time)</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 xml:space="preserve">                    .Take(4)</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 xml:space="preserve">                    .ToList();</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 xml:space="preserve">            video_latest.DataBind();</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 xml:space="preserve">            video_popular.DataSource =</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hint="eastAsia"/>
          <w:sz w:val="21"/>
          <w:szCs w:val="21"/>
        </w:rPr>
        <w:t xml:space="preserve">                HomoryContext.Value.Resource.Where(o =&gt; o.State &lt; State.审核 &amp;&amp; o.Type == ResourceType.视频)</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 xml:space="preserve">                    .OrderByDescending(o =&gt; o.View)</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lastRenderedPageBreak/>
        <w:t xml:space="preserve">                    .Take(4)</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 xml:space="preserve">                    .ToList();</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 xml:space="preserve">            video_popular.DataBind();</w:t>
      </w:r>
    </w:p>
    <w:p w:rsidR="009915D5" w:rsidRPr="009915D5" w:rsidRDefault="009915D5" w:rsidP="009915D5">
      <w:pPr>
        <w:spacing w:line="240" w:lineRule="auto"/>
        <w:rPr>
          <w:rFonts w:ascii="微软雅黑" w:eastAsia="微软雅黑" w:hAnsi="微软雅黑"/>
          <w:sz w:val="21"/>
          <w:szCs w:val="21"/>
        </w:rPr>
      </w:pPr>
    </w:p>
    <w:p w:rsidR="009915D5" w:rsidRPr="009915D5" w:rsidRDefault="009915D5" w:rsidP="009915D5">
      <w:pPr>
        <w:spacing w:line="240" w:lineRule="auto"/>
        <w:rPr>
          <w:rFonts w:ascii="微软雅黑" w:eastAsia="微软雅黑" w:hAnsi="微软雅黑"/>
          <w:sz w:val="21"/>
          <w:szCs w:val="21"/>
        </w:rPr>
      </w:pP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var list = new List&lt;Resource&gt;();</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if (IsOnline)</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hint="eastAsia"/>
          <w:sz w:val="21"/>
          <w:szCs w:val="21"/>
        </w:rPr>
        <w:t>var __courses = CurrentUser.Taught.Where(o =&gt; o.State &lt; State.审核).Select(o =&gt; o.CourseId).ToList();</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foreach (var __c in __courses)</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hint="eastAsia"/>
          <w:sz w:val="21"/>
          <w:szCs w:val="21"/>
        </w:rPr>
        <w:t>list.AddRange(HomoryContext.Value.Resource.Where(o =&gt; o.State == State.启用 &amp;&amp; o.UserId == CurrentUser.Id &amp;&amp; o.ResourceCatalog.Count(p =&gt; p.CatalogId == __c &amp;&amp; p.State &lt; State.启用) &gt; 0).Take(12).ToList());</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if (list.Count &gt;= 12)</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break;</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w:t>
      </w:r>
    </w:p>
    <w:p w:rsidR="009915D5" w:rsidRPr="009915D5" w:rsidRDefault="009915D5" w:rsidP="009915D5">
      <w:pPr>
        <w:spacing w:line="240" w:lineRule="auto"/>
        <w:rPr>
          <w:rFonts w:ascii="微软雅黑" w:eastAsia="微软雅黑" w:hAnsi="微软雅黑"/>
          <w:sz w:val="21"/>
          <w:szCs w:val="21"/>
        </w:rPr>
      </w:pP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list = list.OrderByDescending(o=&gt;o.Time).ToList();</w:t>
      </w:r>
    </w:p>
    <w:p w:rsidR="009915D5" w:rsidRPr="009915D5" w:rsidRDefault="009915D5" w:rsidP="009915D5">
      <w:pPr>
        <w:spacing w:line="240" w:lineRule="auto"/>
        <w:rPr>
          <w:rFonts w:ascii="微软雅黑" w:eastAsia="微软雅黑" w:hAnsi="微软雅黑"/>
          <w:sz w:val="21"/>
          <w:szCs w:val="21"/>
        </w:rPr>
      </w:pP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if (list.Count &lt; 12)</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hint="eastAsia"/>
          <w:sz w:val="21"/>
          <w:szCs w:val="21"/>
        </w:rPr>
        <w:lastRenderedPageBreak/>
        <w:t>list.AddRange(HomoryContext.Value.Resource.Where(o =&gt; o.State &lt; State.审核 &amp;&amp; o.Type == ResourceType.视频)</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.OrderByDescending(o =&gt; o.Credit)</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.Take(12 - list.Count)</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.ToList());</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w:t>
      </w:r>
    </w:p>
    <w:p w:rsidR="009915D5" w:rsidRPr="009915D5" w:rsidRDefault="009915D5" w:rsidP="009915D5">
      <w:pPr>
        <w:spacing w:line="240" w:lineRule="auto"/>
        <w:rPr>
          <w:rFonts w:ascii="微软雅黑" w:eastAsia="微软雅黑" w:hAnsi="微软雅黑"/>
          <w:sz w:val="21"/>
          <w:szCs w:val="21"/>
        </w:rPr>
      </w:pP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video_random.DataSource = list.Take(4);</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 xml:space="preserve">            video_random.DataBind();</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video_randomX.DataSource = list.Count &gt; 4 ? list.Skip(4).Take(list.Count - 4) : list.Take(4);</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 xml:space="preserve">            video_randomX.DataBind();</w:t>
      </w:r>
    </w:p>
    <w:p w:rsidR="009915D5" w:rsidRPr="009915D5" w:rsidRDefault="009915D5" w:rsidP="009915D5">
      <w:pPr>
        <w:spacing w:line="240" w:lineRule="auto"/>
        <w:rPr>
          <w:rFonts w:ascii="微软雅黑" w:eastAsia="微软雅黑" w:hAnsi="微软雅黑"/>
          <w:sz w:val="21"/>
          <w:szCs w:val="21"/>
        </w:rPr>
      </w:pP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hint="eastAsia"/>
          <w:sz w:val="21"/>
          <w:szCs w:val="21"/>
        </w:rPr>
        <w:t>video_cut.DataSource = HomoryContext.Value.ResourceComment.Where(o =&gt; o.State &lt; State.审核 &amp;&amp; o.Timed == true).OrderByDescending(o =&gt; o.Time).Select(o =&gt; o.Resource).Distinct().Take(4).ToList();</w:t>
      </w:r>
    </w:p>
    <w:p w:rsidR="009915D5" w:rsidRPr="009915D5"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video_cut.DataBind();</w:t>
      </w:r>
    </w:p>
    <w:p w:rsidR="00F62BCD" w:rsidRDefault="009915D5" w:rsidP="009915D5">
      <w:pPr>
        <w:spacing w:line="240" w:lineRule="auto"/>
        <w:rPr>
          <w:rFonts w:ascii="微软雅黑" w:eastAsia="微软雅黑" w:hAnsi="微软雅黑"/>
          <w:sz w:val="21"/>
          <w:szCs w:val="21"/>
        </w:rPr>
      </w:pPr>
      <w:r w:rsidRPr="009915D5">
        <w:rPr>
          <w:rFonts w:ascii="微软雅黑" w:eastAsia="微软雅黑" w:hAnsi="微软雅黑"/>
          <w:sz w:val="21"/>
          <w:szCs w:val="21"/>
        </w:rPr>
        <w:t xml:space="preserve">        }</w:t>
      </w:r>
    </w:p>
    <w:p w:rsidR="00B514F6" w:rsidRDefault="00B514F6" w:rsidP="00B514F6">
      <w:pPr>
        <w:pStyle w:val="2"/>
        <w:numPr>
          <w:ilvl w:val="0"/>
          <w:numId w:val="6"/>
        </w:numPr>
        <w:spacing w:before="240" w:after="0"/>
        <w:rPr>
          <w:rFonts w:ascii="微软雅黑" w:eastAsia="微软雅黑" w:hAnsi="微软雅黑"/>
        </w:rPr>
      </w:pPr>
      <w:bookmarkStart w:id="29" w:name="_Toc420504636"/>
      <w:r>
        <w:rPr>
          <w:rFonts w:ascii="微软雅黑" w:eastAsia="微软雅黑" w:hAnsi="微软雅黑"/>
        </w:rPr>
        <w:t>资源发布</w:t>
      </w:r>
      <w:bookmarkEnd w:id="29"/>
    </w:p>
    <w:p w:rsidR="007B7CF3" w:rsidRPr="007B7CF3" w:rsidRDefault="007B7CF3" w:rsidP="007B7CF3">
      <w:pPr>
        <w:spacing w:line="240" w:lineRule="auto"/>
        <w:rPr>
          <w:rFonts w:ascii="微软雅黑" w:eastAsia="微软雅黑" w:hAnsi="微软雅黑"/>
          <w:sz w:val="21"/>
          <w:szCs w:val="21"/>
          <w:shd w:val="pct15" w:color="auto" w:fill="FFFFFF"/>
        </w:rPr>
      </w:pPr>
      <w:r w:rsidRPr="007B7CF3">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创建用户个人资源文件夹</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protected void CreateDirectories()</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hint="eastAsia"/>
          <w:sz w:val="21"/>
          <w:szCs w:val="21"/>
        </w:rPr>
        <w:t xml:space="preserve">            var path = string.Format("../Common/资源/{0}/附件", CurrentUser.Id.ToString().ToUpper());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var dir = Server.MapPath(path);</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if (!Directory.Exists(dir))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lastRenderedPageBreak/>
        <w:t xml:space="preserve">                Directory.CreateDirectory(dir);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hint="eastAsia"/>
          <w:sz w:val="21"/>
          <w:szCs w:val="21"/>
        </w:rPr>
        <w:t xml:space="preserve">            path = string.Format("../Common/资源/{0}/文章", CurrentUser.Id.ToString().ToUpper());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dir = Server.MapPath(path);</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if (!Directory.Exists(dir))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Directory.CreateDirectory(dir);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hint="eastAsia"/>
          <w:sz w:val="21"/>
          <w:szCs w:val="21"/>
        </w:rPr>
        <w:t xml:space="preserve">            path = string.Format("../Common/资源/{0}/课件", CurrentUser.Id.ToString().ToUpper());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dir = Server.MapPath(path);</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if (!Directory.Exists(dir))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Directory.CreateDirectory(dir);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hint="eastAsia"/>
          <w:sz w:val="21"/>
          <w:szCs w:val="21"/>
        </w:rPr>
        <w:t xml:space="preserve">            path = string.Format("../Common/资源/{0}/试卷", CurrentUser.Id.ToString().ToUpper());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dir = Server.MapPath(path);</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if (!Directory.Exists(dir))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Directory.CreateDirectory(dir);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hint="eastAsia"/>
          <w:sz w:val="21"/>
          <w:szCs w:val="21"/>
        </w:rPr>
        <w:t xml:space="preserve">            path = string.Format("../Common/资源/{0}/视频", CurrentUser.Id.ToString().ToUpper());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dir = Server.MapPath(path);</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if (!Directory.Exists(dir))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Directory.CreateDirectory(dir);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hint="eastAsia"/>
          <w:sz w:val="21"/>
          <w:szCs w:val="21"/>
        </w:rPr>
        <w:t xml:space="preserve">            path = string.Format("../Common/资源/{0}/上传", CurrentUser.Id.ToString().ToUpper());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dir = Server.MapPath(path);</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if (!Directory.Exists(dir))</w:t>
      </w:r>
    </w:p>
    <w:p w:rsidR="00554424" w:rsidRPr="00554424"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lastRenderedPageBreak/>
        <w:t xml:space="preserve">                Directory.CreateDirectory(dir);</w:t>
      </w:r>
    </w:p>
    <w:p w:rsidR="00B514F6" w:rsidRDefault="00554424" w:rsidP="00554424">
      <w:pPr>
        <w:spacing w:line="240" w:lineRule="auto"/>
        <w:rPr>
          <w:rFonts w:ascii="微软雅黑" w:eastAsia="微软雅黑" w:hAnsi="微软雅黑"/>
          <w:sz w:val="21"/>
          <w:szCs w:val="21"/>
        </w:rPr>
      </w:pPr>
      <w:r w:rsidRPr="00554424">
        <w:rPr>
          <w:rFonts w:ascii="微软雅黑" w:eastAsia="微软雅黑" w:hAnsi="微软雅黑"/>
          <w:sz w:val="21"/>
          <w:szCs w:val="21"/>
        </w:rPr>
        <w:t xml:space="preserve">        }</w:t>
      </w:r>
    </w:p>
    <w:p w:rsidR="007B7CF3" w:rsidRPr="003E4AFE" w:rsidRDefault="007B7CF3" w:rsidP="007B7CF3">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获取当前用户发布的资源类型</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sz w:val="21"/>
          <w:szCs w:val="21"/>
        </w:rPr>
        <w:t>protected ResourceType ResourceType</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sz w:val="21"/>
          <w:szCs w:val="21"/>
        </w:rPr>
        <w:t xml:space="preserve">        {</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sz w:val="21"/>
          <w:szCs w:val="21"/>
        </w:rPr>
        <w:t xml:space="preserve">            get</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sz w:val="21"/>
          <w:szCs w:val="21"/>
        </w:rPr>
        <w:t xml:space="preserve">            {</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sz w:val="21"/>
          <w:szCs w:val="21"/>
        </w:rPr>
        <w:t xml:space="preserve">                switch (Request.QueryString["Type"])</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sz w:val="21"/>
          <w:szCs w:val="21"/>
        </w:rPr>
        <w:t xml:space="preserve">                {</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sz w:val="21"/>
          <w:szCs w:val="21"/>
        </w:rPr>
        <w:t xml:space="preserve">                    case "Courseware":</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hint="eastAsia"/>
          <w:sz w:val="21"/>
          <w:szCs w:val="21"/>
        </w:rPr>
        <w:t xml:space="preserve">                        return ResourceType.课件;</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sz w:val="21"/>
          <w:szCs w:val="21"/>
        </w:rPr>
        <w:t xml:space="preserve">                    case "Paper":</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hint="eastAsia"/>
          <w:sz w:val="21"/>
          <w:szCs w:val="21"/>
        </w:rPr>
        <w:t xml:space="preserve">                        return ResourceType.试卷;</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sz w:val="21"/>
          <w:szCs w:val="21"/>
        </w:rPr>
        <w:t xml:space="preserve">                    case "Media":</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hint="eastAsia"/>
          <w:sz w:val="21"/>
          <w:szCs w:val="21"/>
        </w:rPr>
        <w:t xml:space="preserve">                        return ResourceType.视频;</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sz w:val="21"/>
          <w:szCs w:val="21"/>
        </w:rPr>
        <w:t xml:space="preserve">                    case "Article":</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hint="eastAsia"/>
          <w:sz w:val="21"/>
          <w:szCs w:val="21"/>
        </w:rPr>
        <w:t xml:space="preserve">                        return ResourceType.文章;</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sz w:val="21"/>
          <w:szCs w:val="21"/>
        </w:rPr>
        <w:t xml:space="preserve">                    default:</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hint="eastAsia"/>
          <w:sz w:val="21"/>
          <w:szCs w:val="21"/>
        </w:rPr>
        <w:t xml:space="preserve">                        return ResourceType.文章;</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sz w:val="21"/>
          <w:szCs w:val="21"/>
        </w:rPr>
        <w:t xml:space="preserve">                }</w:t>
      </w:r>
    </w:p>
    <w:p w:rsidR="004F72C1" w:rsidRPr="004F72C1" w:rsidRDefault="004F72C1" w:rsidP="004F72C1">
      <w:pPr>
        <w:spacing w:line="240" w:lineRule="auto"/>
        <w:rPr>
          <w:rFonts w:ascii="微软雅黑" w:eastAsia="微软雅黑" w:hAnsi="微软雅黑"/>
          <w:sz w:val="21"/>
          <w:szCs w:val="21"/>
        </w:rPr>
      </w:pPr>
      <w:r w:rsidRPr="004F72C1">
        <w:rPr>
          <w:rFonts w:ascii="微软雅黑" w:eastAsia="微软雅黑" w:hAnsi="微软雅黑"/>
          <w:sz w:val="21"/>
          <w:szCs w:val="21"/>
        </w:rPr>
        <w:t xml:space="preserve">            }</w:t>
      </w:r>
    </w:p>
    <w:p w:rsidR="00554424" w:rsidRDefault="004F72C1" w:rsidP="004F72C1">
      <w:pPr>
        <w:spacing w:line="240" w:lineRule="auto"/>
        <w:rPr>
          <w:rFonts w:ascii="微软雅黑" w:eastAsia="微软雅黑" w:hAnsi="微软雅黑"/>
          <w:sz w:val="21"/>
          <w:szCs w:val="21"/>
        </w:rPr>
      </w:pPr>
      <w:r w:rsidRPr="004F72C1">
        <w:rPr>
          <w:rFonts w:ascii="微软雅黑" w:eastAsia="微软雅黑" w:hAnsi="微软雅黑"/>
          <w:sz w:val="21"/>
          <w:szCs w:val="21"/>
        </w:rPr>
        <w:t xml:space="preserve">        }</w:t>
      </w:r>
    </w:p>
    <w:p w:rsidR="00DB5155" w:rsidRPr="003E4AFE" w:rsidRDefault="00DB5155" w:rsidP="00DB5155">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添加资源标签</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t>protected void publish_tag_add_OnClick(object sender, EventArgs e)</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lastRenderedPageBreak/>
        <w:t xml:space="preserve">        {</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t xml:space="preserve">            if (string.IsNullOrWhiteSpace(publish_tag_content.Text.Trim()))</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t xml:space="preserve">                return;</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t xml:space="preserve">            var rt = new ResourceTag</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t xml:space="preserve">            {</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t xml:space="preserve">                Tag = publish_tag_content.Text.Trim(),</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t xml:space="preserve">                ResourceId = CurrentResource.Id,</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hint="eastAsia"/>
          <w:sz w:val="21"/>
          <w:szCs w:val="21"/>
        </w:rPr>
        <w:t xml:space="preserve">                State = State.启用</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t xml:space="preserve">            };</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t xml:space="preserve">            HomoryContext.Value.ResourceTag.AddOrUpdate(rt);</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t xml:space="preserve">            HomoryContext.Value.SaveChanges();</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t xml:space="preserve">            publish_tag_content.Text = string.Empty;</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t xml:space="preserve">            publish_tag_tags.DataSource =</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hint="eastAsia"/>
          <w:sz w:val="21"/>
          <w:szCs w:val="21"/>
        </w:rPr>
        <w:t xml:space="preserve">                    HomoryContext.Value.ResourceTag.Where(o =&gt; o.ResourceId == CurrentResource.Id &amp;&amp; o.State == State.启用).Select(o =&gt; o.Tag).ToList();</w:t>
      </w:r>
    </w:p>
    <w:p w:rsidR="00B96BAB" w:rsidRPr="00B96BAB"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t xml:space="preserve">            publish_tag_tags.DataBind();</w:t>
      </w:r>
    </w:p>
    <w:p w:rsidR="004F72C1" w:rsidRDefault="00B96BAB" w:rsidP="00B96BAB">
      <w:pPr>
        <w:spacing w:line="240" w:lineRule="auto"/>
        <w:rPr>
          <w:rFonts w:ascii="微软雅黑" w:eastAsia="微软雅黑" w:hAnsi="微软雅黑"/>
          <w:sz w:val="21"/>
          <w:szCs w:val="21"/>
        </w:rPr>
      </w:pPr>
      <w:r w:rsidRPr="00B96BAB">
        <w:rPr>
          <w:rFonts w:ascii="微软雅黑" w:eastAsia="微软雅黑" w:hAnsi="微软雅黑"/>
          <w:sz w:val="21"/>
          <w:szCs w:val="21"/>
        </w:rPr>
        <w:t xml:space="preserve">        }</w:t>
      </w:r>
    </w:p>
    <w:p w:rsidR="00DB5155" w:rsidRPr="003E4AFE" w:rsidRDefault="00DB5155" w:rsidP="00DB5155">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设置资源获奖情况</w:t>
      </w:r>
    </w:p>
    <w:p w:rsidR="009D3BC9" w:rsidRPr="009D3BC9"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t>protected void publish_prize_range_OnSelectedIndexChanged(object sender, RadComboBoxSelectedIndexChangedEventArgs e)</w:t>
      </w:r>
    </w:p>
    <w:p w:rsidR="009D3BC9" w:rsidRPr="009D3BC9"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t xml:space="preserve">        {</w:t>
      </w:r>
    </w:p>
    <w:p w:rsidR="009D3BC9" w:rsidRPr="009D3BC9"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t xml:space="preserve">            if (e.Value == "0")</w:t>
      </w:r>
    </w:p>
    <w:p w:rsidR="009D3BC9" w:rsidRPr="009D3BC9"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t xml:space="preserve">            {</w:t>
      </w:r>
    </w:p>
    <w:p w:rsidR="009D3BC9" w:rsidRPr="009D3BC9"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t xml:space="preserve">                CurrentResource.PrizeRange = null;</w:t>
      </w:r>
    </w:p>
    <w:p w:rsidR="009D3BC9" w:rsidRPr="009D3BC9"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lastRenderedPageBreak/>
        <w:t xml:space="preserve">                CurrentResource.PrizeLevel = null;</w:t>
      </w:r>
    </w:p>
    <w:p w:rsidR="009D3BC9" w:rsidRPr="009D3BC9"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t xml:space="preserve">                publish_prize_level.SelectedIndex = 0;</w:t>
      </w:r>
    </w:p>
    <w:p w:rsidR="009D3BC9" w:rsidRPr="009D3BC9"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t xml:space="preserve">            }</w:t>
      </w:r>
    </w:p>
    <w:p w:rsidR="009D3BC9" w:rsidRPr="009D3BC9"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t xml:space="preserve">            else</w:t>
      </w:r>
    </w:p>
    <w:p w:rsidR="009D3BC9" w:rsidRPr="009D3BC9"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t xml:space="preserve">            {</w:t>
      </w:r>
    </w:p>
    <w:p w:rsidR="009D3BC9" w:rsidRPr="009D3BC9"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t xml:space="preserve">                var range = (ResourcePrizeRange)(int.Parse(e.Value));</w:t>
      </w:r>
    </w:p>
    <w:p w:rsidR="009D3BC9" w:rsidRPr="009D3BC9"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t xml:space="preserve">                CurrentResource.PrizeRange = range;</w:t>
      </w:r>
    </w:p>
    <w:p w:rsidR="009D3BC9" w:rsidRPr="009D3BC9"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t xml:space="preserve">            }</w:t>
      </w:r>
    </w:p>
    <w:p w:rsidR="009D3BC9" w:rsidRPr="009D3BC9"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t xml:space="preserve">            HomoryContext.Value.SaveChanges();</w:t>
      </w:r>
    </w:p>
    <w:p w:rsidR="00B96BAB" w:rsidRDefault="009D3BC9" w:rsidP="009D3BC9">
      <w:pPr>
        <w:spacing w:line="240" w:lineRule="auto"/>
        <w:rPr>
          <w:rFonts w:ascii="微软雅黑" w:eastAsia="微软雅黑" w:hAnsi="微软雅黑"/>
          <w:sz w:val="21"/>
          <w:szCs w:val="21"/>
        </w:rPr>
      </w:pPr>
      <w:r w:rsidRPr="009D3BC9">
        <w:rPr>
          <w:rFonts w:ascii="微软雅黑" w:eastAsia="微软雅黑" w:hAnsi="微软雅黑"/>
          <w:sz w:val="21"/>
          <w:szCs w:val="21"/>
        </w:rPr>
        <w:t xml:space="preserve">        }</w:t>
      </w:r>
    </w:p>
    <w:p w:rsidR="00DB5155" w:rsidRPr="003E4AFE" w:rsidRDefault="00DB5155" w:rsidP="00DB5155">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设置资源发布所属目录</w:t>
      </w:r>
    </w:p>
    <w:p w:rsidR="00297856" w:rsidRPr="00297856" w:rsidRDefault="00297856" w:rsidP="00297856">
      <w:pPr>
        <w:spacing w:line="240" w:lineRule="auto"/>
        <w:rPr>
          <w:rFonts w:ascii="微软雅黑" w:eastAsia="微软雅黑" w:hAnsi="微软雅黑"/>
          <w:sz w:val="21"/>
          <w:szCs w:val="21"/>
        </w:rPr>
      </w:pPr>
      <w:r w:rsidRPr="00297856">
        <w:rPr>
          <w:rFonts w:ascii="微软雅黑" w:eastAsia="微软雅黑" w:hAnsi="微软雅黑"/>
          <w:sz w:val="21"/>
          <w:szCs w:val="21"/>
        </w:rPr>
        <w:t>protected void publish_catalog_OnEntryAdded(object sender, DropDownTreeEntryEventArgs e)</w:t>
      </w:r>
    </w:p>
    <w:p w:rsidR="00297856" w:rsidRPr="00297856" w:rsidRDefault="00297856" w:rsidP="00297856">
      <w:pPr>
        <w:spacing w:line="240" w:lineRule="auto"/>
        <w:rPr>
          <w:rFonts w:ascii="微软雅黑" w:eastAsia="微软雅黑" w:hAnsi="微软雅黑"/>
          <w:sz w:val="21"/>
          <w:szCs w:val="21"/>
        </w:rPr>
      </w:pPr>
      <w:r w:rsidRPr="00297856">
        <w:rPr>
          <w:rFonts w:ascii="微软雅黑" w:eastAsia="微软雅黑" w:hAnsi="微软雅黑"/>
          <w:sz w:val="21"/>
          <w:szCs w:val="21"/>
        </w:rPr>
        <w:t xml:space="preserve">        {</w:t>
      </w:r>
    </w:p>
    <w:p w:rsidR="00297856" w:rsidRPr="00297856" w:rsidRDefault="00297856" w:rsidP="00297856">
      <w:pPr>
        <w:spacing w:line="240" w:lineRule="auto"/>
        <w:rPr>
          <w:rFonts w:ascii="微软雅黑" w:eastAsia="微软雅黑" w:hAnsi="微软雅黑"/>
          <w:sz w:val="21"/>
          <w:szCs w:val="21"/>
        </w:rPr>
      </w:pPr>
      <w:r w:rsidRPr="00297856">
        <w:rPr>
          <w:rFonts w:ascii="微软雅黑" w:eastAsia="微软雅黑" w:hAnsi="微软雅黑" w:hint="eastAsia"/>
          <w:sz w:val="21"/>
          <w:szCs w:val="21"/>
        </w:rPr>
        <w:t xml:space="preserve">            CatalogChozen(e, State.启用);</w:t>
      </w:r>
    </w:p>
    <w:p w:rsidR="00241FEC" w:rsidRDefault="00297856" w:rsidP="00297856">
      <w:pPr>
        <w:spacing w:line="240" w:lineRule="auto"/>
        <w:rPr>
          <w:rFonts w:ascii="微软雅黑" w:eastAsia="微软雅黑" w:hAnsi="微软雅黑"/>
          <w:sz w:val="21"/>
          <w:szCs w:val="21"/>
        </w:rPr>
      </w:pPr>
      <w:r w:rsidRPr="00297856">
        <w:rPr>
          <w:rFonts w:ascii="微软雅黑" w:eastAsia="微软雅黑" w:hAnsi="微软雅黑"/>
          <w:sz w:val="21"/>
          <w:szCs w:val="21"/>
        </w:rPr>
        <w:t xml:space="preserve">        }</w:t>
      </w:r>
    </w:p>
    <w:p w:rsidR="001D1B8E" w:rsidRPr="003E4AFE" w:rsidRDefault="001D1B8E" w:rsidP="001D1B8E">
      <w:pPr>
        <w:spacing w:line="240" w:lineRule="auto"/>
        <w:rPr>
          <w:rFonts w:ascii="微软雅黑" w:eastAsia="微软雅黑" w:hAnsi="微软雅黑"/>
          <w:sz w:val="21"/>
          <w:szCs w:val="21"/>
          <w:shd w:val="pct15" w:color="auto" w:fill="FFFFFF"/>
        </w:rPr>
      </w:pPr>
      <w:r w:rsidRPr="003E4AFE">
        <w:rPr>
          <w:rFonts w:ascii="微软雅黑" w:eastAsia="微软雅黑" w:hAnsi="微软雅黑" w:hint="eastAsia"/>
          <w:sz w:val="21"/>
          <w:szCs w:val="21"/>
          <w:shd w:val="pct15" w:color="auto" w:fill="FFFFFF"/>
        </w:rPr>
        <w:t>//</w:t>
      </w:r>
      <w:r>
        <w:rPr>
          <w:rFonts w:ascii="微软雅黑" w:eastAsia="微软雅黑" w:hAnsi="微软雅黑" w:hint="eastAsia"/>
          <w:sz w:val="21"/>
          <w:szCs w:val="21"/>
          <w:shd w:val="pct15" w:color="auto" w:fill="FFFFFF"/>
        </w:rPr>
        <w:t>发布资源</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protected void pubish_publish_go_OnClick(object sender, ImageClickEventArgs e)</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if (string.IsNullOrWhiteSpace(publish_title_content.Value))</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publish_publish_panel.ResponseScripts.Add("popNotify();");</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return;</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lastRenderedPageBreak/>
        <w:t xml:space="preserve">            var resource = CurrentResource;</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hint="eastAsia"/>
          <w:sz w:val="21"/>
          <w:szCs w:val="21"/>
        </w:rPr>
        <w:t xml:space="preserve">            var catalog = HomoryContext.Value.ResourceCatalog.Where(o =&gt; o.ResourceId == resource.Id &amp;&amp; o.Catalog.Type == CatalogType.文章 &amp;&amp; o.State &lt; State.删除).FutureCount();</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hint="eastAsia"/>
          <w:sz w:val="21"/>
          <w:szCs w:val="21"/>
        </w:rPr>
        <w:t xml:space="preserve">            var catalogX = HomoryContext.Value.ResourceCatalog.Where(o =&gt; o.ResourceId == resource.Id &amp;&amp; o.Catalog.Type == CatalogType.视频 &amp;&amp; o.State &lt; State.删除).FutureCount();</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var ccc = CurrentResource.CourseId.HasValue ? 1 : 0;</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var ggc = CurrentResource.GradeId.HasValue ? 1 : 0;</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switch (resource.Type)</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hint="eastAsia"/>
          <w:sz w:val="21"/>
          <w:szCs w:val="21"/>
        </w:rPr>
        <w:t xml:space="preserve">                case ResourceType.文章:</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if (catalog.Value == 0 &amp;&amp; (ccc + ggc) == 0)</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publish_publish_panel.ResponseScripts.Add("popNotify();");</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return;</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if (catalog.Value == 0 &amp;&amp; (ccc + ggc) == 1)</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publish_publish_panel.ResponseScripts.Add("popNotify();");</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return;</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break;</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hint="eastAsia"/>
          <w:sz w:val="21"/>
          <w:szCs w:val="21"/>
        </w:rPr>
        <w:t xml:space="preserve">                case ResourceType.课件:</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hint="eastAsia"/>
          <w:sz w:val="21"/>
          <w:szCs w:val="21"/>
        </w:rPr>
        <w:lastRenderedPageBreak/>
        <w:t xml:space="preserve">                case ResourceType.试卷:</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if ((ccc + ggc) &lt; 2)</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publish_publish_panel.ResponseScripts.Add("popNotify();");</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return;</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break;</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hint="eastAsia"/>
          <w:sz w:val="21"/>
          <w:szCs w:val="21"/>
        </w:rPr>
        <w:t xml:space="preserve">                case ResourceType.视频:</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if (catalogX.Value == 0 || (ccc + ggc) &lt; 2)</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publish_publish_panel.ResponseScripts.Add("popNotify();");</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return;</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break;</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if (string.IsNullOrWhiteSpace(resource.Content) &amp;&amp; string.IsNullOrWhiteSpace(resource.Preview))</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publish_publish_panel.ResponseScripts.Add("popNotify();");</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return;</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lastRenderedPageBreak/>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if (resource.PrizeRange != null &amp;&amp; resource.PrizeLevel != null)</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var credit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HomoryContext.Value.PrizeCredit.SingleOrDefault(o =&gt; o.PrizeRange == resource.PrizeRange &amp;&amp; o.PrizeLevel == resource.PrizeLevel);</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if (credit != null)</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resource.Credit = credit.Credit;</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hint="eastAsia"/>
          <w:sz w:val="21"/>
          <w:szCs w:val="21"/>
        </w:rPr>
        <w:t>LogOp(ResourceLogType.个人积分, resource.Credit);</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resource.Title = publish_title_content.Value;</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resource.Content = publish_editor.Content;</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resource.Time = DateTime.Now;</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hint="eastAsia"/>
          <w:sz w:val="21"/>
          <w:szCs w:val="21"/>
        </w:rPr>
        <w:t xml:space="preserve">            resource.State = State.启用;</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HomoryContext.Value.SaveChanges();</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LogOp(TeacherOperationType);</w:t>
      </w:r>
    </w:p>
    <w:p w:rsidR="00D26701" w:rsidRPr="00D26701" w:rsidRDefault="00D26701" w:rsidP="00D26701">
      <w:pPr>
        <w:spacing w:line="240" w:lineRule="auto"/>
        <w:rPr>
          <w:rFonts w:ascii="微软雅黑" w:eastAsia="微软雅黑" w:hAnsi="微软雅黑"/>
          <w:sz w:val="21"/>
          <w:szCs w:val="21"/>
        </w:rPr>
      </w:pPr>
      <w:r w:rsidRPr="00D26701">
        <w:rPr>
          <w:rFonts w:ascii="微软雅黑" w:eastAsia="微软雅黑" w:hAnsi="微软雅黑" w:hint="eastAsia"/>
          <w:sz w:val="21"/>
          <w:szCs w:val="21"/>
        </w:rPr>
        <w:t>Response.Redirect(string.Format("../Go/{1}?Id={0}", resource.Id, resource.Type == Homory.Model.ResourceType.视频 ? "ViewVideo" : "ViewPlain"), false);</w:t>
      </w:r>
    </w:p>
    <w:p w:rsidR="00297856" w:rsidRPr="00F53E80" w:rsidRDefault="00D26701" w:rsidP="00D26701">
      <w:pPr>
        <w:spacing w:line="240" w:lineRule="auto"/>
        <w:rPr>
          <w:rFonts w:ascii="微软雅黑" w:eastAsia="微软雅黑" w:hAnsi="微软雅黑"/>
          <w:sz w:val="21"/>
          <w:szCs w:val="21"/>
        </w:rPr>
      </w:pPr>
      <w:r w:rsidRPr="00D26701">
        <w:rPr>
          <w:rFonts w:ascii="微软雅黑" w:eastAsia="微软雅黑" w:hAnsi="微软雅黑"/>
          <w:sz w:val="21"/>
          <w:szCs w:val="21"/>
        </w:rPr>
        <w:t xml:space="preserve">        }</w:t>
      </w:r>
    </w:p>
    <w:sectPr w:rsidR="00297856" w:rsidRPr="00F53E80">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BDD" w:rsidRDefault="00980BDD">
      <w:pPr>
        <w:spacing w:after="0" w:line="240" w:lineRule="auto"/>
      </w:pPr>
      <w:r>
        <w:separator/>
      </w:r>
    </w:p>
  </w:endnote>
  <w:endnote w:type="continuationSeparator" w:id="0">
    <w:p w:rsidR="00980BDD" w:rsidRDefault="00980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BDD" w:rsidRDefault="00980BDD">
      <w:pPr>
        <w:spacing w:after="0" w:line="240" w:lineRule="auto"/>
      </w:pPr>
      <w:r>
        <w:separator/>
      </w:r>
    </w:p>
  </w:footnote>
  <w:footnote w:type="continuationSeparator" w:id="0">
    <w:p w:rsidR="00980BDD" w:rsidRDefault="00980B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91C" w:rsidRDefault="0010291C">
    <w:pPr>
      <w:pStyle w:val="ab"/>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291C" w:rsidRDefault="0010291C">
                          <w:pPr>
                            <w:pStyle w:val="ac"/>
                          </w:pPr>
                          <w:r>
                            <w:fldChar w:fldCharType="begin"/>
                          </w:r>
                          <w:r>
                            <w:instrText>PAGE   \* MERGEFORMAT</w:instrText>
                          </w:r>
                          <w:r>
                            <w:fldChar w:fldCharType="separate"/>
                          </w:r>
                          <w:r w:rsidR="008B3B77" w:rsidRPr="008B3B77">
                            <w:rPr>
                              <w:lang w:val="zh-CN"/>
                            </w:rPr>
                            <w:t>99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10291C" w:rsidRDefault="0010291C">
                    <w:pPr>
                      <w:pStyle w:val="ac"/>
                    </w:pPr>
                    <w:r>
                      <w:fldChar w:fldCharType="begin"/>
                    </w:r>
                    <w:r>
                      <w:instrText>PAGE   \* MERGEFORMAT</w:instrText>
                    </w:r>
                    <w:r>
                      <w:fldChar w:fldCharType="separate"/>
                    </w:r>
                    <w:r w:rsidR="008B3B77" w:rsidRPr="008B3B77">
                      <w:rPr>
                        <w:lang w:val="zh-CN"/>
                      </w:rPr>
                      <w:t>99</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23653"/>
    <w:multiLevelType w:val="hybridMultilevel"/>
    <w:tmpl w:val="8D3262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690993"/>
    <w:multiLevelType w:val="hybridMultilevel"/>
    <w:tmpl w:val="8D3262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E8E"/>
    <w:rsid w:val="00014957"/>
    <w:rsid w:val="0002460C"/>
    <w:rsid w:val="000A2781"/>
    <w:rsid w:val="000A3155"/>
    <w:rsid w:val="000A6698"/>
    <w:rsid w:val="000B03C7"/>
    <w:rsid w:val="000B0B60"/>
    <w:rsid w:val="0010291C"/>
    <w:rsid w:val="00132144"/>
    <w:rsid w:val="001464CD"/>
    <w:rsid w:val="00165E8E"/>
    <w:rsid w:val="001902C2"/>
    <w:rsid w:val="00196B87"/>
    <w:rsid w:val="001A2674"/>
    <w:rsid w:val="001B06CC"/>
    <w:rsid w:val="001B75A5"/>
    <w:rsid w:val="001D1B8E"/>
    <w:rsid w:val="001D6807"/>
    <w:rsid w:val="001D6835"/>
    <w:rsid w:val="00213FC1"/>
    <w:rsid w:val="00217C96"/>
    <w:rsid w:val="002310F2"/>
    <w:rsid w:val="00231BCF"/>
    <w:rsid w:val="00231CAB"/>
    <w:rsid w:val="00241FEC"/>
    <w:rsid w:val="00260FB7"/>
    <w:rsid w:val="00264B1B"/>
    <w:rsid w:val="00267A36"/>
    <w:rsid w:val="002855CB"/>
    <w:rsid w:val="00297856"/>
    <w:rsid w:val="002A0444"/>
    <w:rsid w:val="002E38EF"/>
    <w:rsid w:val="002F2CAA"/>
    <w:rsid w:val="002F45A6"/>
    <w:rsid w:val="003100DC"/>
    <w:rsid w:val="003145E0"/>
    <w:rsid w:val="00316D0B"/>
    <w:rsid w:val="00365273"/>
    <w:rsid w:val="003719F3"/>
    <w:rsid w:val="003853FA"/>
    <w:rsid w:val="003B18F6"/>
    <w:rsid w:val="003C2087"/>
    <w:rsid w:val="003D4605"/>
    <w:rsid w:val="003E4AFE"/>
    <w:rsid w:val="00407462"/>
    <w:rsid w:val="00425152"/>
    <w:rsid w:val="004671FA"/>
    <w:rsid w:val="0048116C"/>
    <w:rsid w:val="004A2BED"/>
    <w:rsid w:val="004B171D"/>
    <w:rsid w:val="004D79C1"/>
    <w:rsid w:val="004F4B9C"/>
    <w:rsid w:val="004F72C1"/>
    <w:rsid w:val="005123C7"/>
    <w:rsid w:val="005403B3"/>
    <w:rsid w:val="00554424"/>
    <w:rsid w:val="00555A67"/>
    <w:rsid w:val="005900EC"/>
    <w:rsid w:val="005B44B9"/>
    <w:rsid w:val="005B6EEB"/>
    <w:rsid w:val="00634B05"/>
    <w:rsid w:val="00634D87"/>
    <w:rsid w:val="00640916"/>
    <w:rsid w:val="00660729"/>
    <w:rsid w:val="00660CA8"/>
    <w:rsid w:val="006704B0"/>
    <w:rsid w:val="00672393"/>
    <w:rsid w:val="006734E2"/>
    <w:rsid w:val="00674FCA"/>
    <w:rsid w:val="00693BBD"/>
    <w:rsid w:val="006B26AF"/>
    <w:rsid w:val="006E3575"/>
    <w:rsid w:val="006F2C78"/>
    <w:rsid w:val="006F6F8E"/>
    <w:rsid w:val="006F750B"/>
    <w:rsid w:val="00716631"/>
    <w:rsid w:val="0075248A"/>
    <w:rsid w:val="007550DD"/>
    <w:rsid w:val="007568B3"/>
    <w:rsid w:val="007571E4"/>
    <w:rsid w:val="0076300A"/>
    <w:rsid w:val="00764F73"/>
    <w:rsid w:val="007844C5"/>
    <w:rsid w:val="007856B6"/>
    <w:rsid w:val="007B23CC"/>
    <w:rsid w:val="007B7CF3"/>
    <w:rsid w:val="007D6045"/>
    <w:rsid w:val="00811D97"/>
    <w:rsid w:val="008133E2"/>
    <w:rsid w:val="008148D2"/>
    <w:rsid w:val="00834778"/>
    <w:rsid w:val="0084217D"/>
    <w:rsid w:val="008457AA"/>
    <w:rsid w:val="00870F80"/>
    <w:rsid w:val="00882413"/>
    <w:rsid w:val="008839C4"/>
    <w:rsid w:val="0089050E"/>
    <w:rsid w:val="008A07A8"/>
    <w:rsid w:val="008A29C9"/>
    <w:rsid w:val="008B3B77"/>
    <w:rsid w:val="008E76C6"/>
    <w:rsid w:val="008F66F9"/>
    <w:rsid w:val="0092462C"/>
    <w:rsid w:val="00977451"/>
    <w:rsid w:val="00980BDD"/>
    <w:rsid w:val="009838BF"/>
    <w:rsid w:val="009915D5"/>
    <w:rsid w:val="009A51F4"/>
    <w:rsid w:val="009D213A"/>
    <w:rsid w:val="009D3BC9"/>
    <w:rsid w:val="009D4CC2"/>
    <w:rsid w:val="009D7758"/>
    <w:rsid w:val="00A161FB"/>
    <w:rsid w:val="00A170FE"/>
    <w:rsid w:val="00A271C5"/>
    <w:rsid w:val="00A4127F"/>
    <w:rsid w:val="00A62AFF"/>
    <w:rsid w:val="00A80255"/>
    <w:rsid w:val="00A95A41"/>
    <w:rsid w:val="00AC15EC"/>
    <w:rsid w:val="00B157EB"/>
    <w:rsid w:val="00B17BEF"/>
    <w:rsid w:val="00B514F6"/>
    <w:rsid w:val="00B77624"/>
    <w:rsid w:val="00B86730"/>
    <w:rsid w:val="00B96BAB"/>
    <w:rsid w:val="00BC69A3"/>
    <w:rsid w:val="00BC7A19"/>
    <w:rsid w:val="00BD1ABD"/>
    <w:rsid w:val="00BD242B"/>
    <w:rsid w:val="00BF660E"/>
    <w:rsid w:val="00C165FF"/>
    <w:rsid w:val="00C26E77"/>
    <w:rsid w:val="00C3616C"/>
    <w:rsid w:val="00C46D8B"/>
    <w:rsid w:val="00C479EE"/>
    <w:rsid w:val="00C62F0E"/>
    <w:rsid w:val="00C70C56"/>
    <w:rsid w:val="00C71E91"/>
    <w:rsid w:val="00C8028E"/>
    <w:rsid w:val="00C8333C"/>
    <w:rsid w:val="00C923EE"/>
    <w:rsid w:val="00CB1B00"/>
    <w:rsid w:val="00CB2CA4"/>
    <w:rsid w:val="00CB4DA0"/>
    <w:rsid w:val="00CB76A8"/>
    <w:rsid w:val="00CC4DC4"/>
    <w:rsid w:val="00CC58A0"/>
    <w:rsid w:val="00CD773F"/>
    <w:rsid w:val="00D00898"/>
    <w:rsid w:val="00D041BB"/>
    <w:rsid w:val="00D1352B"/>
    <w:rsid w:val="00D17591"/>
    <w:rsid w:val="00D26701"/>
    <w:rsid w:val="00D53B86"/>
    <w:rsid w:val="00D54606"/>
    <w:rsid w:val="00D72DFC"/>
    <w:rsid w:val="00D72EDF"/>
    <w:rsid w:val="00D73A8F"/>
    <w:rsid w:val="00D77514"/>
    <w:rsid w:val="00D95EA4"/>
    <w:rsid w:val="00DA5D16"/>
    <w:rsid w:val="00DB5155"/>
    <w:rsid w:val="00DD7A05"/>
    <w:rsid w:val="00DE27B5"/>
    <w:rsid w:val="00DE697F"/>
    <w:rsid w:val="00DF5D8C"/>
    <w:rsid w:val="00E04A69"/>
    <w:rsid w:val="00E05DC2"/>
    <w:rsid w:val="00E171B9"/>
    <w:rsid w:val="00E50EF5"/>
    <w:rsid w:val="00E73B3C"/>
    <w:rsid w:val="00E87115"/>
    <w:rsid w:val="00EB2510"/>
    <w:rsid w:val="00EB5212"/>
    <w:rsid w:val="00EB7219"/>
    <w:rsid w:val="00F2543F"/>
    <w:rsid w:val="00F50EBC"/>
    <w:rsid w:val="00F53E80"/>
    <w:rsid w:val="00F62BCD"/>
    <w:rsid w:val="00FB0122"/>
    <w:rsid w:val="00FB0765"/>
    <w:rsid w:val="00FC1B6C"/>
    <w:rsid w:val="00FC2405"/>
    <w:rsid w:val="00FC7DB2"/>
    <w:rsid w:val="00FD55FA"/>
    <w:rsid w:val="00FD5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5A8D17-EFF2-4C3C-8549-6CF4F866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6698"/>
  </w:style>
  <w:style w:type="paragraph" w:styleId="1">
    <w:name w:val="heading 1"/>
    <w:basedOn w:val="a0"/>
    <w:next w:val="a0"/>
    <w:link w:val="1Char"/>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Char">
    <w:name w:val="标题 Char"/>
    <w:basedOn w:val="a1"/>
    <w:link w:val="a4"/>
    <w:uiPriority w:val="10"/>
    <w:rPr>
      <w:rFonts w:asciiTheme="majorHAnsi" w:eastAsiaTheme="majorEastAsia" w:hAnsiTheme="majorHAnsi" w:cstheme="majorBidi"/>
      <w:caps/>
      <w:color w:val="1F4E79" w:themeColor="accent1" w:themeShade="80"/>
      <w:kern w:val="28"/>
      <w:sz w:val="38"/>
    </w:rPr>
  </w:style>
  <w:style w:type="table" w:styleId="a5">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0"/>
    <w:next w:val="a0"/>
    <w:link w:val="Char0"/>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Char0">
    <w:name w:val="副标题 Char"/>
    <w:basedOn w:val="a1"/>
    <w:link w:val="a6"/>
    <w:uiPriority w:val="11"/>
    <w:rPr>
      <w:b/>
      <w:bCs/>
      <w:color w:val="5B9BD5" w:themeColor="accent1"/>
      <w:sz w:val="24"/>
    </w:rPr>
  </w:style>
  <w:style w:type="character" w:customStyle="1" w:styleId="1Char">
    <w:name w:val="标题 1 Char"/>
    <w:basedOn w:val="a1"/>
    <w:link w:val="1"/>
    <w:uiPriority w:val="9"/>
    <w:rPr>
      <w:b/>
      <w:bCs/>
      <w:caps/>
      <w:color w:val="1F4E79" w:themeColor="accent1" w:themeShade="80"/>
      <w:sz w:val="28"/>
    </w:rPr>
  </w:style>
  <w:style w:type="table" w:customStyle="1" w:styleId="a7">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8">
    <w:name w:val="提示文本"/>
    <w:basedOn w:val="a0"/>
    <w:uiPriority w:val="99"/>
    <w:pPr>
      <w:spacing w:after="160" w:line="264" w:lineRule="auto"/>
      <w:ind w:right="576"/>
    </w:pPr>
    <w:rPr>
      <w:i/>
      <w:iCs/>
      <w:color w:val="7F7F7F" w:themeColor="text1" w:themeTint="80"/>
      <w:sz w:val="16"/>
    </w:rPr>
  </w:style>
  <w:style w:type="character" w:styleId="a9">
    <w:name w:val="Placeholder Text"/>
    <w:basedOn w:val="a1"/>
    <w:uiPriority w:val="99"/>
    <w:semiHidden/>
    <w:rPr>
      <w:color w:val="808080"/>
    </w:rPr>
  </w:style>
  <w:style w:type="paragraph" w:customStyle="1" w:styleId="aa">
    <w:name w:val="无间距"/>
    <w:uiPriority w:val="36"/>
    <w:qFormat/>
    <w:pPr>
      <w:spacing w:after="0" w:line="240" w:lineRule="auto"/>
    </w:pPr>
  </w:style>
  <w:style w:type="character" w:customStyle="1" w:styleId="2Char">
    <w:name w:val="标题 2 Char"/>
    <w:basedOn w:val="a1"/>
    <w:link w:val="2"/>
    <w:uiPriority w:val="9"/>
    <w:rPr>
      <w:b/>
      <w:bCs/>
      <w:color w:val="5B9BD5" w:themeColor="accent1"/>
      <w:sz w:val="24"/>
    </w:rPr>
  </w:style>
  <w:style w:type="paragraph" w:styleId="a">
    <w:name w:val="List Bullet"/>
    <w:basedOn w:val="a0"/>
    <w:uiPriority w:val="1"/>
    <w:unhideWhenUsed/>
    <w:qFormat/>
    <w:pPr>
      <w:numPr>
        <w:numId w:val="2"/>
      </w:numPr>
      <w:spacing w:after="60"/>
    </w:pPr>
  </w:style>
  <w:style w:type="paragraph" w:styleId="ab">
    <w:name w:val="header"/>
    <w:basedOn w:val="a0"/>
    <w:link w:val="Char1"/>
    <w:uiPriority w:val="99"/>
    <w:unhideWhenUsed/>
    <w:pPr>
      <w:tabs>
        <w:tab w:val="center" w:pos="4680"/>
        <w:tab w:val="right" w:pos="9360"/>
      </w:tabs>
      <w:spacing w:after="0" w:line="240" w:lineRule="auto"/>
    </w:pPr>
  </w:style>
  <w:style w:type="character" w:customStyle="1" w:styleId="Char1">
    <w:name w:val="页眉 Char"/>
    <w:basedOn w:val="a1"/>
    <w:link w:val="ab"/>
    <w:uiPriority w:val="99"/>
  </w:style>
  <w:style w:type="paragraph" w:styleId="ac">
    <w:name w:val="footer"/>
    <w:basedOn w:val="a0"/>
    <w:link w:val="Char2"/>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Char2">
    <w:name w:val="页脚 Char"/>
    <w:basedOn w:val="a1"/>
    <w:link w:val="ac"/>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d">
    <w:name w:val="网格表（浅色）"/>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e">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
    <w:name w:val="页脚文本"/>
    <w:basedOn w:val="a0"/>
    <w:link w:val="af0"/>
    <w:uiPriority w:val="12"/>
    <w:unhideWhenUsed/>
    <w:pPr>
      <w:spacing w:before="140" w:after="0" w:line="240" w:lineRule="auto"/>
    </w:pPr>
    <w:rPr>
      <w:i/>
      <w:iCs/>
      <w:sz w:val="14"/>
    </w:rPr>
  </w:style>
  <w:style w:type="character" w:customStyle="1" w:styleId="af0">
    <w:name w:val="页脚文本字符"/>
    <w:basedOn w:val="a1"/>
    <w:link w:val="af"/>
    <w:uiPriority w:val="12"/>
    <w:rPr>
      <w:i/>
      <w:iCs/>
      <w:sz w:val="14"/>
    </w:rPr>
  </w:style>
  <w:style w:type="paragraph" w:styleId="af1">
    <w:name w:val="List Paragraph"/>
    <w:basedOn w:val="a0"/>
    <w:uiPriority w:val="34"/>
    <w:unhideWhenUsed/>
    <w:qFormat/>
    <w:rsid w:val="002855CB"/>
    <w:pPr>
      <w:ind w:firstLineChars="200" w:firstLine="420"/>
    </w:pPr>
  </w:style>
  <w:style w:type="paragraph" w:styleId="TOC">
    <w:name w:val="TOC Heading"/>
    <w:basedOn w:val="1"/>
    <w:next w:val="a0"/>
    <w:uiPriority w:val="39"/>
    <w:unhideWhenUsed/>
    <w:qFormat/>
    <w:rsid w:val="0010291C"/>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10">
    <w:name w:val="toc 1"/>
    <w:basedOn w:val="a0"/>
    <w:next w:val="a0"/>
    <w:autoRedefine/>
    <w:uiPriority w:val="39"/>
    <w:unhideWhenUsed/>
    <w:rsid w:val="0010291C"/>
  </w:style>
  <w:style w:type="paragraph" w:styleId="20">
    <w:name w:val="toc 2"/>
    <w:basedOn w:val="a0"/>
    <w:next w:val="a0"/>
    <w:autoRedefine/>
    <w:uiPriority w:val="39"/>
    <w:unhideWhenUsed/>
    <w:rsid w:val="0010291C"/>
    <w:pPr>
      <w:ind w:leftChars="200" w:left="420"/>
    </w:pPr>
  </w:style>
  <w:style w:type="character" w:styleId="af2">
    <w:name w:val="Hyperlink"/>
    <w:basedOn w:val="a1"/>
    <w:uiPriority w:val="99"/>
    <w:unhideWhenUsed/>
    <w:rsid w:val="0010291C"/>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06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ory\AppData\Roaming\Microsoft\Templates\&#39033;&#30446;&#33539;&#22260;.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340D9186-D24C-4E07-88AC-5A8513EB1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137</TotalTime>
  <Pages>124</Pages>
  <Words>19565</Words>
  <Characters>111525</Characters>
  <Application>Microsoft Office Word</Application>
  <DocSecurity>0</DocSecurity>
  <Lines>929</Lines>
  <Paragraphs>261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130829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凌俊伟</dc:creator>
  <cp:keywords/>
  <cp:lastModifiedBy>凌俊伟</cp:lastModifiedBy>
  <cp:revision>180</cp:revision>
  <dcterms:created xsi:type="dcterms:W3CDTF">2015-05-27T05:33:00Z</dcterms:created>
  <dcterms:modified xsi:type="dcterms:W3CDTF">2015-05-27T09:38:00Z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